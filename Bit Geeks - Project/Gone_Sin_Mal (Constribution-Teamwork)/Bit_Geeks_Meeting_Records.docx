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AC8" w:rsidRDefault="00DF4AC8" w:rsidP="00DF4AC8">
      <w:pPr>
        <w:pStyle w:val="Heading1"/>
      </w:pPr>
      <w:r>
        <w:t>Week 1</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DF4AC8">
        <w:tc>
          <w:tcPr>
            <w:tcW w:w="10790" w:type="dxa"/>
          </w:tcPr>
          <w:p w:rsidR="006E0E70" w:rsidRPr="00410239" w:rsidRDefault="004E6F31" w:rsidP="004E6F31">
            <w:pPr>
              <w:pStyle w:val="MinutesandAgendaTitles"/>
            </w:pPr>
            <w:r>
              <w:t xml:space="preserve">Discussing Roles and </w:t>
            </w:r>
            <w:r w:rsidR="00691036">
              <w:t>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0E70"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410239" w:rsidRDefault="00D22E9A" w:rsidP="00D22E9A">
            <w:r>
              <w:t xml:space="preserve"> Date: 23.6.2018</w:t>
            </w:r>
          </w:p>
        </w:tc>
        <w:tc>
          <w:tcPr>
            <w:tcW w:w="2876" w:type="dxa"/>
          </w:tcPr>
          <w:p w:rsidR="006E0E70" w:rsidRPr="00410239" w:rsidRDefault="00CF2E44" w:rsidP="00BA26A6">
            <w:sdt>
              <w:sdtPr>
                <w:alias w:val="Enter time:"/>
                <w:tag w:val="Enter time:"/>
                <w:id w:val="561824554"/>
                <w:placeholder>
                  <w:docPart w:val="02729C954DFD47CABB4B88ABFE1D9B43"/>
                </w:placeholder>
                <w:temporary/>
                <w:showingPlcHdr/>
                <w15:appearance w15:val="hidden"/>
              </w:sdtPr>
              <w:sdtContent>
                <w:r w:rsidR="00B4503C" w:rsidRPr="00410239">
                  <w:t>Meeting Time</w:t>
                </w:r>
              </w:sdtContent>
            </w:sdt>
            <w:r w:rsidR="00D22E9A">
              <w:t>: 1:15</w:t>
            </w:r>
            <w:r w:rsidR="008B3300">
              <w:t xml:space="preserve"> PM – 1:45 PM</w:t>
            </w:r>
          </w:p>
        </w:tc>
        <w:tc>
          <w:tcPr>
            <w:tcW w:w="2879" w:type="dxa"/>
          </w:tcPr>
          <w:p w:rsidR="006E0E70" w:rsidRPr="00410239" w:rsidRDefault="006F6DE2" w:rsidP="006F6DE2">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0E70" w:rsidRPr="00195D08" w:rsidTr="00E00985">
        <w:sdt>
          <w:sdtPr>
            <w:alias w:val="Meeting called by:"/>
            <w:tag w:val="Meeting called by:"/>
            <w:id w:val="1084338960"/>
            <w:placeholder>
              <w:docPart w:val="68E3F803EDBD4574AC182E74CD4A06B8"/>
            </w:placeholder>
            <w:temporary/>
            <w:showingPlcHdr/>
            <w15:appearance w15:val="hidden"/>
          </w:sdtPr>
          <w:sdtContent>
            <w:tc>
              <w:tcPr>
                <w:tcW w:w="3595" w:type="dxa"/>
                <w:tcBorders>
                  <w:top w:val="nil"/>
                </w:tcBorders>
              </w:tcPr>
              <w:p w:rsidR="006E0E70" w:rsidRPr="00195D08" w:rsidRDefault="009010DC" w:rsidP="00BA26A6">
                <w:r w:rsidRPr="00195D08">
                  <w:t>Meeting called by</w:t>
                </w:r>
              </w:p>
            </w:tc>
          </w:sdtContent>
        </w:sdt>
        <w:tc>
          <w:tcPr>
            <w:tcW w:w="10795" w:type="dxa"/>
            <w:tcBorders>
              <w:top w:val="nil"/>
            </w:tcBorders>
          </w:tcPr>
          <w:p w:rsidR="006E0E70" w:rsidRPr="00195D08" w:rsidRDefault="00D22E9A" w:rsidP="006F6DE2">
            <w:r>
              <w:t xml:space="preserve">Min Thu </w:t>
            </w:r>
            <w:proofErr w:type="spellStart"/>
            <w:r>
              <w:t>Khant</w:t>
            </w:r>
            <w:proofErr w:type="spellEnd"/>
          </w:p>
        </w:tc>
      </w:tr>
      <w:tr w:rsidR="006E0E70" w:rsidRPr="00195D08" w:rsidTr="00E00985">
        <w:sdt>
          <w:sdtPr>
            <w:alias w:val="Type of meeting:"/>
            <w:tag w:val="Type of meeting:"/>
            <w:id w:val="757176080"/>
            <w:placeholder>
              <w:docPart w:val="0DFC95A15DDC48FB9531BE02359CE5ED"/>
            </w:placeholder>
            <w:temporary/>
            <w:showingPlcHdr/>
            <w15:appearance w15:val="hidden"/>
          </w:sdtPr>
          <w:sdtContent>
            <w:tc>
              <w:tcPr>
                <w:tcW w:w="3595" w:type="dxa"/>
              </w:tcPr>
              <w:p w:rsidR="006E0E70" w:rsidRPr="00195D08" w:rsidRDefault="009010DC" w:rsidP="00BA26A6">
                <w:r w:rsidRPr="00195D08">
                  <w:t>Type of meeting</w:t>
                </w:r>
              </w:p>
            </w:tc>
          </w:sdtContent>
        </w:sdt>
        <w:tc>
          <w:tcPr>
            <w:tcW w:w="10795" w:type="dxa"/>
          </w:tcPr>
          <w:p w:rsidR="006E0E70" w:rsidRPr="00195D08" w:rsidRDefault="00E00985" w:rsidP="00E00985">
            <w:r>
              <w:t>Sharing each other’s capability and interests</w:t>
            </w:r>
          </w:p>
        </w:tc>
      </w:tr>
      <w:tr w:rsidR="006E0E70" w:rsidRPr="00195D08" w:rsidTr="00E00985">
        <w:sdt>
          <w:sdtPr>
            <w:alias w:val="Facilitator:"/>
            <w:tag w:val="Facilitator:"/>
            <w:id w:val="1594351023"/>
            <w:placeholder>
              <w:docPart w:val="4A4E881B02264106B3AD3620BD879361"/>
            </w:placeholder>
            <w:temporary/>
            <w:showingPlcHdr/>
            <w15:appearance w15:val="hidden"/>
          </w:sdtPr>
          <w:sdtContent>
            <w:tc>
              <w:tcPr>
                <w:tcW w:w="3595" w:type="dxa"/>
              </w:tcPr>
              <w:p w:rsidR="006E0E70" w:rsidRPr="00195D08" w:rsidRDefault="009010DC" w:rsidP="00BA26A6">
                <w:r w:rsidRPr="00195D08">
                  <w:t>Facilitator</w:t>
                </w:r>
              </w:p>
            </w:tc>
          </w:sdtContent>
        </w:sdt>
        <w:tc>
          <w:tcPr>
            <w:tcW w:w="10795" w:type="dxa"/>
          </w:tcPr>
          <w:p w:rsidR="006E0E70" w:rsidRPr="00195D08" w:rsidRDefault="00E00985" w:rsidP="00E00985">
            <w:r>
              <w:t>Gusto</w:t>
            </w:r>
          </w:p>
        </w:tc>
      </w:tr>
      <w:tr w:rsidR="006E0E70" w:rsidRPr="00195D08" w:rsidTr="00E00985">
        <w:sdt>
          <w:sdtPr>
            <w:alias w:val="Note taker:"/>
            <w:tag w:val="Note taker:"/>
            <w:id w:val="-1536193041"/>
            <w:placeholder>
              <w:docPart w:val="BFA96B8E42134D04921638DAE14B0672"/>
            </w:placeholder>
            <w:temporary/>
            <w:showingPlcHdr/>
            <w15:appearance w15:val="hidden"/>
          </w:sdtPr>
          <w:sdtContent>
            <w:tc>
              <w:tcPr>
                <w:tcW w:w="3595" w:type="dxa"/>
              </w:tcPr>
              <w:p w:rsidR="006E0E70" w:rsidRPr="00195D08" w:rsidRDefault="009010DC" w:rsidP="00BA26A6">
                <w:r w:rsidRPr="00195D08">
                  <w:t>Note taker</w:t>
                </w:r>
              </w:p>
            </w:tc>
          </w:sdtContent>
        </w:sdt>
        <w:tc>
          <w:tcPr>
            <w:tcW w:w="10795" w:type="dxa"/>
          </w:tcPr>
          <w:p w:rsidR="006E0E70" w:rsidRPr="00195D08" w:rsidRDefault="00E00985" w:rsidP="00E00985">
            <w:proofErr w:type="spellStart"/>
            <w:r>
              <w:t>Myo</w:t>
            </w:r>
            <w:proofErr w:type="spellEnd"/>
            <w:r>
              <w:t xml:space="preserve"> </w:t>
            </w:r>
            <w:proofErr w:type="spellStart"/>
            <w:r>
              <w:t>Thiha</w:t>
            </w:r>
            <w:proofErr w:type="spellEnd"/>
            <w:r>
              <w:t xml:space="preserve"> </w:t>
            </w:r>
            <w:proofErr w:type="spellStart"/>
            <w:r>
              <w:t>Tun</w:t>
            </w:r>
            <w:proofErr w:type="spellEnd"/>
          </w:p>
        </w:tc>
      </w:tr>
      <w:tr w:rsidR="006E0E70" w:rsidRPr="00195D08" w:rsidTr="00E00985">
        <w:sdt>
          <w:sdtPr>
            <w:alias w:val="Timekeeper:"/>
            <w:tag w:val="Timekeeper:"/>
            <w:id w:val="-1527715997"/>
            <w:placeholder>
              <w:docPart w:val="1B92990B1C9C43DFAC9CD93815012171"/>
            </w:placeholder>
            <w:temporary/>
            <w:showingPlcHdr/>
            <w15:appearance w15:val="hidden"/>
          </w:sdtPr>
          <w:sdtContent>
            <w:tc>
              <w:tcPr>
                <w:tcW w:w="3595" w:type="dxa"/>
              </w:tcPr>
              <w:p w:rsidR="006E0E70" w:rsidRPr="00195D08" w:rsidRDefault="009010DC" w:rsidP="00BA26A6">
                <w:r w:rsidRPr="00195D08">
                  <w:t>Timekeeper</w:t>
                </w:r>
              </w:p>
            </w:tc>
          </w:sdtContent>
        </w:sdt>
        <w:tc>
          <w:tcPr>
            <w:tcW w:w="10795" w:type="dxa"/>
          </w:tcPr>
          <w:p w:rsidR="006E0E70" w:rsidRPr="00195D08" w:rsidRDefault="00D22E9A" w:rsidP="00FE67A4">
            <w:r>
              <w:t>Su Pyae Thu Ya</w:t>
            </w:r>
          </w:p>
        </w:tc>
      </w:tr>
      <w:tr w:rsidR="00E00985" w:rsidRPr="00195D08" w:rsidTr="00E00985">
        <w:sdt>
          <w:sdtPr>
            <w:alias w:val="Attendees:"/>
            <w:tag w:val="Attendees:"/>
            <w:id w:val="-1433277555"/>
            <w:placeholder>
              <w:docPart w:val="586428C0CD0C400B9AF3E6F4CAFDB38B"/>
            </w:placeholder>
            <w:temporary/>
            <w:showingPlcHdr/>
            <w15:appearance w15:val="hidden"/>
          </w:sdtPr>
          <w:sdtContent>
            <w:tc>
              <w:tcPr>
                <w:tcW w:w="3595" w:type="dxa"/>
              </w:tcPr>
              <w:p w:rsidR="00E00985" w:rsidRPr="00195D08" w:rsidRDefault="00E00985" w:rsidP="00E00985">
                <w:r w:rsidRPr="00195D08">
                  <w:t>Attendees</w:t>
                </w:r>
              </w:p>
            </w:tc>
          </w:sdtContent>
        </w:sdt>
        <w:tc>
          <w:tcPr>
            <w:tcW w:w="10795" w:type="dxa"/>
          </w:tcPr>
          <w:p w:rsidR="00E00985" w:rsidRPr="00195D08" w:rsidRDefault="00E00985" w:rsidP="00E0098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0E70" w:rsidRPr="00410239" w:rsidTr="00195D08">
        <w:tc>
          <w:tcPr>
            <w:tcW w:w="8630" w:type="dxa"/>
          </w:tcPr>
          <w:p w:rsidR="006E0E70" w:rsidRPr="00410239" w:rsidRDefault="003D4A76" w:rsidP="003D4A7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3D4A76" w:rsidRPr="00410239" w:rsidTr="003D4A76">
        <w:trPr>
          <w:cnfStyle w:val="100000000000" w:firstRow="1" w:lastRow="0" w:firstColumn="0" w:lastColumn="0" w:oddVBand="0" w:evenVBand="0" w:oddHBand="0" w:evenHBand="0" w:firstRowFirstColumn="0" w:firstRowLastColumn="0" w:lastRowFirstColumn="0" w:lastRowLastColumn="0"/>
        </w:trPr>
        <w:tc>
          <w:tcPr>
            <w:tcW w:w="3595" w:type="dxa"/>
          </w:tcPr>
          <w:p w:rsidR="003D4A76" w:rsidRPr="00410239" w:rsidRDefault="003D4A76" w:rsidP="003D4A76">
            <w:r>
              <w:t>30 min</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3D4A76" w:rsidP="003D4A76">
            <w:r>
              <w:t>Sharing interests</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3D4A76">
        <w:tc>
          <w:tcPr>
            <w:tcW w:w="3595" w:type="dxa"/>
          </w:tcPr>
          <w:p w:rsidR="007031D3" w:rsidRDefault="007031D3" w:rsidP="003D4A76">
            <w:r>
              <w:t>Event planner project</w:t>
            </w:r>
          </w:p>
        </w:tc>
        <w:tc>
          <w:tcPr>
            <w:tcW w:w="10795" w:type="dxa"/>
          </w:tcPr>
          <w:p w:rsidR="007031D3" w:rsidRDefault="007031D3"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3D4A76" w:rsidRPr="00195D08" w:rsidTr="003D4A76">
        <w:tc>
          <w:tcPr>
            <w:tcW w:w="3595" w:type="dxa"/>
          </w:tcPr>
          <w:p w:rsidR="003D4A76" w:rsidRPr="00195D08" w:rsidRDefault="00A369CE" w:rsidP="00A369CE">
            <w:r>
              <w:t xml:space="preserve">Capability and deciding app platform </w:t>
            </w:r>
          </w:p>
        </w:tc>
        <w:tc>
          <w:tcPr>
            <w:tcW w:w="10795" w:type="dxa"/>
          </w:tcPr>
          <w:p w:rsidR="003D4A76" w:rsidRPr="00195D08" w:rsidRDefault="003D4A76" w:rsidP="003D4A7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E0E70" w:rsidRPr="00195D08" w:rsidTr="00D94F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24669571"/>
            <w:placeholder>
              <w:docPart w:val="8D5CEF743EF94DB9BB80D7A0736E96C8"/>
            </w:placeholder>
            <w:temporary/>
            <w:showingPlcHdr/>
            <w15:appearance w15:val="hidden"/>
          </w:sdtPr>
          <w:sdtContent>
            <w:tc>
              <w:tcPr>
                <w:tcW w:w="8625" w:type="dxa"/>
              </w:tcPr>
              <w:p w:rsidR="006E0E70" w:rsidRPr="00195D08" w:rsidRDefault="000C75DA" w:rsidP="00BA26A6">
                <w:r w:rsidRPr="00195D08">
                  <w:t>Action Items</w:t>
                </w:r>
              </w:p>
            </w:tc>
          </w:sdtContent>
        </w:sdt>
        <w:sdt>
          <w:sdtPr>
            <w:alias w:val="Agenda 1, person responsible:"/>
            <w:tag w:val="Agenda 1, person responsible:"/>
            <w:id w:val="-781569522"/>
            <w:placeholder>
              <w:docPart w:val="D5CEC08F348A4A4B9E57C868AE1CFDF3"/>
            </w:placeholder>
            <w:temporary/>
            <w:showingPlcHdr/>
            <w15:appearance w15:val="hidden"/>
          </w:sdtPr>
          <w:sdtContent>
            <w:tc>
              <w:tcPr>
                <w:tcW w:w="3597" w:type="dxa"/>
              </w:tcPr>
              <w:p w:rsidR="006E0E70" w:rsidRPr="00195D08" w:rsidRDefault="000C75DA" w:rsidP="00BA26A6">
                <w:r w:rsidRPr="00195D08">
                  <w:t>Person Responsible</w:t>
                </w:r>
              </w:p>
            </w:tc>
          </w:sdtContent>
        </w:sdt>
        <w:sdt>
          <w:sdtPr>
            <w:alias w:val="Agenda 1, deadline:"/>
            <w:tag w:val="Agenda 1, deadline:"/>
            <w:id w:val="-253817730"/>
            <w:placeholder>
              <w:docPart w:val="999CA5F895DF4FEA99D1EE7BDADF455E"/>
            </w:placeholder>
            <w:temporary/>
            <w:showingPlcHdr/>
            <w15:appearance w15:val="hidden"/>
          </w:sdtPr>
          <w:sdtContent>
            <w:tc>
              <w:tcPr>
                <w:tcW w:w="2168" w:type="dxa"/>
              </w:tcPr>
              <w:p w:rsidR="006E0E70" w:rsidRPr="00195D08" w:rsidRDefault="000C75DA" w:rsidP="00BA26A6">
                <w:r w:rsidRPr="00195D08">
                  <w:t>Deadline</w:t>
                </w:r>
              </w:p>
            </w:tc>
          </w:sdtContent>
        </w:sdt>
      </w:tr>
      <w:tr w:rsidR="006E0E70" w:rsidRPr="00195D08" w:rsidTr="00D94F28">
        <w:tc>
          <w:tcPr>
            <w:tcW w:w="8625" w:type="dxa"/>
          </w:tcPr>
          <w:p w:rsidR="006E0E70" w:rsidRPr="00195D08" w:rsidRDefault="00A369CE" w:rsidP="00A369CE">
            <w:r>
              <w:t xml:space="preserve">Make a role specific report and send email to lecturer </w:t>
            </w:r>
          </w:p>
        </w:tc>
        <w:tc>
          <w:tcPr>
            <w:tcW w:w="3597" w:type="dxa"/>
          </w:tcPr>
          <w:p w:rsidR="006E0E70" w:rsidRPr="00195D08" w:rsidRDefault="00A369CE" w:rsidP="00A369CE">
            <w:proofErr w:type="spellStart"/>
            <w:r>
              <w:t>Myo</w:t>
            </w:r>
            <w:proofErr w:type="spellEnd"/>
            <w:r>
              <w:t xml:space="preserve"> </w:t>
            </w:r>
            <w:proofErr w:type="spellStart"/>
            <w:r>
              <w:t>Thiha</w:t>
            </w:r>
            <w:proofErr w:type="spellEnd"/>
            <w:r>
              <w:t xml:space="preserve"> </w:t>
            </w:r>
            <w:proofErr w:type="spellStart"/>
            <w:r>
              <w:t>Tun</w:t>
            </w:r>
            <w:proofErr w:type="spellEnd"/>
          </w:p>
        </w:tc>
        <w:tc>
          <w:tcPr>
            <w:tcW w:w="2168" w:type="dxa"/>
          </w:tcPr>
          <w:p w:rsidR="006E0E70" w:rsidRPr="00195D08" w:rsidRDefault="00CB1521" w:rsidP="00A369CE">
            <w:r>
              <w:t>About 2 hour to submit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c>
          <w:tcPr>
            <w:tcW w:w="10790" w:type="dxa"/>
          </w:tcPr>
          <w:p w:rsidR="00CB1521" w:rsidRPr="00410239" w:rsidRDefault="00CB1521"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CB1521"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CB1521" w:rsidRPr="00FE67A4" w:rsidRDefault="00CB1521" w:rsidP="00B02946">
            <w:r>
              <w:t>Bring own innovative project ideas</w:t>
            </w:r>
          </w:p>
        </w:tc>
      </w:tr>
    </w:tbl>
    <w:p w:rsidR="00DF4AC8" w:rsidRDefault="00DF4AC8" w:rsidP="00DF4AC8"/>
    <w:p w:rsidR="00DF4AC8" w:rsidRDefault="00DF4AC8" w:rsidP="00DF4AC8"/>
    <w:p w:rsidR="00D22E9A" w:rsidRDefault="00D22E9A" w:rsidP="00D22E9A">
      <w:pPr>
        <w:pStyle w:val="Heading1"/>
      </w:pPr>
      <w:r>
        <w:t>Week 2</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Discussing Roles and Resources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D22E9A" w:rsidRPr="00410239" w:rsidRDefault="00D22E9A" w:rsidP="00D22E9A">
            <w:r>
              <w:t>Date: 29.6.2018</w:t>
            </w:r>
          </w:p>
        </w:tc>
        <w:tc>
          <w:tcPr>
            <w:tcW w:w="2876" w:type="dxa"/>
          </w:tcPr>
          <w:p w:rsidR="00D22E9A" w:rsidRPr="00410239" w:rsidRDefault="00CF2E44" w:rsidP="00D22E9A">
            <w:sdt>
              <w:sdtPr>
                <w:alias w:val="Enter time:"/>
                <w:tag w:val="Enter time:"/>
                <w:id w:val="-969439089"/>
                <w:placeholder>
                  <w:docPart w:val="24AE039E839B40C0802E02A5209B1945"/>
                </w:placeholder>
                <w:temporary/>
                <w:showingPlcHdr/>
                <w15:appearance w15:val="hidden"/>
              </w:sdtPr>
              <w:sdtContent>
                <w:r w:rsidR="00D22E9A" w:rsidRPr="00410239">
                  <w:t>Meeting Time</w:t>
                </w:r>
              </w:sdtContent>
            </w:sdt>
            <w:r w:rsidR="00D22E9A">
              <w:t>: 2:15</w:t>
            </w:r>
            <w:r w:rsidR="007031D3">
              <w:t xml:space="preserve"> PM – 3:00 PM</w:t>
            </w:r>
          </w:p>
        </w:tc>
        <w:tc>
          <w:tcPr>
            <w:tcW w:w="2879" w:type="dxa"/>
          </w:tcPr>
          <w:p w:rsidR="00D22E9A" w:rsidRPr="00410239" w:rsidRDefault="00D22E9A" w:rsidP="00B02946">
            <w:r>
              <w:t>Gusto</w:t>
            </w:r>
            <w:r w:rsidR="00634A2A">
              <w:t>: UOG</w:t>
            </w:r>
            <w:r>
              <w:t xml:space="preserve">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195D08" w:rsidTr="00B02946">
        <w:sdt>
          <w:sdtPr>
            <w:alias w:val="Meeting called by:"/>
            <w:tag w:val="Meeting called by:"/>
            <w:id w:val="1150479578"/>
            <w:placeholder>
              <w:docPart w:val="8A2609CF86534C318E5633820DB01D34"/>
            </w:placeholder>
            <w:temporary/>
            <w:showingPlcHdr/>
            <w15:appearance w15:val="hidden"/>
          </w:sdtPr>
          <w:sdtContent>
            <w:tc>
              <w:tcPr>
                <w:tcW w:w="3595" w:type="dxa"/>
                <w:tcBorders>
                  <w:top w:val="nil"/>
                </w:tcBorders>
              </w:tcPr>
              <w:p w:rsidR="00D22E9A" w:rsidRPr="00195D08" w:rsidRDefault="00D22E9A" w:rsidP="00B02946">
                <w:r w:rsidRPr="00195D08">
                  <w:t>Meeting called by</w:t>
                </w:r>
              </w:p>
            </w:tc>
          </w:sdtContent>
        </w:sdt>
        <w:tc>
          <w:tcPr>
            <w:tcW w:w="10795" w:type="dxa"/>
            <w:tcBorders>
              <w:top w:val="nil"/>
            </w:tcBorders>
          </w:tcPr>
          <w:p w:rsidR="00D22E9A" w:rsidRPr="00195D08" w:rsidRDefault="00D22E9A" w:rsidP="00B02946">
            <w:r>
              <w:t>-</w:t>
            </w:r>
          </w:p>
        </w:tc>
      </w:tr>
      <w:tr w:rsidR="00D22E9A" w:rsidRPr="00195D08" w:rsidTr="00B02946">
        <w:sdt>
          <w:sdtPr>
            <w:alias w:val="Type of meeting:"/>
            <w:tag w:val="Type of meeting:"/>
            <w:id w:val="-508748858"/>
            <w:placeholder>
              <w:docPart w:val="FD5B7795C03E46A19B6007B32B99A5E1"/>
            </w:placeholder>
            <w:temporary/>
            <w:showingPlcHdr/>
            <w15:appearance w15:val="hidden"/>
          </w:sdtPr>
          <w:sdtContent>
            <w:tc>
              <w:tcPr>
                <w:tcW w:w="3595" w:type="dxa"/>
              </w:tcPr>
              <w:p w:rsidR="00D22E9A" w:rsidRPr="00195D08" w:rsidRDefault="00D22E9A" w:rsidP="00B02946">
                <w:r w:rsidRPr="00195D08">
                  <w:t>Type of meeting</w:t>
                </w:r>
              </w:p>
            </w:tc>
          </w:sdtContent>
        </w:sdt>
        <w:tc>
          <w:tcPr>
            <w:tcW w:w="10795" w:type="dxa"/>
          </w:tcPr>
          <w:p w:rsidR="00D22E9A" w:rsidRPr="00195D08" w:rsidRDefault="00D22E9A" w:rsidP="00B02946">
            <w:r>
              <w:t>Sharing each other’s capability and interests</w:t>
            </w:r>
            <w:r w:rsidR="007031D3">
              <w:t xml:space="preserve"> again since the first one is being rejected</w:t>
            </w:r>
          </w:p>
        </w:tc>
      </w:tr>
      <w:tr w:rsidR="00D22E9A" w:rsidRPr="00195D08" w:rsidTr="00B02946">
        <w:sdt>
          <w:sdtPr>
            <w:alias w:val="Facilitator:"/>
            <w:tag w:val="Facilitator:"/>
            <w:id w:val="-689844593"/>
            <w:placeholder>
              <w:docPart w:val="A7EDD955D7BA40D78F0C871E41560562"/>
            </w:placeholder>
            <w:temporary/>
            <w:showingPlcHdr/>
            <w15:appearance w15:val="hidden"/>
          </w:sdtPr>
          <w:sdtContent>
            <w:tc>
              <w:tcPr>
                <w:tcW w:w="3595" w:type="dxa"/>
              </w:tcPr>
              <w:p w:rsidR="00D22E9A" w:rsidRPr="00195D08" w:rsidRDefault="00D22E9A" w:rsidP="00B02946">
                <w:r w:rsidRPr="00195D08">
                  <w:t>Facilitator</w:t>
                </w:r>
              </w:p>
            </w:tc>
          </w:sdtContent>
        </w:sdt>
        <w:tc>
          <w:tcPr>
            <w:tcW w:w="10795" w:type="dxa"/>
          </w:tcPr>
          <w:p w:rsidR="00D22E9A" w:rsidRPr="00195D08" w:rsidRDefault="00D22E9A" w:rsidP="00B02946">
            <w:r>
              <w:t>Gusto</w:t>
            </w:r>
          </w:p>
        </w:tc>
      </w:tr>
      <w:tr w:rsidR="00D22E9A" w:rsidRPr="00195D08" w:rsidTr="00B02946">
        <w:sdt>
          <w:sdtPr>
            <w:alias w:val="Note taker:"/>
            <w:tag w:val="Note taker:"/>
            <w:id w:val="-1285189694"/>
            <w:placeholder>
              <w:docPart w:val="AB261082A0AD492BA22A4E19E6961721"/>
            </w:placeholder>
            <w:temporary/>
            <w:showingPlcHdr/>
            <w15:appearance w15:val="hidden"/>
          </w:sdtPr>
          <w:sdtContent>
            <w:tc>
              <w:tcPr>
                <w:tcW w:w="3595" w:type="dxa"/>
              </w:tcPr>
              <w:p w:rsidR="00D22E9A" w:rsidRPr="00195D08" w:rsidRDefault="00D22E9A" w:rsidP="00B02946">
                <w:r w:rsidRPr="00195D08">
                  <w:t>Note taker</w:t>
                </w:r>
              </w:p>
            </w:tc>
          </w:sdtContent>
        </w:sdt>
        <w:tc>
          <w:tcPr>
            <w:tcW w:w="10795" w:type="dxa"/>
          </w:tcPr>
          <w:p w:rsidR="00D22E9A" w:rsidRPr="00195D08" w:rsidRDefault="00D22E9A" w:rsidP="00B02946">
            <w:proofErr w:type="spellStart"/>
            <w:r>
              <w:t>Myo</w:t>
            </w:r>
            <w:proofErr w:type="spellEnd"/>
            <w:r>
              <w:t xml:space="preserve"> </w:t>
            </w:r>
            <w:proofErr w:type="spellStart"/>
            <w:r>
              <w:t>Thiha</w:t>
            </w:r>
            <w:proofErr w:type="spellEnd"/>
            <w:r>
              <w:t xml:space="preserve"> </w:t>
            </w:r>
            <w:proofErr w:type="spellStart"/>
            <w:r>
              <w:t>Tun</w:t>
            </w:r>
            <w:proofErr w:type="spellEnd"/>
          </w:p>
        </w:tc>
      </w:tr>
      <w:tr w:rsidR="00D22E9A" w:rsidRPr="00195D08" w:rsidTr="00B02946">
        <w:sdt>
          <w:sdtPr>
            <w:alias w:val="Timekeeper:"/>
            <w:tag w:val="Timekeeper:"/>
            <w:id w:val="1936860257"/>
            <w:placeholder>
              <w:docPart w:val="9B61C7E042534FC9967F15C372F2F6F8"/>
            </w:placeholder>
            <w:temporary/>
            <w:showingPlcHdr/>
            <w15:appearance w15:val="hidden"/>
          </w:sdtPr>
          <w:sdtContent>
            <w:tc>
              <w:tcPr>
                <w:tcW w:w="3595" w:type="dxa"/>
              </w:tcPr>
              <w:p w:rsidR="00D22E9A" w:rsidRPr="00195D08" w:rsidRDefault="00D22E9A" w:rsidP="00B02946">
                <w:r w:rsidRPr="00195D08">
                  <w:t>Timekeeper</w:t>
                </w:r>
              </w:p>
            </w:tc>
          </w:sdtContent>
        </w:sdt>
        <w:tc>
          <w:tcPr>
            <w:tcW w:w="10795" w:type="dxa"/>
          </w:tcPr>
          <w:p w:rsidR="00D22E9A" w:rsidRPr="00195D08" w:rsidRDefault="00D22E9A" w:rsidP="00B02946">
            <w:r>
              <w:t>Su Pyae Thu Ya</w:t>
            </w:r>
          </w:p>
        </w:tc>
      </w:tr>
      <w:tr w:rsidR="00D22E9A" w:rsidRPr="00195D08" w:rsidTr="00B02946">
        <w:sdt>
          <w:sdtPr>
            <w:alias w:val="Attendees:"/>
            <w:tag w:val="Attendees:"/>
            <w:id w:val="-275020373"/>
            <w:placeholder>
              <w:docPart w:val="EE23671A4B9345BDAB5B7344F52F2813"/>
            </w:placeholder>
            <w:temporary/>
            <w:showingPlcHdr/>
            <w15:appearance w15:val="hidden"/>
          </w:sdtPr>
          <w:sdtContent>
            <w:tc>
              <w:tcPr>
                <w:tcW w:w="3595" w:type="dxa"/>
              </w:tcPr>
              <w:p w:rsidR="00D22E9A" w:rsidRPr="00195D08" w:rsidRDefault="00D22E9A" w:rsidP="00B02946">
                <w:r w:rsidRPr="00195D08">
                  <w:t>Attendees</w:t>
                </w:r>
              </w:p>
            </w:tc>
          </w:sdtContent>
        </w:sdt>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8630" w:type="dxa"/>
          </w:tcPr>
          <w:p w:rsidR="00D22E9A" w:rsidRPr="00410239" w:rsidRDefault="00D22E9A" w:rsidP="00B02946">
            <w:pPr>
              <w:pStyle w:val="MinutesandAgendaTitles"/>
            </w:pPr>
            <w:r>
              <w:t>Sharing interests and capability</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D22E9A" w:rsidRPr="00410239" w:rsidRDefault="007031D3" w:rsidP="00B02946">
            <w:r>
              <w:t>45</w:t>
            </w:r>
            <w:r w:rsidR="00D22E9A">
              <w:t xml:space="preserve"> min</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D22E9A" w:rsidRPr="00195D08" w:rsidTr="00B02946">
        <w:tc>
          <w:tcPr>
            <w:tcW w:w="3595" w:type="dxa"/>
          </w:tcPr>
          <w:p w:rsidR="00D22E9A" w:rsidRPr="00195D08" w:rsidRDefault="007031D3" w:rsidP="00B02946">
            <w:r>
              <w:t>Sharing interests</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7031D3" w:rsidRPr="00195D08" w:rsidTr="00B02946">
        <w:tc>
          <w:tcPr>
            <w:tcW w:w="3595" w:type="dxa"/>
          </w:tcPr>
          <w:p w:rsidR="007031D3" w:rsidRDefault="007031D3" w:rsidP="00B02946">
            <w:r>
              <w:t>Finding teams project</w:t>
            </w:r>
          </w:p>
        </w:tc>
        <w:tc>
          <w:tcPr>
            <w:tcW w:w="10795" w:type="dxa"/>
          </w:tcPr>
          <w:p w:rsidR="007031D3" w:rsidRDefault="007031D3"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Default="001150D8" w:rsidP="00D4143F">
            <w:r>
              <w:t xml:space="preserve">Giving Group Name </w:t>
            </w:r>
          </w:p>
        </w:tc>
        <w:tc>
          <w:tcPr>
            <w:tcW w:w="10795" w:type="dxa"/>
          </w:tcPr>
          <w:p w:rsidR="001150D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D4143F" w:rsidRPr="00195D08" w:rsidTr="00B02946">
        <w:tc>
          <w:tcPr>
            <w:tcW w:w="3595" w:type="dxa"/>
          </w:tcPr>
          <w:p w:rsidR="00D4143F" w:rsidRDefault="00D4143F" w:rsidP="00D4143F">
            <w:r>
              <w:t>Bit Geek</w:t>
            </w:r>
          </w:p>
        </w:tc>
        <w:tc>
          <w:tcPr>
            <w:tcW w:w="10795" w:type="dxa"/>
          </w:tcPr>
          <w:p w:rsidR="00D4143F" w:rsidRDefault="00D4143F" w:rsidP="00B02946">
            <w:r>
              <w:t xml:space="preserve">Min Thu </w:t>
            </w:r>
            <w:proofErr w:type="spellStart"/>
            <w:r>
              <w:t>Khant</w:t>
            </w:r>
            <w:proofErr w:type="spellEnd"/>
          </w:p>
        </w:tc>
      </w:tr>
      <w:tr w:rsidR="00D22E9A" w:rsidRPr="00195D08" w:rsidTr="00B02946">
        <w:tc>
          <w:tcPr>
            <w:tcW w:w="3595" w:type="dxa"/>
          </w:tcPr>
          <w:p w:rsidR="00D22E9A" w:rsidRPr="00195D08" w:rsidRDefault="00D22E9A" w:rsidP="00B02946">
            <w:r>
              <w:t xml:space="preserve">Capability and deciding app platform </w:t>
            </w:r>
          </w:p>
        </w:tc>
        <w:tc>
          <w:tcPr>
            <w:tcW w:w="10795" w:type="dxa"/>
          </w:tcPr>
          <w:p w:rsidR="00D22E9A" w:rsidRPr="00195D08" w:rsidRDefault="00D22E9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D22E9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64652850"/>
            <w:placeholder>
              <w:docPart w:val="06BABE2EEB7147C8B75F8D721865EC58"/>
            </w:placeholder>
            <w:temporary/>
            <w:showingPlcHdr/>
            <w15:appearance w15:val="hidden"/>
          </w:sdtPr>
          <w:sdtContent>
            <w:tc>
              <w:tcPr>
                <w:tcW w:w="8625" w:type="dxa"/>
              </w:tcPr>
              <w:p w:rsidR="00D22E9A" w:rsidRPr="00195D08" w:rsidRDefault="00D22E9A" w:rsidP="00B02946">
                <w:r w:rsidRPr="00195D08">
                  <w:t>Action Items</w:t>
                </w:r>
              </w:p>
            </w:tc>
          </w:sdtContent>
        </w:sdt>
        <w:sdt>
          <w:sdtPr>
            <w:alias w:val="Agenda 1, person responsible:"/>
            <w:tag w:val="Agenda 1, person responsible:"/>
            <w:id w:val="1379194932"/>
            <w:placeholder>
              <w:docPart w:val="364B516BBD6E4EAF862F703A6034AEA6"/>
            </w:placeholder>
            <w:temporary/>
            <w:showingPlcHdr/>
            <w15:appearance w15:val="hidden"/>
          </w:sdtPr>
          <w:sdtContent>
            <w:tc>
              <w:tcPr>
                <w:tcW w:w="3597" w:type="dxa"/>
              </w:tcPr>
              <w:p w:rsidR="00D22E9A" w:rsidRPr="00195D08" w:rsidRDefault="00D22E9A" w:rsidP="00B02946">
                <w:r w:rsidRPr="00195D08">
                  <w:t>Person Responsible</w:t>
                </w:r>
              </w:p>
            </w:tc>
          </w:sdtContent>
        </w:sdt>
        <w:sdt>
          <w:sdtPr>
            <w:alias w:val="Agenda 1, deadline:"/>
            <w:tag w:val="Agenda 1, deadline:"/>
            <w:id w:val="-1202404433"/>
            <w:placeholder>
              <w:docPart w:val="BD745906A081466EAF5B52A48301C9F0"/>
            </w:placeholder>
            <w:temporary/>
            <w:showingPlcHdr/>
            <w15:appearance w15:val="hidden"/>
          </w:sdtPr>
          <w:sdtContent>
            <w:tc>
              <w:tcPr>
                <w:tcW w:w="2168" w:type="dxa"/>
              </w:tcPr>
              <w:p w:rsidR="00D22E9A" w:rsidRPr="00195D08" w:rsidRDefault="00D22E9A" w:rsidP="00B02946">
                <w:r w:rsidRPr="00195D08">
                  <w:t>Deadline</w:t>
                </w:r>
              </w:p>
            </w:tc>
          </w:sdtContent>
        </w:sdt>
      </w:tr>
      <w:tr w:rsidR="00D22E9A" w:rsidRPr="00195D08" w:rsidTr="00B02946">
        <w:tc>
          <w:tcPr>
            <w:tcW w:w="8625" w:type="dxa"/>
          </w:tcPr>
          <w:p w:rsidR="00D22E9A" w:rsidRPr="00195D08" w:rsidRDefault="001150D8" w:rsidP="00B02946">
            <w:r>
              <w:t>Making project specifications and function file and email it to lecturer</w:t>
            </w:r>
          </w:p>
        </w:tc>
        <w:tc>
          <w:tcPr>
            <w:tcW w:w="3597" w:type="dxa"/>
          </w:tcPr>
          <w:p w:rsidR="00D22E9A" w:rsidRPr="00195D08" w:rsidRDefault="001150D8" w:rsidP="00B02946">
            <w:proofErr w:type="spellStart"/>
            <w:r>
              <w:t>Khant</w:t>
            </w:r>
            <w:proofErr w:type="spellEnd"/>
            <w:r>
              <w:t xml:space="preserve"> </w:t>
            </w:r>
            <w:proofErr w:type="spellStart"/>
            <w:r>
              <w:t>Ti</w:t>
            </w:r>
            <w:proofErr w:type="spellEnd"/>
            <w:r>
              <w:t xml:space="preserve"> Kyi</w:t>
            </w:r>
          </w:p>
        </w:tc>
        <w:tc>
          <w:tcPr>
            <w:tcW w:w="2168" w:type="dxa"/>
          </w:tcPr>
          <w:p w:rsidR="00D22E9A" w:rsidRPr="00195D08" w:rsidRDefault="001150D8" w:rsidP="00B02946">
            <w:r>
              <w:t>5.7.2018</w:t>
            </w:r>
          </w:p>
        </w:tc>
      </w:tr>
      <w:tr w:rsidR="00E46D26" w:rsidRPr="00195D08" w:rsidTr="00B02946">
        <w:tc>
          <w:tcPr>
            <w:tcW w:w="8625" w:type="dxa"/>
          </w:tcPr>
          <w:p w:rsidR="00E46D26" w:rsidRDefault="00E46D26" w:rsidP="00B02946">
            <w:r>
              <w:t>Make team Logo</w:t>
            </w:r>
          </w:p>
        </w:tc>
        <w:tc>
          <w:tcPr>
            <w:tcW w:w="3597" w:type="dxa"/>
          </w:tcPr>
          <w:p w:rsidR="00E46D26" w:rsidRDefault="00E46D26" w:rsidP="00B02946">
            <w:r>
              <w:t>Su Pyae Thu Ya</w:t>
            </w:r>
          </w:p>
        </w:tc>
        <w:tc>
          <w:tcPr>
            <w:tcW w:w="2168" w:type="dxa"/>
          </w:tcPr>
          <w:p w:rsidR="00E46D26" w:rsidRDefault="00E46D2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c>
          <w:tcPr>
            <w:tcW w:w="10790" w:type="dxa"/>
          </w:tcPr>
          <w:p w:rsidR="00D22E9A" w:rsidRPr="00410239" w:rsidRDefault="00D22E9A"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22E9A"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D22E9A" w:rsidRPr="00FE67A4" w:rsidRDefault="001150D8" w:rsidP="001150D8">
            <w:r>
              <w:t xml:space="preserve"> Search free API</w:t>
            </w:r>
            <w:r w:rsidR="00E46D26">
              <w:t>, Finding more distinct functions, what to use for UI</w:t>
            </w:r>
          </w:p>
        </w:tc>
      </w:tr>
    </w:tbl>
    <w:p w:rsidR="00B02946" w:rsidRDefault="00B02946" w:rsidP="00B02946"/>
    <w:p w:rsidR="00B02946" w:rsidRDefault="00B02946" w:rsidP="00B02946"/>
    <w:p w:rsidR="001150D8" w:rsidRDefault="001150D8" w:rsidP="00B02946">
      <w:pPr>
        <w:pStyle w:val="Heading1"/>
      </w:pPr>
      <w:r>
        <w:t xml:space="preserve">Week 3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1150D8" w:rsidRPr="00410239" w:rsidRDefault="001150D8" w:rsidP="00B02946">
            <w:r>
              <w:t>Date: 6.7.2018</w:t>
            </w:r>
          </w:p>
        </w:tc>
        <w:tc>
          <w:tcPr>
            <w:tcW w:w="2876" w:type="dxa"/>
          </w:tcPr>
          <w:p w:rsidR="001150D8" w:rsidRPr="00410239" w:rsidRDefault="001150D8" w:rsidP="00B02946">
            <w:r>
              <w:t>Time: 2:15 AM - 2:45 PM</w:t>
            </w:r>
          </w:p>
        </w:tc>
        <w:tc>
          <w:tcPr>
            <w:tcW w:w="2879" w:type="dxa"/>
          </w:tcPr>
          <w:p w:rsidR="001150D8" w:rsidRPr="00410239" w:rsidRDefault="001150D8" w:rsidP="001150D8">
            <w:r>
              <w:t>Gusto</w:t>
            </w:r>
            <w:r w:rsidR="00634A2A">
              <w:t>: UOG</w:t>
            </w:r>
            <w:r>
              <w:t xml:space="preserve"> Classroom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195D08" w:rsidTr="00B02946">
        <w:sdt>
          <w:sdtPr>
            <w:alias w:val="Meeting called by:"/>
            <w:tag w:val="Meeting called by:"/>
            <w:id w:val="-720138223"/>
            <w:placeholder>
              <w:docPart w:val="907B203FCEAD424A9C5E015B1940BDBB"/>
            </w:placeholder>
            <w:temporary/>
            <w:showingPlcHdr/>
            <w15:appearance w15:val="hidden"/>
          </w:sdtPr>
          <w:sdtContent>
            <w:tc>
              <w:tcPr>
                <w:tcW w:w="3595" w:type="dxa"/>
                <w:tcBorders>
                  <w:top w:val="nil"/>
                </w:tcBorders>
              </w:tcPr>
              <w:p w:rsidR="001150D8" w:rsidRPr="00195D08" w:rsidRDefault="001150D8" w:rsidP="00B02946">
                <w:r w:rsidRPr="00195D08">
                  <w:t>Meeting called by</w:t>
                </w:r>
              </w:p>
            </w:tc>
          </w:sdtContent>
        </w:sdt>
        <w:tc>
          <w:tcPr>
            <w:tcW w:w="10795" w:type="dxa"/>
            <w:tcBorders>
              <w:top w:val="nil"/>
            </w:tcBorders>
          </w:tcPr>
          <w:p w:rsidR="00E46D26" w:rsidRPr="00195D08" w:rsidRDefault="00E46D26" w:rsidP="00B02946">
            <w:proofErr w:type="spellStart"/>
            <w:r>
              <w:t>Khant</w:t>
            </w:r>
            <w:proofErr w:type="spellEnd"/>
            <w:r>
              <w:t xml:space="preserve"> </w:t>
            </w:r>
            <w:proofErr w:type="spellStart"/>
            <w:r>
              <w:t>Ti</w:t>
            </w:r>
            <w:proofErr w:type="spellEnd"/>
            <w:r>
              <w:t xml:space="preserve"> Kyi</w:t>
            </w:r>
          </w:p>
        </w:tc>
      </w:tr>
      <w:tr w:rsidR="001150D8" w:rsidRPr="00195D08" w:rsidTr="00B02946">
        <w:sdt>
          <w:sdtPr>
            <w:alias w:val="Type of meeting:"/>
            <w:tag w:val="Type of meeting:"/>
            <w:id w:val="1156952925"/>
            <w:placeholder>
              <w:docPart w:val="7E34D60DE9954FA9AECBB5EC490E3481"/>
            </w:placeholder>
            <w:temporary/>
            <w:showingPlcHdr/>
            <w15:appearance w15:val="hidden"/>
          </w:sdtPr>
          <w:sdtContent>
            <w:tc>
              <w:tcPr>
                <w:tcW w:w="3595" w:type="dxa"/>
              </w:tcPr>
              <w:p w:rsidR="001150D8" w:rsidRPr="00195D08" w:rsidRDefault="001150D8" w:rsidP="00B02946">
                <w:r w:rsidRPr="00195D08">
                  <w:t>Type of meeting</w:t>
                </w:r>
              </w:p>
            </w:tc>
          </w:sdtContent>
        </w:sdt>
        <w:tc>
          <w:tcPr>
            <w:tcW w:w="10795" w:type="dxa"/>
          </w:tcPr>
          <w:p w:rsidR="001150D8" w:rsidRPr="00195D08" w:rsidRDefault="001150D8" w:rsidP="00B02946">
            <w:r>
              <w:t>Discussing ideas</w:t>
            </w:r>
          </w:p>
        </w:tc>
      </w:tr>
      <w:tr w:rsidR="001150D8" w:rsidRPr="00195D08" w:rsidTr="00B02946">
        <w:sdt>
          <w:sdtPr>
            <w:alias w:val="Facilitator:"/>
            <w:tag w:val="Facilitator:"/>
            <w:id w:val="1455212626"/>
            <w:placeholder>
              <w:docPart w:val="1F0A74B0B0F54BECB0CB51E4D49F5B4A"/>
            </w:placeholder>
            <w:temporary/>
            <w:showingPlcHdr/>
            <w15:appearance w15:val="hidden"/>
          </w:sdtPr>
          <w:sdtContent>
            <w:tc>
              <w:tcPr>
                <w:tcW w:w="3595" w:type="dxa"/>
              </w:tcPr>
              <w:p w:rsidR="001150D8" w:rsidRPr="00195D08" w:rsidRDefault="001150D8" w:rsidP="00B02946">
                <w:r w:rsidRPr="00195D08">
                  <w:t>Facilitator</w:t>
                </w:r>
              </w:p>
            </w:tc>
          </w:sdtContent>
        </w:sdt>
        <w:tc>
          <w:tcPr>
            <w:tcW w:w="10795" w:type="dxa"/>
          </w:tcPr>
          <w:p w:rsidR="001150D8" w:rsidRPr="00195D08" w:rsidRDefault="001150D8" w:rsidP="00B02946">
            <w:r>
              <w:t>Gusto</w:t>
            </w:r>
          </w:p>
        </w:tc>
      </w:tr>
      <w:tr w:rsidR="001150D8" w:rsidRPr="00195D08" w:rsidTr="00B02946">
        <w:sdt>
          <w:sdtPr>
            <w:alias w:val="Note taker:"/>
            <w:tag w:val="Note taker:"/>
            <w:id w:val="1371811627"/>
            <w:placeholder>
              <w:docPart w:val="7DC228700A294ED5A9353D63B879392A"/>
            </w:placeholder>
            <w:temporary/>
            <w:showingPlcHdr/>
            <w15:appearance w15:val="hidden"/>
          </w:sdtPr>
          <w:sdtContent>
            <w:tc>
              <w:tcPr>
                <w:tcW w:w="3595" w:type="dxa"/>
              </w:tcPr>
              <w:p w:rsidR="001150D8" w:rsidRPr="00195D08" w:rsidRDefault="001150D8" w:rsidP="00B02946">
                <w:r w:rsidRPr="00195D08">
                  <w:t>Note taker</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sdt>
          <w:sdtPr>
            <w:alias w:val="Timekeeper:"/>
            <w:tag w:val="Timekeeper:"/>
            <w:id w:val="-977295698"/>
            <w:placeholder>
              <w:docPart w:val="0B4F1D0E1920400BA0BBF2D912ECAFD8"/>
            </w:placeholder>
            <w:temporary/>
            <w:showingPlcHdr/>
            <w15:appearance w15:val="hidden"/>
          </w:sdtPr>
          <w:sdtContent>
            <w:tc>
              <w:tcPr>
                <w:tcW w:w="3595" w:type="dxa"/>
              </w:tcPr>
              <w:p w:rsidR="001150D8" w:rsidRPr="00195D08" w:rsidRDefault="001150D8" w:rsidP="00B02946">
                <w:r w:rsidRPr="00195D08">
                  <w:t>Timekeeper</w:t>
                </w:r>
              </w:p>
            </w:tc>
          </w:sdtContent>
        </w:sdt>
        <w:tc>
          <w:tcPr>
            <w:tcW w:w="10795" w:type="dxa"/>
          </w:tcPr>
          <w:p w:rsidR="001150D8" w:rsidRPr="00195D08" w:rsidRDefault="001150D8" w:rsidP="00B02946">
            <w:r>
              <w:t>Su Pyae Thu Ya</w:t>
            </w:r>
          </w:p>
        </w:tc>
      </w:tr>
      <w:tr w:rsidR="001150D8" w:rsidRPr="00195D08" w:rsidTr="00B02946">
        <w:sdt>
          <w:sdtPr>
            <w:alias w:val="Attendees:"/>
            <w:tag w:val="Attendees:"/>
            <w:id w:val="-1222908976"/>
            <w:placeholder>
              <w:docPart w:val="D9631EEC0FFD4B5A88F085D1501F9F0D"/>
            </w:placeholder>
            <w:temporary/>
            <w:showingPlcHdr/>
            <w15:appearance w15:val="hidden"/>
          </w:sdtPr>
          <w:sdtContent>
            <w:tc>
              <w:tcPr>
                <w:tcW w:w="3595" w:type="dxa"/>
              </w:tcPr>
              <w:p w:rsidR="001150D8" w:rsidRPr="00195D08" w:rsidRDefault="001150D8" w:rsidP="00B02946">
                <w:r w:rsidRPr="00195D08">
                  <w:t>Attendees</w:t>
                </w:r>
              </w:p>
            </w:tc>
          </w:sdtContent>
        </w:sdt>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8630" w:type="dxa"/>
          </w:tcPr>
          <w:p w:rsidR="001150D8" w:rsidRPr="00410239" w:rsidRDefault="001150D8" w:rsidP="00B0294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1150D8" w:rsidRPr="00410239" w:rsidRDefault="001150D8" w:rsidP="00B02946">
            <w:r>
              <w:t>30 Min</w:t>
            </w:r>
          </w:p>
        </w:tc>
        <w:tc>
          <w:tcPr>
            <w:tcW w:w="10795" w:type="dxa"/>
          </w:tcPr>
          <w:p w:rsidR="001150D8" w:rsidRPr="00410239" w:rsidRDefault="001150D8" w:rsidP="00B02946">
            <w:r>
              <w:t>Each member</w:t>
            </w:r>
          </w:p>
        </w:tc>
      </w:tr>
      <w:tr w:rsidR="001150D8" w:rsidRPr="00410239" w:rsidTr="00B02946">
        <w:tc>
          <w:tcPr>
            <w:tcW w:w="3595" w:type="dxa"/>
          </w:tcPr>
          <w:p w:rsidR="001150D8" w:rsidRDefault="00E46D26" w:rsidP="00B02946">
            <w:r>
              <w:t>Discuss about free API</w:t>
            </w:r>
          </w:p>
        </w:tc>
        <w:tc>
          <w:tcPr>
            <w:tcW w:w="10795" w:type="dxa"/>
          </w:tcPr>
          <w:p w:rsidR="001150D8" w:rsidRDefault="00E46D26" w:rsidP="00E46D26">
            <w:r>
              <w:t xml:space="preserve">Aung Phone </w:t>
            </w:r>
            <w:proofErr w:type="spellStart"/>
            <w:r>
              <w:t>Kyaw</w:t>
            </w:r>
            <w:proofErr w:type="spellEnd"/>
            <w:r>
              <w:t xml:space="preserve">, Min Thu </w:t>
            </w:r>
            <w:proofErr w:type="spellStart"/>
            <w:r>
              <w:t>Khant</w:t>
            </w:r>
            <w:proofErr w:type="spellEnd"/>
          </w:p>
        </w:tc>
      </w:tr>
      <w:tr w:rsidR="001150D8" w:rsidRPr="00195D08" w:rsidTr="00B02946">
        <w:tc>
          <w:tcPr>
            <w:tcW w:w="3595" w:type="dxa"/>
          </w:tcPr>
          <w:p w:rsidR="001150D8" w:rsidRPr="00195D08" w:rsidRDefault="00E46D26" w:rsidP="00B02946">
            <w:r>
              <w:t>Search other people apps (similar to finding teams)</w:t>
            </w:r>
          </w:p>
        </w:tc>
        <w:tc>
          <w:tcPr>
            <w:tcW w:w="10795" w:type="dxa"/>
          </w:tcPr>
          <w:p w:rsidR="001150D8" w:rsidRDefault="001150D8" w:rsidP="00E46D26">
            <w:proofErr w:type="spellStart"/>
            <w:r>
              <w:t>Myo</w:t>
            </w:r>
            <w:proofErr w:type="spellEnd"/>
            <w:r>
              <w:t xml:space="preserve"> </w:t>
            </w:r>
            <w:proofErr w:type="spellStart"/>
            <w:r>
              <w:t>Thiha</w:t>
            </w:r>
            <w:proofErr w:type="spellEnd"/>
            <w:r>
              <w:t xml:space="preserve"> </w:t>
            </w:r>
            <w:proofErr w:type="spellStart"/>
            <w:r>
              <w:t>Tun</w:t>
            </w:r>
            <w:proofErr w:type="spellEnd"/>
          </w:p>
        </w:tc>
      </w:tr>
      <w:tr w:rsidR="001150D8" w:rsidRPr="00195D08" w:rsidTr="00B02946">
        <w:tc>
          <w:tcPr>
            <w:tcW w:w="3595" w:type="dxa"/>
          </w:tcPr>
          <w:p w:rsidR="001150D8" w:rsidRPr="00195D08" w:rsidRDefault="00B02946" w:rsidP="00B02946">
            <w:r>
              <w:t>Search name for project name</w:t>
            </w:r>
          </w:p>
        </w:tc>
        <w:tc>
          <w:tcPr>
            <w:tcW w:w="10795" w:type="dxa"/>
          </w:tcPr>
          <w:p w:rsidR="001150D8"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150D8" w:rsidRPr="00195D08" w:rsidTr="00B02946">
        <w:tc>
          <w:tcPr>
            <w:tcW w:w="3595" w:type="dxa"/>
          </w:tcPr>
          <w:p w:rsidR="001150D8" w:rsidRPr="00195D08" w:rsidRDefault="00B02946" w:rsidP="00B02946">
            <w:r>
              <w:t>Discuss more distinct functions</w:t>
            </w:r>
          </w:p>
        </w:tc>
        <w:tc>
          <w:tcPr>
            <w:tcW w:w="10795" w:type="dxa"/>
          </w:tcPr>
          <w:p w:rsidR="001150D8" w:rsidRPr="00195D08" w:rsidRDefault="001150D8"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150D8"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8546118"/>
            <w:placeholder>
              <w:docPart w:val="19064B0D2D764077AF164CC6E1CC580B"/>
            </w:placeholder>
            <w:temporary/>
            <w:showingPlcHdr/>
            <w15:appearance w15:val="hidden"/>
          </w:sdtPr>
          <w:sdtContent>
            <w:tc>
              <w:tcPr>
                <w:tcW w:w="6468" w:type="dxa"/>
              </w:tcPr>
              <w:p w:rsidR="001150D8" w:rsidRPr="00195D08" w:rsidRDefault="001150D8" w:rsidP="00B02946">
                <w:r w:rsidRPr="00195D08">
                  <w:t>Action Items</w:t>
                </w:r>
              </w:p>
            </w:tc>
          </w:sdtContent>
        </w:sdt>
        <w:sdt>
          <w:sdtPr>
            <w:alias w:val="Agenda 1, person responsible:"/>
            <w:tag w:val="Agenda 1, person responsible:"/>
            <w:id w:val="-1502501466"/>
            <w:placeholder>
              <w:docPart w:val="1A8FC4E5ACF142B98FD137C59CF2B50C"/>
            </w:placeholder>
            <w:temporary/>
            <w:showingPlcHdr/>
            <w15:appearance w15:val="hidden"/>
          </w:sdtPr>
          <w:sdtContent>
            <w:tc>
              <w:tcPr>
                <w:tcW w:w="2697" w:type="dxa"/>
              </w:tcPr>
              <w:p w:rsidR="001150D8" w:rsidRPr="00195D08" w:rsidRDefault="001150D8" w:rsidP="00B02946">
                <w:r w:rsidRPr="00195D08">
                  <w:t>Person Responsible</w:t>
                </w:r>
              </w:p>
            </w:tc>
          </w:sdtContent>
        </w:sdt>
        <w:sdt>
          <w:sdtPr>
            <w:alias w:val="Agenda 1, deadline:"/>
            <w:tag w:val="Agenda 1, deadline:"/>
            <w:id w:val="725719370"/>
            <w:placeholder>
              <w:docPart w:val="00877CE7510B4396B4A5E7758D73724C"/>
            </w:placeholder>
            <w:temporary/>
            <w:showingPlcHdr/>
            <w15:appearance w15:val="hidden"/>
          </w:sdtPr>
          <w:sdtContent>
            <w:tc>
              <w:tcPr>
                <w:tcW w:w="1625" w:type="dxa"/>
              </w:tcPr>
              <w:p w:rsidR="001150D8" w:rsidRPr="00195D08" w:rsidRDefault="001150D8" w:rsidP="00B02946">
                <w:r w:rsidRPr="00195D08">
                  <w:t>Deadline</w:t>
                </w:r>
              </w:p>
            </w:tc>
          </w:sdtContent>
        </w:sdt>
      </w:tr>
      <w:tr w:rsidR="001150D8" w:rsidRPr="00195D08" w:rsidTr="00B02946">
        <w:tc>
          <w:tcPr>
            <w:tcW w:w="6468" w:type="dxa"/>
          </w:tcPr>
          <w:p w:rsidR="001150D8" w:rsidRPr="00195D08" w:rsidRDefault="001150D8" w:rsidP="00B02946">
            <w:r>
              <w:t>-</w:t>
            </w:r>
          </w:p>
        </w:tc>
        <w:tc>
          <w:tcPr>
            <w:tcW w:w="2697" w:type="dxa"/>
          </w:tcPr>
          <w:p w:rsidR="001150D8" w:rsidRPr="00195D08" w:rsidRDefault="001150D8" w:rsidP="00B02946">
            <w:r>
              <w:t>-</w:t>
            </w:r>
          </w:p>
        </w:tc>
        <w:tc>
          <w:tcPr>
            <w:tcW w:w="1625" w:type="dxa"/>
          </w:tcPr>
          <w:p w:rsidR="001150D8" w:rsidRPr="00195D08" w:rsidRDefault="001150D8"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c>
          <w:tcPr>
            <w:tcW w:w="10790" w:type="dxa"/>
          </w:tcPr>
          <w:p w:rsidR="001150D8" w:rsidRPr="00410239" w:rsidRDefault="001150D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150D8"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1150D8" w:rsidRPr="00FE67A4" w:rsidRDefault="00B02946" w:rsidP="00B02946">
            <w:r>
              <w:t>Search about which other distinct project should we do</w:t>
            </w:r>
          </w:p>
        </w:tc>
      </w:tr>
    </w:tbl>
    <w:p w:rsidR="00E46D26" w:rsidRDefault="00E46D26" w:rsidP="00E46D26"/>
    <w:p w:rsidR="00E46D26" w:rsidRDefault="00E46D26" w:rsidP="00E46D26"/>
    <w:p w:rsidR="00DF4AC8" w:rsidRDefault="00DF4AC8" w:rsidP="00DF4AC8">
      <w:pPr>
        <w:pStyle w:val="Heading1"/>
      </w:pPr>
      <w:r>
        <w:t xml:space="preserve">Week </w:t>
      </w:r>
      <w:r w:rsidR="00D22E9A">
        <w:t>4</w:t>
      </w:r>
      <w:r w:rsidR="00EA6487">
        <w:t xml:space="preserve">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4E6F31" w:rsidP="00B02946">
            <w:pPr>
              <w:pStyle w:val="MinutesandAgendaTitles"/>
            </w:pPr>
            <w:r>
              <w:t>Finalizing Project Idea</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4E6F31"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4E6F31" w:rsidRPr="00410239" w:rsidRDefault="005E16F7" w:rsidP="004E6F31">
            <w:r>
              <w:t xml:space="preserve">Date: </w:t>
            </w:r>
            <w:r w:rsidR="004E6F31">
              <w:t>12.7.2018</w:t>
            </w:r>
          </w:p>
        </w:tc>
        <w:tc>
          <w:tcPr>
            <w:tcW w:w="2876" w:type="dxa"/>
          </w:tcPr>
          <w:p w:rsidR="004E6F31" w:rsidRPr="00410239" w:rsidRDefault="005E16F7" w:rsidP="004E6F31">
            <w:r>
              <w:t xml:space="preserve">Time: </w:t>
            </w:r>
            <w:r w:rsidR="004E6F31">
              <w:t xml:space="preserve">11:30 </w:t>
            </w:r>
            <w:r w:rsidR="007031D3">
              <w:t>AM - 2:00 P</w:t>
            </w:r>
            <w:r w:rsidR="004E6F31">
              <w:t>M</w:t>
            </w:r>
          </w:p>
        </w:tc>
        <w:tc>
          <w:tcPr>
            <w:tcW w:w="2879" w:type="dxa"/>
          </w:tcPr>
          <w:p w:rsidR="004E6F31" w:rsidRPr="00410239" w:rsidRDefault="004E6F31" w:rsidP="004E6F31">
            <w:r>
              <w:t xml:space="preserve">Gusto: </w:t>
            </w:r>
            <w:r w:rsidR="00691036">
              <w:t>W</w:t>
            </w:r>
            <w:r>
              <w:t>ar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195D08" w:rsidTr="00B02946">
        <w:sdt>
          <w:sdtPr>
            <w:alias w:val="Meeting called by:"/>
            <w:tag w:val="Meeting called by:"/>
            <w:id w:val="-189298330"/>
            <w:placeholder>
              <w:docPart w:val="C02A473707F248E0993A1096E9CF9FD0"/>
            </w:placeholder>
            <w:temporary/>
            <w:showingPlcHdr/>
            <w15:appearance w15:val="hidden"/>
          </w:sdtPr>
          <w:sdtContent>
            <w:tc>
              <w:tcPr>
                <w:tcW w:w="2726" w:type="dxa"/>
                <w:tcBorders>
                  <w:top w:val="nil"/>
                </w:tcBorders>
              </w:tcPr>
              <w:p w:rsidR="004E6F31" w:rsidRPr="00195D08" w:rsidRDefault="004E6F31" w:rsidP="00B02946">
                <w:r w:rsidRPr="00195D08">
                  <w:t>Meeting called by</w:t>
                </w:r>
              </w:p>
            </w:tc>
          </w:sdtContent>
        </w:sdt>
        <w:tc>
          <w:tcPr>
            <w:tcW w:w="8064" w:type="dxa"/>
            <w:tcBorders>
              <w:top w:val="nil"/>
            </w:tcBorders>
          </w:tcPr>
          <w:p w:rsidR="004E6F31" w:rsidRPr="00195D08" w:rsidRDefault="00B02946" w:rsidP="004E6F31">
            <w:r>
              <w:t xml:space="preserve">Min Thu </w:t>
            </w:r>
            <w:proofErr w:type="spellStart"/>
            <w:r>
              <w:t>Khant</w:t>
            </w:r>
            <w:proofErr w:type="spellEnd"/>
          </w:p>
        </w:tc>
      </w:tr>
      <w:tr w:rsidR="00B02946" w:rsidRPr="00195D08" w:rsidTr="00B02946">
        <w:sdt>
          <w:sdtPr>
            <w:alias w:val="Type of meeting:"/>
            <w:tag w:val="Type of meeting:"/>
            <w:id w:val="2075549982"/>
            <w:placeholder>
              <w:docPart w:val="875E6C74826C4F8289C9605B0D13A1B7"/>
            </w:placeholder>
            <w:temporary/>
            <w:showingPlcHdr/>
            <w15:appearance w15:val="hidden"/>
          </w:sdtPr>
          <w:sdtContent>
            <w:tc>
              <w:tcPr>
                <w:tcW w:w="2726" w:type="dxa"/>
              </w:tcPr>
              <w:p w:rsidR="00B02946" w:rsidRPr="00195D08" w:rsidRDefault="00B02946" w:rsidP="00B02946">
                <w:r w:rsidRPr="00195D08">
                  <w:t>Type of meeting</w:t>
                </w:r>
              </w:p>
            </w:tc>
          </w:sdtContent>
        </w:sdt>
        <w:tc>
          <w:tcPr>
            <w:tcW w:w="8064" w:type="dxa"/>
          </w:tcPr>
          <w:p w:rsidR="00B02946" w:rsidRPr="00195D08" w:rsidRDefault="00B02946" w:rsidP="00B02946">
            <w:r>
              <w:t>Sharing each other’s capability and interests again since the secon</w:t>
            </w:r>
            <w:r w:rsidR="004C463E">
              <w:t>d one is being rejected also</w:t>
            </w:r>
          </w:p>
        </w:tc>
      </w:tr>
      <w:tr w:rsidR="00B02946" w:rsidRPr="00195D08" w:rsidTr="00B02946">
        <w:sdt>
          <w:sdtPr>
            <w:alias w:val="Facilitator:"/>
            <w:tag w:val="Facilitator:"/>
            <w:id w:val="-1888181277"/>
            <w:placeholder>
              <w:docPart w:val="D8E5AF4AA7F747CA85D9F2C2A4AE966E"/>
            </w:placeholder>
            <w:temporary/>
            <w:showingPlcHdr/>
            <w15:appearance w15:val="hidden"/>
          </w:sdtPr>
          <w:sdtContent>
            <w:tc>
              <w:tcPr>
                <w:tcW w:w="2726" w:type="dxa"/>
              </w:tcPr>
              <w:p w:rsidR="00B02946" w:rsidRPr="00195D08" w:rsidRDefault="00B02946" w:rsidP="00B02946">
                <w:r w:rsidRPr="00195D08">
                  <w:t>Facilitator</w:t>
                </w:r>
              </w:p>
            </w:tc>
          </w:sdtContent>
        </w:sdt>
        <w:tc>
          <w:tcPr>
            <w:tcW w:w="8064" w:type="dxa"/>
          </w:tcPr>
          <w:p w:rsidR="00B02946" w:rsidRPr="00195D08" w:rsidRDefault="00B02946" w:rsidP="00B02946">
            <w:r>
              <w:t>Gusto</w:t>
            </w:r>
          </w:p>
        </w:tc>
      </w:tr>
      <w:tr w:rsidR="00B02946" w:rsidRPr="00195D08" w:rsidTr="00B02946">
        <w:sdt>
          <w:sdtPr>
            <w:alias w:val="Note taker:"/>
            <w:tag w:val="Note taker:"/>
            <w:id w:val="-359597790"/>
            <w:placeholder>
              <w:docPart w:val="FF47BC07695046FC8142E39A710388FE"/>
            </w:placeholder>
            <w:temporary/>
            <w:showingPlcHdr/>
            <w15:appearance w15:val="hidden"/>
          </w:sdtPr>
          <w:sdtContent>
            <w:tc>
              <w:tcPr>
                <w:tcW w:w="2726" w:type="dxa"/>
              </w:tcPr>
              <w:p w:rsidR="00B02946" w:rsidRPr="00195D08" w:rsidRDefault="00B02946" w:rsidP="00B02946">
                <w:r w:rsidRPr="00195D08">
                  <w:t>Note taker</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B02946" w:rsidRPr="00195D08" w:rsidTr="00B02946">
        <w:sdt>
          <w:sdtPr>
            <w:alias w:val="Timekeeper:"/>
            <w:tag w:val="Timekeeper:"/>
            <w:id w:val="-288055646"/>
            <w:placeholder>
              <w:docPart w:val="F15C4ABF3EB1435B9E7187B2ACBA6FB9"/>
            </w:placeholder>
            <w:temporary/>
            <w:showingPlcHdr/>
            <w15:appearance w15:val="hidden"/>
          </w:sdtPr>
          <w:sdtContent>
            <w:tc>
              <w:tcPr>
                <w:tcW w:w="2726" w:type="dxa"/>
              </w:tcPr>
              <w:p w:rsidR="00B02946" w:rsidRPr="00195D08" w:rsidRDefault="00B02946" w:rsidP="00B02946">
                <w:r w:rsidRPr="00195D08">
                  <w:t>Timekeeper</w:t>
                </w:r>
              </w:p>
            </w:tc>
          </w:sdtContent>
        </w:sdt>
        <w:tc>
          <w:tcPr>
            <w:tcW w:w="8064" w:type="dxa"/>
          </w:tcPr>
          <w:p w:rsidR="00B02946" w:rsidRPr="00195D08" w:rsidRDefault="00B02946" w:rsidP="00B02946">
            <w:r>
              <w:t>Su Pyae Thu Ya</w:t>
            </w:r>
          </w:p>
        </w:tc>
      </w:tr>
      <w:tr w:rsidR="00B02946" w:rsidRPr="00195D08" w:rsidTr="00B02946">
        <w:sdt>
          <w:sdtPr>
            <w:alias w:val="Attendees:"/>
            <w:tag w:val="Attendees:"/>
            <w:id w:val="1396005731"/>
            <w:placeholder>
              <w:docPart w:val="9C6F0E2DAD4C49B2B66BD76BF13B1D9D"/>
            </w:placeholder>
            <w:temporary/>
            <w:showingPlcHdr/>
            <w15:appearance w15:val="hidden"/>
          </w:sdtPr>
          <w:sdtContent>
            <w:tc>
              <w:tcPr>
                <w:tcW w:w="2726" w:type="dxa"/>
              </w:tcPr>
              <w:p w:rsidR="00B02946" w:rsidRPr="00195D08" w:rsidRDefault="00B02946" w:rsidP="00B02946">
                <w:r w:rsidRPr="00195D08">
                  <w:t>Attendees</w:t>
                </w:r>
              </w:p>
            </w:tc>
          </w:sdtContent>
        </w:sdt>
        <w:tc>
          <w:tcPr>
            <w:tcW w:w="8064" w:type="dxa"/>
          </w:tcPr>
          <w:p w:rsidR="00B02946" w:rsidRPr="00195D08" w:rsidRDefault="00B02946"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B02946">
        <w:tc>
          <w:tcPr>
            <w:tcW w:w="8630" w:type="dxa"/>
          </w:tcPr>
          <w:p w:rsidR="004E6F31" w:rsidRPr="00410239" w:rsidRDefault="00691036" w:rsidP="00691036">
            <w:pPr>
              <w:pStyle w:val="MinutesandAgendaTitles"/>
            </w:pPr>
            <w:r>
              <w:t>Brain Storming</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1F0728">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7031D3" w:rsidP="00691036">
            <w:r>
              <w:t>2</w:t>
            </w:r>
            <w:r w:rsidR="00691036">
              <w:t xml:space="preserve"> Hour and 30 Min</w:t>
            </w:r>
          </w:p>
        </w:tc>
        <w:tc>
          <w:tcPr>
            <w:tcW w:w="10795" w:type="dxa"/>
          </w:tcPr>
          <w:p w:rsidR="004E6F31" w:rsidRPr="00410239" w:rsidRDefault="00691036" w:rsidP="00691036">
            <w:r>
              <w:t>Each member</w:t>
            </w:r>
          </w:p>
        </w:tc>
      </w:tr>
      <w:tr w:rsidR="00EA6487" w:rsidRPr="00410239" w:rsidTr="001F0728">
        <w:tc>
          <w:tcPr>
            <w:tcW w:w="3595" w:type="dxa"/>
          </w:tcPr>
          <w:p w:rsidR="00EA6487" w:rsidRDefault="007031D3" w:rsidP="00691036">
            <w:r>
              <w:t>About which other project should we do</w:t>
            </w:r>
          </w:p>
        </w:tc>
        <w:tc>
          <w:tcPr>
            <w:tcW w:w="10795" w:type="dxa"/>
          </w:tcPr>
          <w:p w:rsidR="00EA6487" w:rsidRDefault="007031D3" w:rsidP="007031D3">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Health Diagnosis</w:t>
            </w:r>
          </w:p>
        </w:tc>
        <w:tc>
          <w:tcPr>
            <w:tcW w:w="10795" w:type="dxa"/>
          </w:tcPr>
          <w:p w:rsidR="001F0728" w:rsidRDefault="001F0728" w:rsidP="001F0728">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Pr="00195D08" w:rsidRDefault="001F0728" w:rsidP="001F0728">
            <w:r>
              <w:t>Travel Agency</w:t>
            </w:r>
          </w:p>
        </w:tc>
        <w:tc>
          <w:tcPr>
            <w:tcW w:w="10795" w:type="dxa"/>
          </w:tcPr>
          <w:p w:rsidR="001F0728" w:rsidRPr="00195D08" w:rsidRDefault="001F0728" w:rsidP="001F0728">
            <w:r>
              <w:t>Su Pyae Thu Ya</w:t>
            </w:r>
          </w:p>
        </w:tc>
      </w:tr>
      <w:tr w:rsidR="001F0728" w:rsidRPr="00195D08" w:rsidTr="001F0728">
        <w:tc>
          <w:tcPr>
            <w:tcW w:w="3595" w:type="dxa"/>
          </w:tcPr>
          <w:p w:rsidR="001F0728" w:rsidRPr="00195D08" w:rsidRDefault="001F0728" w:rsidP="001F0728">
            <w:r>
              <w:t>Event Planner</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rsidR="007031D3">
              <w:t>Yune</w:t>
            </w:r>
            <w:proofErr w:type="spellEnd"/>
            <w:r w:rsidR="007031D3">
              <w:t xml:space="preserve"> </w:t>
            </w:r>
            <w:proofErr w:type="spellStart"/>
            <w:r>
              <w:t>Nadi</w:t>
            </w:r>
            <w:proofErr w:type="spellEnd"/>
            <w:r>
              <w:t xml:space="preserve"> </w:t>
            </w:r>
            <w:proofErr w:type="spellStart"/>
            <w:r>
              <w:t>Oo</w:t>
            </w:r>
            <w:proofErr w:type="spellEnd"/>
          </w:p>
        </w:tc>
      </w:tr>
      <w:tr w:rsidR="001F0728" w:rsidRPr="00195D08" w:rsidTr="001F0728">
        <w:tc>
          <w:tcPr>
            <w:tcW w:w="3595" w:type="dxa"/>
          </w:tcPr>
          <w:p w:rsidR="001F0728" w:rsidRDefault="001F0728" w:rsidP="001F0728">
            <w:r>
              <w:t>Gone Sin Mal</w:t>
            </w:r>
          </w:p>
        </w:tc>
        <w:tc>
          <w:tcPr>
            <w:tcW w:w="10795" w:type="dxa"/>
          </w:tcPr>
          <w:p w:rsidR="001F0728" w:rsidRDefault="001F0728" w:rsidP="001F0728">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4E6F31"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457560459"/>
            <w:placeholder>
              <w:docPart w:val="4AD447FDA41A489585A0B530CD13A11C"/>
            </w:placeholder>
            <w:temporary/>
            <w:showingPlcHdr/>
            <w15:appearance w15:val="hidden"/>
          </w:sdtPr>
          <w:sdtContent>
            <w:tc>
              <w:tcPr>
                <w:tcW w:w="5173" w:type="dxa"/>
              </w:tcPr>
              <w:p w:rsidR="004E6F31" w:rsidRPr="00195D08" w:rsidRDefault="004E6F31" w:rsidP="00B02946">
                <w:r w:rsidRPr="00195D08">
                  <w:t>Action Items</w:t>
                </w:r>
              </w:p>
            </w:tc>
          </w:sdtContent>
        </w:sdt>
        <w:sdt>
          <w:sdtPr>
            <w:alias w:val="Agenda 1, person responsible:"/>
            <w:tag w:val="Agenda 1, person responsible:"/>
            <w:id w:val="1187019381"/>
            <w:placeholder>
              <w:docPart w:val="4AA401AAE7C44BBC892FAC6860B77894"/>
            </w:placeholder>
            <w:temporary/>
            <w:showingPlcHdr/>
            <w15:appearance w15:val="hidden"/>
          </w:sdtPr>
          <w:sdtContent>
            <w:tc>
              <w:tcPr>
                <w:tcW w:w="2157" w:type="dxa"/>
              </w:tcPr>
              <w:p w:rsidR="004E6F31" w:rsidRPr="00195D08" w:rsidRDefault="004E6F31" w:rsidP="00B02946">
                <w:r w:rsidRPr="00195D08">
                  <w:t>Person Responsible</w:t>
                </w:r>
              </w:p>
            </w:tc>
          </w:sdtContent>
        </w:sdt>
        <w:sdt>
          <w:sdtPr>
            <w:alias w:val="Agenda 1, deadline:"/>
            <w:tag w:val="Agenda 1, deadline:"/>
            <w:id w:val="1029753797"/>
            <w:placeholder>
              <w:docPart w:val="2277226C102541EAA283107138C51987"/>
            </w:placeholder>
            <w:temporary/>
            <w:showingPlcHdr/>
            <w15:appearance w15:val="hidden"/>
          </w:sdtPr>
          <w:sdtContent>
            <w:tc>
              <w:tcPr>
                <w:tcW w:w="1300" w:type="dxa"/>
              </w:tcPr>
              <w:p w:rsidR="004E6F31" w:rsidRPr="00195D08" w:rsidRDefault="004E6F31" w:rsidP="00B02946">
                <w:r w:rsidRPr="00195D08">
                  <w:t>Deadline</w:t>
                </w:r>
              </w:p>
            </w:tc>
          </w:sdtContent>
        </w:sdt>
      </w:tr>
      <w:tr w:rsidR="004E6F31" w:rsidRPr="00195D08" w:rsidTr="00B02946">
        <w:tc>
          <w:tcPr>
            <w:tcW w:w="5173" w:type="dxa"/>
          </w:tcPr>
          <w:p w:rsidR="004E6F31" w:rsidRPr="00195D08" w:rsidRDefault="003F6CBF" w:rsidP="00691036">
            <w:r>
              <w:t>-</w:t>
            </w:r>
          </w:p>
        </w:tc>
        <w:tc>
          <w:tcPr>
            <w:tcW w:w="2157" w:type="dxa"/>
          </w:tcPr>
          <w:p w:rsidR="004E6F31" w:rsidRPr="00195D08" w:rsidRDefault="00691036" w:rsidP="00691036">
            <w:r>
              <w:t>-</w:t>
            </w:r>
          </w:p>
        </w:tc>
        <w:tc>
          <w:tcPr>
            <w:tcW w:w="1300" w:type="dxa"/>
          </w:tcPr>
          <w:p w:rsidR="004E6F31" w:rsidRPr="00195D08" w:rsidRDefault="00691036" w:rsidP="0069103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4E6F31" w:rsidRPr="00410239" w:rsidTr="00CB1521">
        <w:tc>
          <w:tcPr>
            <w:tcW w:w="10790" w:type="dxa"/>
          </w:tcPr>
          <w:p w:rsidR="004E6F31" w:rsidRPr="00410239" w:rsidRDefault="00691036" w:rsidP="00691036">
            <w:pPr>
              <w:pStyle w:val="MinutesandAgendaTitles"/>
            </w:pPr>
            <w:r>
              <w:t>Discussing Gone Sin Mal Idea</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4E6F31" w:rsidRPr="00410239" w:rsidTr="00691036">
        <w:trPr>
          <w:cnfStyle w:val="100000000000" w:firstRow="1" w:lastRow="0" w:firstColumn="0" w:lastColumn="0" w:oddVBand="0" w:evenVBand="0" w:oddHBand="0" w:evenHBand="0" w:firstRowFirstColumn="0" w:firstRowLastColumn="0" w:lastRowFirstColumn="0" w:lastRowLastColumn="0"/>
        </w:trPr>
        <w:tc>
          <w:tcPr>
            <w:tcW w:w="3595" w:type="dxa"/>
          </w:tcPr>
          <w:p w:rsidR="004E6F31" w:rsidRPr="00410239" w:rsidRDefault="00691036" w:rsidP="00691036">
            <w:r>
              <w:t>1 Hour</w:t>
            </w:r>
            <w:r w:rsidR="007031D3">
              <w:t xml:space="preserve"> and 30 min</w:t>
            </w:r>
          </w:p>
        </w:tc>
        <w:tc>
          <w:tcPr>
            <w:tcW w:w="10795" w:type="dxa"/>
          </w:tcPr>
          <w:p w:rsidR="004E6F31" w:rsidRPr="00410239" w:rsidRDefault="00691036" w:rsidP="00B02946">
            <w:r>
              <w:t>Each member</w:t>
            </w:r>
          </w:p>
        </w:tc>
      </w:tr>
      <w:tr w:rsidR="00691036" w:rsidRPr="00195D08" w:rsidTr="00691036">
        <w:tc>
          <w:tcPr>
            <w:tcW w:w="3595" w:type="dxa"/>
          </w:tcPr>
          <w:p w:rsidR="00691036" w:rsidRPr="00195D08" w:rsidRDefault="00691036" w:rsidP="00691036">
            <w:r>
              <w:t>Coin Logic</w:t>
            </w:r>
          </w:p>
        </w:tc>
        <w:tc>
          <w:tcPr>
            <w:tcW w:w="10795" w:type="dxa"/>
          </w:tcPr>
          <w:p w:rsidR="00691036" w:rsidRPr="00195D08" w:rsidRDefault="001F0728" w:rsidP="001F0728">
            <w:r>
              <w:t xml:space="preserve">Min Thu </w:t>
            </w:r>
            <w:proofErr w:type="spellStart"/>
            <w:r>
              <w:t>Khant</w:t>
            </w:r>
            <w:proofErr w:type="spellEnd"/>
            <w:r>
              <w:t xml:space="preserve">, Aung Phone </w:t>
            </w:r>
            <w:proofErr w:type="spellStart"/>
            <w:r>
              <w:t>Kyaw</w:t>
            </w:r>
            <w:proofErr w:type="spellEnd"/>
          </w:p>
        </w:tc>
      </w:tr>
      <w:tr w:rsidR="001F0728" w:rsidRPr="00195D08" w:rsidTr="00691036">
        <w:tc>
          <w:tcPr>
            <w:tcW w:w="3595" w:type="dxa"/>
          </w:tcPr>
          <w:p w:rsidR="001F0728" w:rsidRPr="00195D08" w:rsidRDefault="001F0728" w:rsidP="001F0728">
            <w:r>
              <w:t>Functions</w:t>
            </w:r>
          </w:p>
        </w:tc>
        <w:tc>
          <w:tcPr>
            <w:tcW w:w="10795" w:type="dxa"/>
          </w:tcPr>
          <w:p w:rsidR="001F0728" w:rsidRPr="00195D08" w:rsidRDefault="001F0728" w:rsidP="001F0728">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1F0728" w:rsidRPr="00195D08" w:rsidTr="001F0728">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68494934"/>
            <w:placeholder>
              <w:docPart w:val="29535D59784943659327E35EAA6E818C"/>
            </w:placeholder>
            <w:temporary/>
            <w:showingPlcHdr/>
            <w15:appearance w15:val="hidden"/>
          </w:sdtPr>
          <w:sdtContent>
            <w:tc>
              <w:tcPr>
                <w:tcW w:w="8625" w:type="dxa"/>
              </w:tcPr>
              <w:p w:rsidR="001F0728" w:rsidRPr="00195D08" w:rsidRDefault="001F0728" w:rsidP="00B02946">
                <w:r w:rsidRPr="00195D08">
                  <w:t>Action Items</w:t>
                </w:r>
              </w:p>
            </w:tc>
          </w:sdtContent>
        </w:sdt>
        <w:sdt>
          <w:sdtPr>
            <w:alias w:val="Agenda 1, person responsible:"/>
            <w:tag w:val="Agenda 1, person responsible:"/>
            <w:id w:val="-214886130"/>
            <w:placeholder>
              <w:docPart w:val="48B2DF73812F45D3AF0E50702074397A"/>
            </w:placeholder>
            <w:temporary/>
            <w:showingPlcHdr/>
            <w15:appearance w15:val="hidden"/>
          </w:sdtPr>
          <w:sdtContent>
            <w:tc>
              <w:tcPr>
                <w:tcW w:w="3597" w:type="dxa"/>
              </w:tcPr>
              <w:p w:rsidR="001F0728" w:rsidRPr="00195D08" w:rsidRDefault="001F0728" w:rsidP="00B02946">
                <w:r w:rsidRPr="00195D08">
                  <w:t>Person Responsible</w:t>
                </w:r>
              </w:p>
            </w:tc>
          </w:sdtContent>
        </w:sdt>
        <w:sdt>
          <w:sdtPr>
            <w:alias w:val="Agenda 1, deadline:"/>
            <w:tag w:val="Agenda 1, deadline:"/>
            <w:id w:val="-2002104989"/>
            <w:placeholder>
              <w:docPart w:val="09B2FB9ADF86482F956BEA48CB728D01"/>
            </w:placeholder>
            <w:temporary/>
            <w:showingPlcHdr/>
            <w15:appearance w15:val="hidden"/>
          </w:sdtPr>
          <w:sdtContent>
            <w:tc>
              <w:tcPr>
                <w:tcW w:w="2168" w:type="dxa"/>
              </w:tcPr>
              <w:p w:rsidR="001F0728" w:rsidRPr="00195D08" w:rsidRDefault="001F0728" w:rsidP="00B02946">
                <w:r w:rsidRPr="00195D08">
                  <w:t>Deadline</w:t>
                </w:r>
              </w:p>
            </w:tc>
          </w:sdtContent>
        </w:sdt>
      </w:tr>
      <w:tr w:rsidR="001F0728" w:rsidRPr="00195D08" w:rsidTr="001F0728">
        <w:tc>
          <w:tcPr>
            <w:tcW w:w="8625" w:type="dxa"/>
          </w:tcPr>
          <w:p w:rsidR="001F0728" w:rsidRPr="00195D08" w:rsidRDefault="003F6CBF" w:rsidP="005D632D">
            <w:r>
              <w:t>Make a power point about the project</w:t>
            </w:r>
          </w:p>
        </w:tc>
        <w:tc>
          <w:tcPr>
            <w:tcW w:w="3597" w:type="dxa"/>
          </w:tcPr>
          <w:p w:rsidR="001F0728" w:rsidRPr="00195D08" w:rsidRDefault="003F6CBF" w:rsidP="00B02946">
            <w:r>
              <w:t xml:space="preserve">Min Thu </w:t>
            </w:r>
            <w:proofErr w:type="spellStart"/>
            <w:r>
              <w:t>Khant</w:t>
            </w:r>
            <w:proofErr w:type="spellEnd"/>
          </w:p>
        </w:tc>
        <w:tc>
          <w:tcPr>
            <w:tcW w:w="2168" w:type="dxa"/>
          </w:tcPr>
          <w:p w:rsidR="001F0728" w:rsidRPr="00195D08" w:rsidRDefault="003F6CBF" w:rsidP="00B02946">
            <w:r>
              <w:t>13.7.2018</w:t>
            </w:r>
          </w:p>
        </w:tc>
      </w:tr>
      <w:tr w:rsidR="001F0728" w:rsidRPr="00195D08" w:rsidTr="001F0728">
        <w:tc>
          <w:tcPr>
            <w:tcW w:w="8625" w:type="dxa"/>
          </w:tcPr>
          <w:p w:rsidR="001F0728" w:rsidRPr="00195D08" w:rsidRDefault="008A7320" w:rsidP="00B02946">
            <w:r>
              <w:t>Create a temporary Logo</w:t>
            </w:r>
          </w:p>
        </w:tc>
        <w:tc>
          <w:tcPr>
            <w:tcW w:w="3597" w:type="dxa"/>
          </w:tcPr>
          <w:p w:rsidR="001F0728" w:rsidRPr="00195D08" w:rsidRDefault="008A7320" w:rsidP="00B02946">
            <w:r>
              <w:t xml:space="preserve">Aung Phone </w:t>
            </w:r>
            <w:proofErr w:type="spellStart"/>
            <w:r>
              <w:t>Kyaw</w:t>
            </w:r>
            <w:proofErr w:type="spellEnd"/>
          </w:p>
        </w:tc>
        <w:tc>
          <w:tcPr>
            <w:tcW w:w="2168" w:type="dxa"/>
          </w:tcPr>
          <w:p w:rsidR="001F0728" w:rsidRPr="00195D08" w:rsidRDefault="008A7320" w:rsidP="00B02946">
            <w:r>
              <w:t>13.7.2018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c>
          <w:tcPr>
            <w:tcW w:w="10790" w:type="dxa"/>
          </w:tcPr>
          <w:p w:rsidR="00FE67A4" w:rsidRPr="00410239" w:rsidRDefault="00FE67A4"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B02946">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B02946">
            <w:r>
              <w:t>To discuss Customer Side UI, Restaurant Side UI, Developer (owner side) UI and payment method testing</w:t>
            </w:r>
          </w:p>
        </w:tc>
      </w:tr>
    </w:tbl>
    <w:p w:rsidR="00B02946" w:rsidRDefault="00B02946" w:rsidP="00B02946"/>
    <w:p w:rsidR="00B02946" w:rsidRDefault="00B02946" w:rsidP="00B02946"/>
    <w:p w:rsidR="006F35FA" w:rsidRDefault="00FE67A4" w:rsidP="00FE67A4">
      <w:pPr>
        <w:pStyle w:val="Heading1"/>
      </w:pPr>
      <w:r>
        <w:t xml:space="preserve">Week </w:t>
      </w:r>
      <w:r w:rsidR="00D22E9A">
        <w:t>4</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B02946">
        <w:tc>
          <w:tcPr>
            <w:tcW w:w="8630" w:type="dxa"/>
          </w:tcPr>
          <w:p w:rsidR="006F35FA" w:rsidRPr="00410239" w:rsidRDefault="006F35FA" w:rsidP="00B02946">
            <w:pPr>
              <w:pStyle w:val="MinutesandAgendaTitles"/>
            </w:pPr>
            <w:r>
              <w:t>Layout Design and deciding database entities</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6F35FA" w:rsidRPr="00410239" w:rsidRDefault="006F35FA" w:rsidP="00B02946">
            <w:r>
              <w:t>Date: 15.7.2018</w:t>
            </w:r>
          </w:p>
        </w:tc>
        <w:tc>
          <w:tcPr>
            <w:tcW w:w="2876" w:type="dxa"/>
          </w:tcPr>
          <w:p w:rsidR="006F35FA" w:rsidRPr="00410239" w:rsidRDefault="006F35FA" w:rsidP="00B02946">
            <w:r>
              <w:t xml:space="preserve">Time: </w:t>
            </w:r>
            <w:r w:rsidR="00BB1A3C">
              <w:t xml:space="preserve">12:15 </w:t>
            </w:r>
            <w:r>
              <w:t>PM</w:t>
            </w:r>
            <w:r w:rsidR="00BB1A3C">
              <w:t xml:space="preserve"> – 1:36 PM</w:t>
            </w:r>
          </w:p>
        </w:tc>
        <w:tc>
          <w:tcPr>
            <w:tcW w:w="2879" w:type="dxa"/>
          </w:tcPr>
          <w:p w:rsidR="006F35FA" w:rsidRPr="00410239" w:rsidRDefault="006F35FA" w:rsidP="006F35FA">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195D08" w:rsidTr="00B02946">
        <w:sdt>
          <w:sdtPr>
            <w:alias w:val="Meeting called by:"/>
            <w:tag w:val="Meeting called by:"/>
            <w:id w:val="-1779715393"/>
            <w:placeholder>
              <w:docPart w:val="1407D5BD5DF746C49F88546F1CD9C6BA"/>
            </w:placeholder>
            <w:temporary/>
            <w:showingPlcHdr/>
            <w15:appearance w15:val="hidden"/>
          </w:sdtPr>
          <w:sdtContent>
            <w:tc>
              <w:tcPr>
                <w:tcW w:w="3595" w:type="dxa"/>
                <w:tcBorders>
                  <w:top w:val="nil"/>
                </w:tcBorders>
              </w:tcPr>
              <w:p w:rsidR="006F35FA" w:rsidRPr="00195D08" w:rsidRDefault="006F35FA" w:rsidP="00B02946">
                <w:r w:rsidRPr="00195D08">
                  <w:t>Meeting called by</w:t>
                </w:r>
              </w:p>
            </w:tc>
          </w:sdtContent>
        </w:sdt>
        <w:tc>
          <w:tcPr>
            <w:tcW w:w="10795" w:type="dxa"/>
            <w:tcBorders>
              <w:top w:val="nil"/>
            </w:tcBorders>
          </w:tcPr>
          <w:p w:rsidR="006F35FA" w:rsidRPr="00195D08" w:rsidRDefault="006F35FA" w:rsidP="00B02946">
            <w:r>
              <w:t xml:space="preserve">Min Thu </w:t>
            </w:r>
            <w:proofErr w:type="spellStart"/>
            <w:r>
              <w:t>Khant</w:t>
            </w:r>
            <w:proofErr w:type="spellEnd"/>
          </w:p>
        </w:tc>
      </w:tr>
      <w:tr w:rsidR="008566BF" w:rsidRPr="00195D08" w:rsidTr="00B02946">
        <w:tc>
          <w:tcPr>
            <w:tcW w:w="3595" w:type="dxa"/>
          </w:tcPr>
          <w:p w:rsidR="008566BF" w:rsidRDefault="008566BF" w:rsidP="008566BF">
            <w:r>
              <w:t>Meeting objective</w:t>
            </w:r>
          </w:p>
        </w:tc>
        <w:tc>
          <w:tcPr>
            <w:tcW w:w="10795" w:type="dxa"/>
          </w:tcPr>
          <w:p w:rsidR="008566BF" w:rsidRDefault="008566BF" w:rsidP="008566BF">
            <w:r>
              <w:t>To discuss Customer Side UI, Restaurant Side UI, Developer (owner side) UI and payment method testing</w:t>
            </w:r>
          </w:p>
        </w:tc>
      </w:tr>
      <w:tr w:rsidR="006F35FA" w:rsidRPr="00195D08" w:rsidTr="00B02946">
        <w:sdt>
          <w:sdtPr>
            <w:alias w:val="Facilitator:"/>
            <w:tag w:val="Facilitator:"/>
            <w:id w:val="1041474886"/>
            <w:placeholder>
              <w:docPart w:val="EC1F753F2AD6421796D3B9D770162407"/>
            </w:placeholder>
            <w:temporary/>
            <w:showingPlcHdr/>
            <w15:appearance w15:val="hidden"/>
          </w:sdtPr>
          <w:sdtContent>
            <w:tc>
              <w:tcPr>
                <w:tcW w:w="3595" w:type="dxa"/>
              </w:tcPr>
              <w:p w:rsidR="006F35FA" w:rsidRPr="00195D08" w:rsidRDefault="006F35FA" w:rsidP="00B02946">
                <w:r w:rsidRPr="00195D08">
                  <w:t>Facilitator</w:t>
                </w:r>
              </w:p>
            </w:tc>
          </w:sdtContent>
        </w:sdt>
        <w:tc>
          <w:tcPr>
            <w:tcW w:w="10795" w:type="dxa"/>
          </w:tcPr>
          <w:p w:rsidR="006F35FA" w:rsidRPr="00195D08" w:rsidRDefault="006F35FA" w:rsidP="00B02946">
            <w:r>
              <w:t>Gusto</w:t>
            </w:r>
          </w:p>
        </w:tc>
      </w:tr>
      <w:tr w:rsidR="006F35FA" w:rsidRPr="00195D08" w:rsidTr="00B02946">
        <w:sdt>
          <w:sdtPr>
            <w:alias w:val="Note taker:"/>
            <w:tag w:val="Note taker:"/>
            <w:id w:val="-636646250"/>
            <w:placeholder>
              <w:docPart w:val="6A68A48171AC453FB9400FC407AEC685"/>
            </w:placeholder>
            <w:temporary/>
            <w:showingPlcHdr/>
            <w15:appearance w15:val="hidden"/>
          </w:sdtPr>
          <w:sdtContent>
            <w:tc>
              <w:tcPr>
                <w:tcW w:w="3595" w:type="dxa"/>
              </w:tcPr>
              <w:p w:rsidR="006F35FA" w:rsidRPr="00195D08" w:rsidRDefault="006F35FA" w:rsidP="00B02946">
                <w:r w:rsidRPr="00195D08">
                  <w:t>Note taker</w:t>
                </w:r>
              </w:p>
            </w:tc>
          </w:sdtContent>
        </w:sdt>
        <w:tc>
          <w:tcPr>
            <w:tcW w:w="10795" w:type="dxa"/>
          </w:tcPr>
          <w:p w:rsidR="006F35FA" w:rsidRPr="00195D08" w:rsidRDefault="00BB1A3C" w:rsidP="00B02946">
            <w:r>
              <w:t xml:space="preserve">Min Thu </w:t>
            </w:r>
            <w:proofErr w:type="spellStart"/>
            <w:r>
              <w:t>Khant</w:t>
            </w:r>
            <w:proofErr w:type="spellEnd"/>
          </w:p>
        </w:tc>
      </w:tr>
      <w:tr w:rsidR="006F35FA" w:rsidRPr="00195D08" w:rsidTr="00B02946">
        <w:sdt>
          <w:sdtPr>
            <w:alias w:val="Timekeeper:"/>
            <w:tag w:val="Timekeeper:"/>
            <w:id w:val="-1533952994"/>
            <w:placeholder>
              <w:docPart w:val="9AFE9C13D92A4966AEFFF33F288FCF89"/>
            </w:placeholder>
            <w:temporary/>
            <w:showingPlcHdr/>
            <w15:appearance w15:val="hidden"/>
          </w:sdtPr>
          <w:sdtContent>
            <w:tc>
              <w:tcPr>
                <w:tcW w:w="3595" w:type="dxa"/>
              </w:tcPr>
              <w:p w:rsidR="006F35FA" w:rsidRPr="00195D08" w:rsidRDefault="006F35FA" w:rsidP="00B02946">
                <w:r w:rsidRPr="00195D08">
                  <w:t>Timekeeper</w:t>
                </w:r>
              </w:p>
            </w:tc>
          </w:sdtContent>
        </w:sdt>
        <w:tc>
          <w:tcPr>
            <w:tcW w:w="10795" w:type="dxa"/>
          </w:tcPr>
          <w:p w:rsidR="006F35FA" w:rsidRPr="00195D08" w:rsidRDefault="006F35FA" w:rsidP="00B02946">
            <w:r>
              <w:t>Su Pyae Thu Ya</w:t>
            </w:r>
          </w:p>
        </w:tc>
      </w:tr>
      <w:tr w:rsidR="006F35FA" w:rsidRPr="00195D08" w:rsidTr="00B02946">
        <w:sdt>
          <w:sdtPr>
            <w:alias w:val="Attendees:"/>
            <w:tag w:val="Attendees:"/>
            <w:id w:val="855084080"/>
            <w:placeholder>
              <w:docPart w:val="C188D5B7ADEB4C56BBE389B0F449BB7B"/>
            </w:placeholder>
            <w:temporary/>
            <w:showingPlcHdr/>
            <w15:appearance w15:val="hidden"/>
          </w:sdtPr>
          <w:sdtContent>
            <w:tc>
              <w:tcPr>
                <w:tcW w:w="3595" w:type="dxa"/>
              </w:tcPr>
              <w:p w:rsidR="006F35FA" w:rsidRPr="00195D08" w:rsidRDefault="006F35FA" w:rsidP="00B02946">
                <w:r w:rsidRPr="00195D08">
                  <w:t>Attendees</w:t>
                </w:r>
              </w:p>
            </w:tc>
          </w:sdtContent>
        </w:sdt>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8566BF">
        <w:tc>
          <w:tcPr>
            <w:tcW w:w="14390" w:type="dxa"/>
          </w:tcPr>
          <w:p w:rsidR="006F35FA" w:rsidRPr="00410239" w:rsidRDefault="00BB1A3C" w:rsidP="00B02946">
            <w:pPr>
              <w:pStyle w:val="MinutesandAgendaTitles"/>
            </w:pPr>
            <w:r>
              <w:t>Customer Side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6F35FA" w:rsidRPr="00410239" w:rsidRDefault="00BB1A3C" w:rsidP="00BB1A3C">
            <w:r>
              <w:t>30 Min</w:t>
            </w:r>
          </w:p>
        </w:tc>
        <w:tc>
          <w:tcPr>
            <w:tcW w:w="10795" w:type="dxa"/>
          </w:tcPr>
          <w:p w:rsidR="006F35FA" w:rsidRPr="00410239" w:rsidRDefault="006F35FA" w:rsidP="00B02946">
            <w:r>
              <w:t>Each member</w:t>
            </w:r>
          </w:p>
        </w:tc>
      </w:tr>
      <w:tr w:rsidR="00BB1A3C" w:rsidRPr="00195D08" w:rsidTr="00B02946">
        <w:tc>
          <w:tcPr>
            <w:tcW w:w="3595" w:type="dxa"/>
          </w:tcPr>
          <w:p w:rsidR="00BB1A3C" w:rsidRPr="00195D08" w:rsidRDefault="00BB1A3C" w:rsidP="00BB1A3C">
            <w:r>
              <w:t>Heading bar</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B1A3C" w:rsidRPr="00195D08" w:rsidTr="00B02946">
        <w:tc>
          <w:tcPr>
            <w:tcW w:w="3595" w:type="dxa"/>
          </w:tcPr>
          <w:p w:rsidR="00BB1A3C" w:rsidRPr="00195D08" w:rsidRDefault="00BB1A3C" w:rsidP="00BB1A3C">
            <w:r>
              <w:t>Profile</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B1A3C" w:rsidRPr="00195D08" w:rsidTr="00B02946">
        <w:tc>
          <w:tcPr>
            <w:tcW w:w="3595" w:type="dxa"/>
          </w:tcPr>
          <w:p w:rsidR="00BB1A3C" w:rsidRPr="00195D08" w:rsidRDefault="00BB1A3C" w:rsidP="00BB1A3C">
            <w:r>
              <w:t>Button Bar contents</w:t>
            </w:r>
          </w:p>
        </w:tc>
        <w:tc>
          <w:tcPr>
            <w:tcW w:w="10795" w:type="dxa"/>
          </w:tcPr>
          <w:p w:rsidR="00BB1A3C" w:rsidRPr="00195D08" w:rsidRDefault="00BB1A3C" w:rsidP="00BB1A3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B1A3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86185190"/>
            <w:placeholder>
              <w:docPart w:val="C99F127D680C47B3ABCF0259FEED5CFE"/>
            </w:placeholder>
            <w:temporary/>
            <w:showingPlcHdr/>
            <w15:appearance w15:val="hidden"/>
          </w:sdt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433246717"/>
            <w:placeholder>
              <w:docPart w:val="9004CBA272C64730AE166C17DEE44D67"/>
            </w:placeholder>
            <w:temporary/>
            <w:showingPlcHdr/>
            <w15:appearance w15:val="hidden"/>
          </w:sdtPr>
          <w:sdtContent>
            <w:tc>
              <w:tcPr>
                <w:tcW w:w="3597" w:type="dxa"/>
              </w:tcPr>
              <w:p w:rsidR="006F35FA" w:rsidRPr="00195D08" w:rsidRDefault="006F35FA" w:rsidP="00B02946">
                <w:r w:rsidRPr="00195D08">
                  <w:t>Person Responsible</w:t>
                </w:r>
              </w:p>
            </w:tc>
          </w:sdtContent>
        </w:sdt>
        <w:sdt>
          <w:sdtPr>
            <w:alias w:val="Agenda 1, deadline:"/>
            <w:tag w:val="Agenda 1, deadline:"/>
            <w:id w:val="1264884882"/>
            <w:placeholder>
              <w:docPart w:val="BB575CBF36934D29BD49855FA7B6E8D5"/>
            </w:placeholder>
            <w:temporary/>
            <w:showingPlcHdr/>
            <w15:appearance w15:val="hidden"/>
          </w:sdtPr>
          <w:sdtContent>
            <w:tc>
              <w:tcPr>
                <w:tcW w:w="2168" w:type="dxa"/>
              </w:tcPr>
              <w:p w:rsidR="006F35FA" w:rsidRPr="00195D08" w:rsidRDefault="006F35FA" w:rsidP="00B02946">
                <w:r w:rsidRPr="00195D08">
                  <w:t>Deadline</w:t>
                </w:r>
              </w:p>
            </w:tc>
          </w:sdtContent>
        </w:sdt>
      </w:tr>
      <w:tr w:rsidR="006F35FA" w:rsidRPr="00195D08" w:rsidTr="00BB1A3C">
        <w:tc>
          <w:tcPr>
            <w:tcW w:w="8625" w:type="dxa"/>
          </w:tcPr>
          <w:p w:rsidR="006F35FA" w:rsidRPr="00195D08" w:rsidRDefault="008566BF" w:rsidP="00B02946">
            <w:r>
              <w:t>-</w:t>
            </w:r>
          </w:p>
        </w:tc>
        <w:tc>
          <w:tcPr>
            <w:tcW w:w="3597" w:type="dxa"/>
          </w:tcPr>
          <w:p w:rsidR="006F35FA" w:rsidRPr="00195D08" w:rsidRDefault="008566BF" w:rsidP="00B02946">
            <w:r>
              <w:t>-</w:t>
            </w:r>
          </w:p>
        </w:tc>
        <w:tc>
          <w:tcPr>
            <w:tcW w:w="2168" w:type="dxa"/>
          </w:tcPr>
          <w:p w:rsidR="006F35FA"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F35FA" w:rsidRPr="00410239" w:rsidTr="009A0E9B">
        <w:tc>
          <w:tcPr>
            <w:tcW w:w="10790" w:type="dxa"/>
          </w:tcPr>
          <w:p w:rsidR="006F35FA" w:rsidRPr="00410239" w:rsidRDefault="00BB1A3C" w:rsidP="00B02946">
            <w:pPr>
              <w:pStyle w:val="MinutesandAgendaTitles"/>
            </w:pPr>
            <w:r>
              <w:t xml:space="preserve">Restaurant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F35FA"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6F35FA" w:rsidRPr="00410239" w:rsidRDefault="00BB1A3C" w:rsidP="00B02946">
            <w:r>
              <w:t>10 Min</w:t>
            </w:r>
          </w:p>
        </w:tc>
        <w:tc>
          <w:tcPr>
            <w:tcW w:w="10795" w:type="dxa"/>
          </w:tcPr>
          <w:p w:rsidR="006F35FA" w:rsidRPr="00410239" w:rsidRDefault="006F35FA" w:rsidP="00B02946">
            <w:r>
              <w:t>Each member</w:t>
            </w:r>
          </w:p>
        </w:tc>
      </w:tr>
      <w:tr w:rsidR="006F35FA" w:rsidRPr="00195D08" w:rsidTr="00B02946">
        <w:tc>
          <w:tcPr>
            <w:tcW w:w="3595" w:type="dxa"/>
          </w:tcPr>
          <w:p w:rsidR="006F35FA" w:rsidRPr="00195D08" w:rsidRDefault="00BB1A3C" w:rsidP="00B02946">
            <w:r>
              <w:t xml:space="preserve">Shop owner and waiter privilege </w:t>
            </w:r>
          </w:p>
        </w:tc>
        <w:tc>
          <w:tcPr>
            <w:tcW w:w="10795" w:type="dxa"/>
          </w:tcPr>
          <w:p w:rsidR="006F35FA"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r w:rsidR="006F35FA" w:rsidRPr="00195D08" w:rsidTr="00B02946">
        <w:tc>
          <w:tcPr>
            <w:tcW w:w="3595" w:type="dxa"/>
          </w:tcPr>
          <w:p w:rsidR="006F35FA" w:rsidRPr="00195D08" w:rsidRDefault="009A7A82" w:rsidP="00B02946">
            <w:r>
              <w:t>Button Bar contents</w:t>
            </w:r>
          </w:p>
        </w:tc>
        <w:tc>
          <w:tcPr>
            <w:tcW w:w="10795" w:type="dxa"/>
          </w:tcPr>
          <w:p w:rsidR="006F35FA" w:rsidRPr="00195D08" w:rsidRDefault="006F35FA"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w:t>
            </w:r>
            <w:r w:rsidR="009A7A82">
              <w:t>yaw</w:t>
            </w:r>
            <w:proofErr w:type="spellEnd"/>
            <w:r w:rsidR="009A7A82">
              <w:t xml:space="preserve">, </w:t>
            </w:r>
            <w:proofErr w:type="spellStart"/>
            <w:r w:rsidR="009A7A82">
              <w:t>Myo</w:t>
            </w:r>
            <w:proofErr w:type="spellEnd"/>
            <w:r w:rsidR="009A7A82">
              <w:t xml:space="preserve"> </w:t>
            </w:r>
            <w:proofErr w:type="spellStart"/>
            <w:r w:rsidR="009A7A82">
              <w:t>Thiha</w:t>
            </w:r>
            <w:proofErr w:type="spellEnd"/>
            <w:r w:rsidR="009A7A82">
              <w:t xml:space="preserve"> </w:t>
            </w:r>
            <w:proofErr w:type="spellStart"/>
            <w:r w:rsidR="009A7A82">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6F35FA"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464044670"/>
            <w:placeholder>
              <w:docPart w:val="2904C8A3A4544072904D317B7392C207"/>
            </w:placeholder>
            <w:temporary/>
            <w:showingPlcHdr/>
            <w15:appearance w15:val="hidden"/>
          </w:sdtPr>
          <w:sdtContent>
            <w:tc>
              <w:tcPr>
                <w:tcW w:w="8625" w:type="dxa"/>
              </w:tcPr>
              <w:p w:rsidR="006F35FA" w:rsidRPr="00195D08" w:rsidRDefault="006F35FA" w:rsidP="00B02946">
                <w:r w:rsidRPr="00195D08">
                  <w:t>Action Items</w:t>
                </w:r>
              </w:p>
            </w:tc>
          </w:sdtContent>
        </w:sdt>
        <w:sdt>
          <w:sdtPr>
            <w:alias w:val="Agenda 1, person responsible:"/>
            <w:tag w:val="Agenda 1, person responsible:"/>
            <w:id w:val="-238879313"/>
            <w:placeholder>
              <w:docPart w:val="E8550ACE06B049C0946D7A9DE7C6D90C"/>
            </w:placeholder>
            <w:temporary/>
            <w:showingPlcHdr/>
            <w15:appearance w15:val="hidden"/>
          </w:sdtPr>
          <w:sdtContent>
            <w:tc>
              <w:tcPr>
                <w:tcW w:w="3597" w:type="dxa"/>
              </w:tcPr>
              <w:p w:rsidR="006F35FA" w:rsidRPr="00195D08" w:rsidRDefault="006F35FA" w:rsidP="00B02946">
                <w:r w:rsidRPr="00195D08">
                  <w:t>Person Responsible</w:t>
                </w:r>
              </w:p>
            </w:tc>
          </w:sdtContent>
        </w:sdt>
        <w:sdt>
          <w:sdtPr>
            <w:alias w:val="Agenda 1, deadline:"/>
            <w:tag w:val="Agenda 1, deadline:"/>
            <w:id w:val="-1583668434"/>
            <w:placeholder>
              <w:docPart w:val="A1B7509551D84C5EBA0F864FE60D727F"/>
            </w:placeholder>
            <w:temporary/>
            <w:showingPlcHdr/>
            <w15:appearance w15:val="hidden"/>
          </w:sdtPr>
          <w:sdtContent>
            <w:tc>
              <w:tcPr>
                <w:tcW w:w="2168" w:type="dxa"/>
              </w:tcPr>
              <w:p w:rsidR="006F35FA" w:rsidRPr="00195D08" w:rsidRDefault="006F35FA" w:rsidP="00B02946">
                <w:r w:rsidRPr="00195D08">
                  <w:t>Deadline</w:t>
                </w:r>
              </w:p>
            </w:tc>
          </w:sdtContent>
        </w:sdt>
      </w:tr>
      <w:tr w:rsidR="006F35FA" w:rsidRPr="00195D08" w:rsidTr="00B02946">
        <w:tc>
          <w:tcPr>
            <w:tcW w:w="8625" w:type="dxa"/>
          </w:tcPr>
          <w:p w:rsidR="006F35FA" w:rsidRPr="00195D08" w:rsidRDefault="009A0E9B" w:rsidP="00B02946">
            <w:r>
              <w:t>-</w:t>
            </w:r>
          </w:p>
        </w:tc>
        <w:tc>
          <w:tcPr>
            <w:tcW w:w="3597" w:type="dxa"/>
          </w:tcPr>
          <w:p w:rsidR="006F35FA" w:rsidRPr="00195D08" w:rsidRDefault="009A0E9B" w:rsidP="00B02946">
            <w:r>
              <w:t>-</w:t>
            </w:r>
          </w:p>
        </w:tc>
        <w:tc>
          <w:tcPr>
            <w:tcW w:w="2168" w:type="dxa"/>
          </w:tcPr>
          <w:p w:rsidR="006F35FA" w:rsidRPr="00195D08" w:rsidRDefault="009A0E9B"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r>
              <w:t xml:space="preserve">Developer Side UI </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9A7A82" w:rsidRPr="00410239" w:rsidRDefault="009A7A82" w:rsidP="00B02946">
            <w:r>
              <w:t>5 Min</w:t>
            </w:r>
          </w:p>
        </w:tc>
        <w:tc>
          <w:tcPr>
            <w:tcW w:w="10795" w:type="dxa"/>
          </w:tcPr>
          <w:p w:rsidR="009A7A82" w:rsidRPr="00410239" w:rsidRDefault="009A7A82" w:rsidP="00B02946">
            <w:r>
              <w:t>Each member</w:t>
            </w:r>
          </w:p>
        </w:tc>
      </w:tr>
      <w:tr w:rsidR="009A7A82" w:rsidRPr="00195D08" w:rsidTr="00B02946">
        <w:tc>
          <w:tcPr>
            <w:tcW w:w="3595" w:type="dxa"/>
          </w:tcPr>
          <w:p w:rsidR="009A7A82" w:rsidRPr="00195D08" w:rsidRDefault="009A7A82" w:rsidP="00B02946">
            <w:r>
              <w:t>Developer side functions and view</w:t>
            </w:r>
          </w:p>
        </w:tc>
        <w:tc>
          <w:tcPr>
            <w:tcW w:w="10795" w:type="dxa"/>
          </w:tcPr>
          <w:p w:rsidR="009A7A82"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4466524"/>
            <w:placeholder>
              <w:docPart w:val="C6240CE384C041FC9DB3E4F73F23FF97"/>
            </w:placeholder>
            <w:temporary/>
            <w:showingPlcHdr/>
            <w15:appearance w15:val="hidden"/>
          </w:sdt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1502044261"/>
            <w:placeholder>
              <w:docPart w:val="FC117BDD583A4C06845F5CCAEE2B1091"/>
            </w:placeholder>
            <w:temporary/>
            <w:showingPlcHdr/>
            <w15:appearance w15:val="hidden"/>
          </w:sdtPr>
          <w:sdtContent>
            <w:tc>
              <w:tcPr>
                <w:tcW w:w="3597" w:type="dxa"/>
              </w:tcPr>
              <w:p w:rsidR="009A7A82" w:rsidRPr="00195D08" w:rsidRDefault="009A7A82" w:rsidP="00B02946">
                <w:r w:rsidRPr="00195D08">
                  <w:t>Person Responsible</w:t>
                </w:r>
              </w:p>
            </w:tc>
          </w:sdtContent>
        </w:sdt>
        <w:sdt>
          <w:sdtPr>
            <w:alias w:val="Agenda 1, deadline:"/>
            <w:tag w:val="Agenda 1, deadline:"/>
            <w:id w:val="1699822934"/>
            <w:placeholder>
              <w:docPart w:val="392CC143CA51477AB6D89EBEB688CB6B"/>
            </w:placeholder>
            <w:temporary/>
            <w:showingPlcHdr/>
            <w15:appearance w15:val="hidden"/>
          </w:sdt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8566BF" w:rsidP="00B02946">
            <w:r>
              <w:t>-</w:t>
            </w:r>
          </w:p>
        </w:tc>
        <w:tc>
          <w:tcPr>
            <w:tcW w:w="3597" w:type="dxa"/>
          </w:tcPr>
          <w:p w:rsidR="009A7A82" w:rsidRPr="00195D08" w:rsidRDefault="008566BF" w:rsidP="00B02946">
            <w:r>
              <w:t>-</w:t>
            </w:r>
          </w:p>
        </w:tc>
        <w:tc>
          <w:tcPr>
            <w:tcW w:w="2168" w:type="dxa"/>
          </w:tcPr>
          <w:p w:rsidR="009A7A82" w:rsidRPr="00195D08" w:rsidRDefault="008566BF"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9A7A82" w:rsidRPr="00410239" w:rsidTr="009A0E9B">
        <w:tc>
          <w:tcPr>
            <w:tcW w:w="10790" w:type="dxa"/>
          </w:tcPr>
          <w:p w:rsidR="009A7A82" w:rsidRPr="00410239" w:rsidRDefault="009A7A82" w:rsidP="00B02946">
            <w:pPr>
              <w:pStyle w:val="MinutesandAgendaTitles"/>
            </w:pPr>
            <w:proofErr w:type="spellStart"/>
            <w:r>
              <w:t>MyanPay</w:t>
            </w:r>
            <w:proofErr w:type="spellEnd"/>
            <w:r>
              <w:t xml:space="preserve"> 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9A7A82"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9A7A82" w:rsidRPr="00410239" w:rsidRDefault="009A7A82" w:rsidP="00B02946">
            <w:r>
              <w:t>15 Min</w:t>
            </w:r>
          </w:p>
        </w:tc>
        <w:tc>
          <w:tcPr>
            <w:tcW w:w="10795" w:type="dxa"/>
          </w:tcPr>
          <w:p w:rsidR="009A7A82" w:rsidRPr="00410239" w:rsidRDefault="009A7A82" w:rsidP="00B02946">
            <w:r>
              <w:t>Each member</w:t>
            </w:r>
          </w:p>
        </w:tc>
      </w:tr>
      <w:tr w:rsidR="009A7A82" w:rsidRPr="00195D08" w:rsidTr="00B02946">
        <w:tc>
          <w:tcPr>
            <w:tcW w:w="3595" w:type="dxa"/>
          </w:tcPr>
          <w:p w:rsidR="009A7A82" w:rsidRPr="00195D08" w:rsidRDefault="009A7A82" w:rsidP="00B02946">
            <w:r>
              <w:t xml:space="preserve">Deciding </w:t>
            </w:r>
            <w:proofErr w:type="spellStart"/>
            <w:r>
              <w:t>MyanPay</w:t>
            </w:r>
            <w:proofErr w:type="spellEnd"/>
            <w:r>
              <w:t xml:space="preserve"> top up account</w:t>
            </w:r>
          </w:p>
        </w:tc>
        <w:tc>
          <w:tcPr>
            <w:tcW w:w="10795" w:type="dxa"/>
          </w:tcPr>
          <w:p w:rsidR="009A7A82" w:rsidRPr="00195D08" w:rsidRDefault="009A7A82" w:rsidP="00B02946">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w:t>
            </w:r>
          </w:p>
        </w:tc>
      </w:tr>
      <w:tr w:rsidR="009A7A82" w:rsidRPr="00195D08" w:rsidTr="00B02946">
        <w:tc>
          <w:tcPr>
            <w:tcW w:w="3595" w:type="dxa"/>
          </w:tcPr>
          <w:p w:rsidR="009A7A82" w:rsidRDefault="009A7A82" w:rsidP="009A7A82">
            <w:r>
              <w:t xml:space="preserve">Contacting </w:t>
            </w:r>
            <w:proofErr w:type="spellStart"/>
            <w:r>
              <w:t>MyanPay</w:t>
            </w:r>
            <w:proofErr w:type="spellEnd"/>
          </w:p>
        </w:tc>
        <w:tc>
          <w:tcPr>
            <w:tcW w:w="10795"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r w:rsidR="009A7A82" w:rsidRPr="00195D08" w:rsidTr="00B02946">
        <w:tc>
          <w:tcPr>
            <w:tcW w:w="3595" w:type="dxa"/>
          </w:tcPr>
          <w:p w:rsidR="009A7A82" w:rsidRDefault="009A7A82" w:rsidP="009A7A82">
            <w:r>
              <w:lastRenderedPageBreak/>
              <w:t xml:space="preserve">Waiting reply from </w:t>
            </w:r>
            <w:proofErr w:type="spellStart"/>
            <w:r>
              <w:t>MyanPay</w:t>
            </w:r>
            <w:proofErr w:type="spellEnd"/>
          </w:p>
        </w:tc>
        <w:tc>
          <w:tcPr>
            <w:tcW w:w="10795" w:type="dxa"/>
          </w:tcPr>
          <w:p w:rsidR="009A7A82" w:rsidRPr="00195D08" w:rsidRDefault="009A7A82" w:rsidP="009A7A82">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9A7A82"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84745841"/>
            <w:placeholder>
              <w:docPart w:val="10BAC4A5740340D48A5BC7E424E50A8E"/>
            </w:placeholder>
            <w:temporary/>
            <w:showingPlcHdr/>
            <w15:appearance w15:val="hidden"/>
          </w:sdtPr>
          <w:sdtContent>
            <w:tc>
              <w:tcPr>
                <w:tcW w:w="8625" w:type="dxa"/>
              </w:tcPr>
              <w:p w:rsidR="009A7A82" w:rsidRPr="00195D08" w:rsidRDefault="009A7A82" w:rsidP="00B02946">
                <w:r w:rsidRPr="00195D08">
                  <w:t>Action Items</w:t>
                </w:r>
              </w:p>
            </w:tc>
          </w:sdtContent>
        </w:sdt>
        <w:sdt>
          <w:sdtPr>
            <w:alias w:val="Agenda 1, person responsible:"/>
            <w:tag w:val="Agenda 1, person responsible:"/>
            <w:id w:val="539642277"/>
            <w:placeholder>
              <w:docPart w:val="D5062CAF062148868732BB13D3982B30"/>
            </w:placeholder>
            <w:temporary/>
            <w:showingPlcHdr/>
            <w15:appearance w15:val="hidden"/>
          </w:sdtPr>
          <w:sdtContent>
            <w:tc>
              <w:tcPr>
                <w:tcW w:w="3597" w:type="dxa"/>
              </w:tcPr>
              <w:p w:rsidR="009A7A82" w:rsidRPr="00195D08" w:rsidRDefault="009A7A82" w:rsidP="00B02946">
                <w:r w:rsidRPr="00195D08">
                  <w:t>Person Responsible</w:t>
                </w:r>
              </w:p>
            </w:tc>
          </w:sdtContent>
        </w:sdt>
        <w:sdt>
          <w:sdtPr>
            <w:alias w:val="Agenda 1, deadline:"/>
            <w:tag w:val="Agenda 1, deadline:"/>
            <w:id w:val="-1710865686"/>
            <w:placeholder>
              <w:docPart w:val="3B9A6516E2AF441694AD67D37D377570"/>
            </w:placeholder>
            <w:temporary/>
            <w:showingPlcHdr/>
            <w15:appearance w15:val="hidden"/>
          </w:sdtPr>
          <w:sdtContent>
            <w:tc>
              <w:tcPr>
                <w:tcW w:w="2168" w:type="dxa"/>
              </w:tcPr>
              <w:p w:rsidR="009A7A82" w:rsidRPr="00195D08" w:rsidRDefault="009A7A82" w:rsidP="00B02946">
                <w:r w:rsidRPr="00195D08">
                  <w:t>Deadline</w:t>
                </w:r>
              </w:p>
            </w:tc>
          </w:sdtContent>
        </w:sdt>
      </w:tr>
      <w:tr w:rsidR="009A7A82" w:rsidRPr="00195D08" w:rsidTr="00B02946">
        <w:tc>
          <w:tcPr>
            <w:tcW w:w="8625" w:type="dxa"/>
          </w:tcPr>
          <w:p w:rsidR="009A7A82" w:rsidRPr="00195D08" w:rsidRDefault="009A7A82" w:rsidP="009A7A82">
            <w:r>
              <w:t>Email automation research</w:t>
            </w:r>
          </w:p>
        </w:tc>
        <w:tc>
          <w:tcPr>
            <w:tcW w:w="3597" w:type="dxa"/>
          </w:tcPr>
          <w:p w:rsidR="009A7A82" w:rsidRPr="00195D08" w:rsidRDefault="009A7A82" w:rsidP="009A7A82">
            <w:r>
              <w:t xml:space="preserve">Min Thu </w:t>
            </w:r>
            <w:proofErr w:type="spellStart"/>
            <w:r>
              <w:t>Khant</w:t>
            </w:r>
            <w:proofErr w:type="spellEnd"/>
          </w:p>
        </w:tc>
        <w:tc>
          <w:tcPr>
            <w:tcW w:w="2168" w:type="dxa"/>
          </w:tcPr>
          <w:p w:rsidR="009A7A82" w:rsidRPr="00195D08" w:rsidRDefault="00B02946" w:rsidP="009A7A82">
            <w:r>
              <w:t>18.7.2018</w:t>
            </w:r>
          </w:p>
        </w:tc>
      </w:tr>
      <w:tr w:rsidR="008566BF" w:rsidRPr="00195D08" w:rsidTr="00B02946">
        <w:tc>
          <w:tcPr>
            <w:tcW w:w="8625" w:type="dxa"/>
          </w:tcPr>
          <w:p w:rsidR="008566BF" w:rsidRDefault="008566BF" w:rsidP="008566BF">
            <w:r>
              <w:t>Researching Messages on KBZ mobile payment</w:t>
            </w:r>
          </w:p>
        </w:tc>
        <w:tc>
          <w:tcPr>
            <w:tcW w:w="3597" w:type="dxa"/>
          </w:tcPr>
          <w:p w:rsidR="008566BF" w:rsidRDefault="008566BF" w:rsidP="008566BF">
            <w:proofErr w:type="spellStart"/>
            <w:r>
              <w:t>Khant</w:t>
            </w:r>
            <w:proofErr w:type="spellEnd"/>
            <w:r>
              <w:t xml:space="preserve"> </w:t>
            </w:r>
            <w:proofErr w:type="spellStart"/>
            <w:r>
              <w:t>Tyi</w:t>
            </w:r>
            <w:proofErr w:type="spellEnd"/>
            <w:r>
              <w:t xml:space="preserve"> Kyi, Aung Phone </w:t>
            </w:r>
            <w:proofErr w:type="spellStart"/>
            <w:r>
              <w:t>Kyaw</w:t>
            </w:r>
            <w:proofErr w:type="spellEnd"/>
          </w:p>
        </w:tc>
        <w:tc>
          <w:tcPr>
            <w:tcW w:w="2168" w:type="dxa"/>
          </w:tcPr>
          <w:p w:rsidR="008566BF" w:rsidRPr="00195D08" w:rsidRDefault="00B02946" w:rsidP="008566BF">
            <w:r>
              <w:t>18.7.2018</w:t>
            </w:r>
          </w:p>
        </w:tc>
      </w:tr>
      <w:tr w:rsidR="00FE67A4" w:rsidRPr="00195D08" w:rsidTr="00B02946">
        <w:tc>
          <w:tcPr>
            <w:tcW w:w="8625" w:type="dxa"/>
          </w:tcPr>
          <w:p w:rsidR="00FE67A4" w:rsidRDefault="00FE67A4" w:rsidP="008566BF">
            <w:r>
              <w:t>Create Project Specification</w:t>
            </w:r>
          </w:p>
        </w:tc>
        <w:tc>
          <w:tcPr>
            <w:tcW w:w="3597" w:type="dxa"/>
          </w:tcPr>
          <w:p w:rsidR="00FE67A4" w:rsidRDefault="00FE67A4" w:rsidP="008566BF">
            <w:r>
              <w:t xml:space="preserve">Min Thu </w:t>
            </w:r>
            <w:proofErr w:type="spellStart"/>
            <w:r>
              <w:t>Khant</w:t>
            </w:r>
            <w:proofErr w:type="spellEnd"/>
          </w:p>
        </w:tc>
        <w:tc>
          <w:tcPr>
            <w:tcW w:w="2168" w:type="dxa"/>
          </w:tcPr>
          <w:p w:rsidR="00FE67A4" w:rsidRDefault="00B02946" w:rsidP="008566BF">
            <w:r>
              <w:t>18.7.2018</w:t>
            </w:r>
          </w:p>
        </w:tc>
      </w:tr>
      <w:tr w:rsidR="009A0E9B" w:rsidRPr="00195D08" w:rsidTr="00B02946">
        <w:tc>
          <w:tcPr>
            <w:tcW w:w="8625" w:type="dxa"/>
          </w:tcPr>
          <w:p w:rsidR="009A0E9B" w:rsidRDefault="009A0E9B" w:rsidP="008566BF">
            <w:r>
              <w:t xml:space="preserve">Finalize Team Logo </w:t>
            </w:r>
          </w:p>
        </w:tc>
        <w:tc>
          <w:tcPr>
            <w:tcW w:w="3597" w:type="dxa"/>
          </w:tcPr>
          <w:p w:rsidR="009A0E9B" w:rsidRDefault="009A0E9B" w:rsidP="008566BF">
            <w:r>
              <w:t>Su Pyae Thu Ya</w:t>
            </w:r>
          </w:p>
        </w:tc>
        <w:tc>
          <w:tcPr>
            <w:tcW w:w="2168" w:type="dxa"/>
          </w:tcPr>
          <w:p w:rsidR="009A0E9B" w:rsidRDefault="00E46D26" w:rsidP="008566BF">
            <w:r>
              <w:t>-</w:t>
            </w:r>
          </w:p>
        </w:tc>
      </w:tr>
      <w:tr w:rsidR="009A0E9B" w:rsidRPr="00195D08" w:rsidTr="00B02946">
        <w:tc>
          <w:tcPr>
            <w:tcW w:w="8625" w:type="dxa"/>
          </w:tcPr>
          <w:p w:rsidR="009A0E9B" w:rsidRDefault="009A0E9B" w:rsidP="008566BF">
            <w:r>
              <w:t>Research Payment methods which can be applied to project</w:t>
            </w:r>
          </w:p>
        </w:tc>
        <w:tc>
          <w:tcPr>
            <w:tcW w:w="3597" w:type="dxa"/>
          </w:tcPr>
          <w:p w:rsidR="009A0E9B" w:rsidRDefault="009A0E9B" w:rsidP="008566BF">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w:t>
            </w:r>
            <w:r w:rsidR="00D22E9A">
              <w:t xml:space="preserve">ng Phone </w:t>
            </w:r>
            <w:proofErr w:type="spellStart"/>
            <w:r w:rsidR="00D22E9A">
              <w:t>Kyaw</w:t>
            </w:r>
            <w:proofErr w:type="spellEnd"/>
            <w:r w:rsidR="00D22E9A">
              <w:t xml:space="preserve">, </w:t>
            </w:r>
            <w:proofErr w:type="spellStart"/>
            <w:r w:rsidR="00D22E9A">
              <w:t>Myo</w:t>
            </w:r>
            <w:proofErr w:type="spellEnd"/>
            <w:r w:rsidR="00D22E9A">
              <w:t xml:space="preserve"> </w:t>
            </w:r>
            <w:proofErr w:type="spellStart"/>
            <w:r w:rsidR="00D22E9A">
              <w:t>Thiha</w:t>
            </w:r>
            <w:proofErr w:type="spellEnd"/>
            <w:r w:rsidR="00D22E9A">
              <w:t xml:space="preserve"> </w:t>
            </w:r>
            <w:proofErr w:type="spellStart"/>
            <w:r w:rsidR="00D22E9A">
              <w:t>Tun</w:t>
            </w:r>
            <w:proofErr w:type="spellEnd"/>
            <w:r w:rsidR="00D22E9A">
              <w:t xml:space="preserve">, </w:t>
            </w:r>
            <w:proofErr w:type="spellStart"/>
            <w:r w:rsidR="00D22E9A">
              <w:t>Yu</w:t>
            </w:r>
            <w:r>
              <w:t>ne</w:t>
            </w:r>
            <w:proofErr w:type="spellEnd"/>
            <w:r>
              <w:t xml:space="preserve"> </w:t>
            </w:r>
            <w:proofErr w:type="spellStart"/>
            <w:r>
              <w:t>Nadi</w:t>
            </w:r>
            <w:proofErr w:type="spellEnd"/>
            <w:r>
              <w:t xml:space="preserve"> </w:t>
            </w:r>
            <w:proofErr w:type="spellStart"/>
            <w:r>
              <w:t>Oo</w:t>
            </w:r>
            <w:proofErr w:type="spellEnd"/>
          </w:p>
        </w:tc>
        <w:tc>
          <w:tcPr>
            <w:tcW w:w="2168" w:type="dxa"/>
          </w:tcPr>
          <w:p w:rsidR="009A0E9B" w:rsidRDefault="009A0E9B" w:rsidP="008566BF">
            <w:r>
              <w:t>16.7.2018 – 9:00 PM</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DF4AC8" w:rsidRPr="00410239" w:rsidTr="00B02946">
        <w:tc>
          <w:tcPr>
            <w:tcW w:w="14390" w:type="dxa"/>
          </w:tcPr>
          <w:p w:rsidR="00DF4AC8" w:rsidRPr="00410239" w:rsidRDefault="00DF4AC8" w:rsidP="00B02946">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FE67A4" w:rsidRPr="00410239" w:rsidTr="00FE67A4">
        <w:trPr>
          <w:cnfStyle w:val="100000000000" w:firstRow="1" w:lastRow="0" w:firstColumn="0" w:lastColumn="0" w:oddVBand="0" w:evenVBand="0" w:oddHBand="0" w:evenHBand="0" w:firstRowFirstColumn="0" w:firstRowLastColumn="0" w:lastRowFirstColumn="0" w:lastRowLastColumn="0"/>
        </w:trPr>
        <w:tc>
          <w:tcPr>
            <w:tcW w:w="10790" w:type="dxa"/>
          </w:tcPr>
          <w:p w:rsidR="00FE67A4" w:rsidRPr="00FE67A4" w:rsidRDefault="00FE67A4" w:rsidP="00FE67A4">
            <w:r>
              <w:t>Discuss on research about payment methods, share discussed UI design of each member</w:t>
            </w:r>
          </w:p>
        </w:tc>
      </w:tr>
    </w:tbl>
    <w:p w:rsidR="00195D08" w:rsidRDefault="00195D08" w:rsidP="003F4225"/>
    <w:p w:rsidR="00B02946" w:rsidRDefault="00B02946" w:rsidP="003F4225"/>
    <w:p w:rsidR="00B02946" w:rsidRDefault="00B02946" w:rsidP="00B02946">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8630" w:type="dxa"/>
          </w:tcPr>
          <w:p w:rsidR="00B02946" w:rsidRPr="00410239" w:rsidRDefault="006E7162" w:rsidP="00B02946">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2875" w:type="dxa"/>
          </w:tcPr>
          <w:p w:rsidR="00B02946" w:rsidRPr="00410239" w:rsidRDefault="00C167CA" w:rsidP="00B02946">
            <w:r>
              <w:t>Date: 18</w:t>
            </w:r>
            <w:r w:rsidR="00B02946">
              <w:t>.7.2018</w:t>
            </w:r>
          </w:p>
        </w:tc>
        <w:tc>
          <w:tcPr>
            <w:tcW w:w="2876" w:type="dxa"/>
          </w:tcPr>
          <w:p w:rsidR="00B02946" w:rsidRPr="00410239" w:rsidRDefault="005A2AF0" w:rsidP="00B02946">
            <w:r>
              <w:t>Time: 12:15 PM – 2</w:t>
            </w:r>
            <w:r w:rsidR="00B02946">
              <w:t>:</w:t>
            </w:r>
            <w:r>
              <w:t>20</w:t>
            </w:r>
            <w:r w:rsidR="00B02946">
              <w:t xml:space="preserve"> PM</w:t>
            </w:r>
          </w:p>
        </w:tc>
        <w:tc>
          <w:tcPr>
            <w:tcW w:w="2879" w:type="dxa"/>
          </w:tcPr>
          <w:p w:rsidR="00B02946" w:rsidRPr="00410239" w:rsidRDefault="005E06A1" w:rsidP="00B02946">
            <w:r>
              <w:t>Gusto: Lab</w:t>
            </w:r>
            <w:r w:rsidR="00B02946">
              <w:t xml:space="preserve"> Room</w:t>
            </w:r>
            <w:r>
              <w:t xml:space="preserve"> 3</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195D08" w:rsidTr="00B02946">
        <w:sdt>
          <w:sdtPr>
            <w:alias w:val="Meeting called by:"/>
            <w:tag w:val="Meeting called by:"/>
            <w:id w:val="1261563085"/>
            <w:placeholder>
              <w:docPart w:val="36D97F66646148D8A2E399E41241AA4F"/>
            </w:placeholder>
            <w:temporary/>
            <w:showingPlcHdr/>
            <w15:appearance w15:val="hidden"/>
          </w:sdtPr>
          <w:sdtContent>
            <w:tc>
              <w:tcPr>
                <w:tcW w:w="3595" w:type="dxa"/>
                <w:tcBorders>
                  <w:top w:val="nil"/>
                </w:tcBorders>
              </w:tcPr>
              <w:p w:rsidR="00B02946" w:rsidRPr="00195D08" w:rsidRDefault="00B02946" w:rsidP="00B02946">
                <w:r w:rsidRPr="00195D08">
                  <w:t>Meeting called by</w:t>
                </w:r>
              </w:p>
            </w:tc>
          </w:sdtContent>
        </w:sdt>
        <w:tc>
          <w:tcPr>
            <w:tcW w:w="10795" w:type="dxa"/>
            <w:tcBorders>
              <w:top w:val="nil"/>
            </w:tcBorders>
          </w:tcPr>
          <w:p w:rsidR="00B02946" w:rsidRPr="00195D08" w:rsidRDefault="00C167CA" w:rsidP="00B02946">
            <w:proofErr w:type="spellStart"/>
            <w:r>
              <w:t>Khant</w:t>
            </w:r>
            <w:proofErr w:type="spellEnd"/>
            <w:r>
              <w:t xml:space="preserve"> </w:t>
            </w:r>
            <w:proofErr w:type="spellStart"/>
            <w:r>
              <w:t>Ti</w:t>
            </w:r>
            <w:proofErr w:type="spellEnd"/>
            <w:r>
              <w:t xml:space="preserve"> Kyi</w:t>
            </w:r>
          </w:p>
        </w:tc>
      </w:tr>
      <w:tr w:rsidR="00B02946" w:rsidRPr="00195D08" w:rsidTr="00B02946">
        <w:tc>
          <w:tcPr>
            <w:tcW w:w="3595" w:type="dxa"/>
          </w:tcPr>
          <w:p w:rsidR="00B02946" w:rsidRDefault="00B02946" w:rsidP="00B02946">
            <w:r>
              <w:t>Meeting objective</w:t>
            </w:r>
          </w:p>
        </w:tc>
        <w:tc>
          <w:tcPr>
            <w:tcW w:w="10795" w:type="dxa"/>
          </w:tcPr>
          <w:p w:rsidR="00B02946" w:rsidRDefault="00C167CA" w:rsidP="00B02946">
            <w:r>
              <w:t>To discuss on payment method</w:t>
            </w:r>
          </w:p>
        </w:tc>
      </w:tr>
      <w:tr w:rsidR="00B02946" w:rsidRPr="00195D08" w:rsidTr="00B02946">
        <w:sdt>
          <w:sdtPr>
            <w:alias w:val="Facilitator:"/>
            <w:tag w:val="Facilitator:"/>
            <w:id w:val="-198085999"/>
            <w:placeholder>
              <w:docPart w:val="438156FFE72F4598A2D7853FD23F3E6B"/>
            </w:placeholder>
            <w:temporary/>
            <w:showingPlcHdr/>
            <w15:appearance w15:val="hidden"/>
          </w:sdtPr>
          <w:sdtContent>
            <w:tc>
              <w:tcPr>
                <w:tcW w:w="3595" w:type="dxa"/>
              </w:tcPr>
              <w:p w:rsidR="00B02946" w:rsidRPr="00195D08" w:rsidRDefault="00B02946" w:rsidP="00B02946">
                <w:r w:rsidRPr="00195D08">
                  <w:t>Facilitator</w:t>
                </w:r>
              </w:p>
            </w:tc>
          </w:sdtContent>
        </w:sdt>
        <w:tc>
          <w:tcPr>
            <w:tcW w:w="10795" w:type="dxa"/>
          </w:tcPr>
          <w:p w:rsidR="00B02946" w:rsidRPr="00195D08" w:rsidRDefault="00B02946" w:rsidP="00B02946">
            <w:r>
              <w:t>Gusto</w:t>
            </w:r>
          </w:p>
        </w:tc>
      </w:tr>
      <w:tr w:rsidR="00B02946" w:rsidRPr="00195D08" w:rsidTr="00B02946">
        <w:sdt>
          <w:sdtPr>
            <w:alias w:val="Note taker:"/>
            <w:tag w:val="Note taker:"/>
            <w:id w:val="1979418895"/>
            <w:placeholder>
              <w:docPart w:val="04257933E20A43BBABC1C731D40EE068"/>
            </w:placeholder>
            <w:temporary/>
            <w:showingPlcHdr/>
            <w15:appearance w15:val="hidden"/>
          </w:sdtPr>
          <w:sdtContent>
            <w:tc>
              <w:tcPr>
                <w:tcW w:w="3595" w:type="dxa"/>
              </w:tcPr>
              <w:p w:rsidR="00B02946" w:rsidRPr="00195D08" w:rsidRDefault="00B02946" w:rsidP="00B02946">
                <w:r w:rsidRPr="00195D08">
                  <w:t>Note taker</w:t>
                </w:r>
              </w:p>
            </w:tc>
          </w:sdtContent>
        </w:sdt>
        <w:tc>
          <w:tcPr>
            <w:tcW w:w="10795" w:type="dxa"/>
          </w:tcPr>
          <w:p w:rsidR="00B02946" w:rsidRPr="00195D08" w:rsidRDefault="00B02946" w:rsidP="00B02946">
            <w:r>
              <w:t xml:space="preserve">Min Thu </w:t>
            </w:r>
            <w:proofErr w:type="spellStart"/>
            <w:r>
              <w:t>Khant</w:t>
            </w:r>
            <w:proofErr w:type="spellEnd"/>
          </w:p>
        </w:tc>
      </w:tr>
      <w:tr w:rsidR="00B02946" w:rsidRPr="00195D08" w:rsidTr="00B02946">
        <w:sdt>
          <w:sdtPr>
            <w:alias w:val="Timekeeper:"/>
            <w:tag w:val="Timekeeper:"/>
            <w:id w:val="1960456611"/>
            <w:placeholder>
              <w:docPart w:val="8259A1F8D8FE4C6B951EC29754EBAF5B"/>
            </w:placeholder>
            <w:temporary/>
            <w:showingPlcHdr/>
            <w15:appearance w15:val="hidden"/>
          </w:sdtPr>
          <w:sdtContent>
            <w:tc>
              <w:tcPr>
                <w:tcW w:w="3595" w:type="dxa"/>
              </w:tcPr>
              <w:p w:rsidR="00B02946" w:rsidRPr="00195D08" w:rsidRDefault="00B02946" w:rsidP="00B02946">
                <w:r w:rsidRPr="00195D08">
                  <w:t>Timekeeper</w:t>
                </w:r>
              </w:p>
            </w:tc>
          </w:sdtContent>
        </w:sdt>
        <w:tc>
          <w:tcPr>
            <w:tcW w:w="10795" w:type="dxa"/>
          </w:tcPr>
          <w:p w:rsidR="00B02946" w:rsidRPr="00195D08" w:rsidRDefault="00B02946" w:rsidP="00B02946">
            <w:r>
              <w:t>Su Pyae Thu Ya</w:t>
            </w:r>
          </w:p>
        </w:tc>
      </w:tr>
      <w:tr w:rsidR="00B02946" w:rsidRPr="00195D08" w:rsidTr="00B02946">
        <w:sdt>
          <w:sdtPr>
            <w:alias w:val="Attendees:"/>
            <w:tag w:val="Attendees:"/>
            <w:id w:val="-1927489726"/>
            <w:placeholder>
              <w:docPart w:val="A50221E92C8B4C2EAADCA3C4B44EFDA8"/>
            </w:placeholder>
            <w:temporary/>
            <w:showingPlcHdr/>
            <w15:appearance w15:val="hidden"/>
          </w:sdtPr>
          <w:sdtContent>
            <w:tc>
              <w:tcPr>
                <w:tcW w:w="3595" w:type="dxa"/>
              </w:tcPr>
              <w:p w:rsidR="00B02946" w:rsidRPr="00195D08" w:rsidRDefault="00B02946" w:rsidP="00B02946">
                <w:r w:rsidRPr="00195D08">
                  <w:t>Attendees</w:t>
                </w:r>
              </w:p>
            </w:tc>
          </w:sdtContent>
        </w:sdt>
        <w:tc>
          <w:tcPr>
            <w:tcW w:w="10795" w:type="dxa"/>
          </w:tcPr>
          <w:p w:rsidR="00B02946" w:rsidRPr="00195D08" w:rsidRDefault="005A2AF0" w:rsidP="005A2AF0">
            <w:r>
              <w:t xml:space="preserve">Min Thu </w:t>
            </w:r>
            <w:proofErr w:type="spellStart"/>
            <w:r>
              <w:t>Khant</w:t>
            </w:r>
            <w:proofErr w:type="spellEnd"/>
            <w:r>
              <w:t xml:space="preserve">, </w:t>
            </w:r>
            <w:r w:rsidR="00B02946">
              <w:t xml:space="preserve">Su Pyae Thu Ya, Aung Phone </w:t>
            </w:r>
            <w:proofErr w:type="spellStart"/>
            <w:r w:rsidR="00B02946">
              <w:t>Kyaw</w:t>
            </w:r>
            <w:proofErr w:type="spellEnd"/>
            <w:r w:rsidR="00B02946">
              <w:t xml:space="preserve">, </w:t>
            </w:r>
            <w:proofErr w:type="spellStart"/>
            <w:r w:rsidR="00B02946">
              <w:t>Myo</w:t>
            </w:r>
            <w:proofErr w:type="spellEnd"/>
            <w:r w:rsidR="00B02946">
              <w:t xml:space="preserve"> </w:t>
            </w:r>
            <w:proofErr w:type="spellStart"/>
            <w:r w:rsidR="00B02946">
              <w:t>Thiha</w:t>
            </w:r>
            <w:proofErr w:type="spellEnd"/>
            <w:r w:rsidR="00B02946">
              <w:t xml:space="preserve"> </w:t>
            </w:r>
            <w:proofErr w:type="spellStart"/>
            <w:r w:rsidR="00B02946">
              <w:t>Tun</w:t>
            </w:r>
            <w:proofErr w:type="spellEnd"/>
            <w:r w:rsidR="00B02946">
              <w:t xml:space="preserve">, </w:t>
            </w:r>
            <w:proofErr w:type="spellStart"/>
            <w:r w:rsidR="00B02946">
              <w:t>Yune</w:t>
            </w:r>
            <w:proofErr w:type="spellEnd"/>
            <w:r w:rsidR="00B02946">
              <w:t xml:space="preserve"> </w:t>
            </w:r>
            <w:proofErr w:type="spellStart"/>
            <w:r w:rsidR="00B02946">
              <w:t>Nadi</w:t>
            </w:r>
            <w:proofErr w:type="spellEnd"/>
            <w:r w:rsidR="00B02946">
              <w:t xml:space="preserve"> </w:t>
            </w:r>
            <w:proofErr w:type="spellStart"/>
            <w:r w:rsidR="00B02946">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4390" w:type="dxa"/>
          </w:tcPr>
          <w:p w:rsidR="00B02946" w:rsidRPr="00410239" w:rsidRDefault="005A2AF0" w:rsidP="00B02946">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 xml:space="preserve">1 hour and </w:t>
            </w:r>
            <w:r w:rsidR="005A2AF0">
              <w:t xml:space="preserve">41 </w:t>
            </w:r>
            <w:r>
              <w:t>Min</w:t>
            </w:r>
          </w:p>
        </w:tc>
        <w:tc>
          <w:tcPr>
            <w:tcW w:w="10795" w:type="dxa"/>
          </w:tcPr>
          <w:p w:rsidR="00B02946" w:rsidRPr="00410239" w:rsidRDefault="005A2AF0" w:rsidP="00B02946">
            <w:r>
              <w:t xml:space="preserve">Min Thu </w:t>
            </w:r>
            <w:proofErr w:type="spellStart"/>
            <w:r>
              <w:t>Khant</w:t>
            </w:r>
            <w:proofErr w:type="spellEnd"/>
            <w:r>
              <w:t xml:space="preserve">, Aung Phone </w:t>
            </w:r>
            <w:proofErr w:type="spellStart"/>
            <w:r>
              <w:t>Kyaw</w:t>
            </w:r>
            <w:proofErr w:type="spellEnd"/>
            <w:r>
              <w:t>, Su Pyae Thu Ya</w:t>
            </w:r>
          </w:p>
        </w:tc>
      </w:tr>
      <w:tr w:rsidR="00B02946" w:rsidRPr="00195D08" w:rsidTr="00B02946">
        <w:tc>
          <w:tcPr>
            <w:tcW w:w="3595" w:type="dxa"/>
          </w:tcPr>
          <w:p w:rsidR="00B02946" w:rsidRPr="00195D08" w:rsidRDefault="005A2AF0" w:rsidP="00B02946">
            <w:r>
              <w:t>MPSS</w:t>
            </w:r>
          </w:p>
        </w:tc>
        <w:tc>
          <w:tcPr>
            <w:tcW w:w="10795" w:type="dxa"/>
          </w:tcPr>
          <w:p w:rsidR="00B02946" w:rsidRPr="00195D08" w:rsidRDefault="005A2AF0" w:rsidP="00B02946">
            <w:r>
              <w:t xml:space="preserve">Min Thu </w:t>
            </w:r>
            <w:proofErr w:type="spellStart"/>
            <w:r>
              <w:t>Khant</w:t>
            </w:r>
            <w:proofErr w:type="spellEnd"/>
            <w:r>
              <w:t>, Su Pyae Thu Ya</w:t>
            </w:r>
          </w:p>
        </w:tc>
      </w:tr>
      <w:tr w:rsidR="005A2AF0" w:rsidRPr="00195D08" w:rsidTr="00B02946">
        <w:tc>
          <w:tcPr>
            <w:tcW w:w="3595" w:type="dxa"/>
          </w:tcPr>
          <w:p w:rsidR="005A2AF0" w:rsidRPr="00195D08" w:rsidRDefault="005A2AF0" w:rsidP="00B02946">
            <w:r>
              <w:t>2C2P</w:t>
            </w:r>
          </w:p>
        </w:tc>
        <w:tc>
          <w:tcPr>
            <w:tcW w:w="10795" w:type="dxa"/>
          </w:tcPr>
          <w:p w:rsidR="005A2AF0" w:rsidRPr="00195D08" w:rsidRDefault="005A2AF0" w:rsidP="00B02946">
            <w:r>
              <w:t>Su Pyae Thu Ya</w:t>
            </w:r>
          </w:p>
        </w:tc>
      </w:tr>
      <w:tr w:rsidR="005A2AF0" w:rsidRPr="00195D08" w:rsidTr="00B02946">
        <w:tc>
          <w:tcPr>
            <w:tcW w:w="3595" w:type="dxa"/>
          </w:tcPr>
          <w:p w:rsidR="005A2AF0" w:rsidRPr="00195D08" w:rsidRDefault="005A2AF0" w:rsidP="00B02946">
            <w:r>
              <w:t>663 mobile money</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5A2AF0">
            <w:r>
              <w:lastRenderedPageBreak/>
              <w:t>Contacting 2C2P and MPSS</w:t>
            </w:r>
          </w:p>
        </w:tc>
        <w:tc>
          <w:tcPr>
            <w:tcW w:w="10795" w:type="dxa"/>
          </w:tcPr>
          <w:p w:rsidR="005A2AF0" w:rsidRPr="00195D08" w:rsidRDefault="005A2AF0" w:rsidP="00B02946">
            <w:r>
              <w:t xml:space="preserve">Min Thu </w:t>
            </w:r>
            <w:proofErr w:type="spellStart"/>
            <w:r>
              <w:t>Khant</w:t>
            </w:r>
            <w:proofErr w:type="spellEnd"/>
            <w:r>
              <w:t xml:space="preserve">, Su Pyae Thu Ya, Aung Phone </w:t>
            </w:r>
            <w:proofErr w:type="spellStart"/>
            <w:r>
              <w:t>Kyaw</w:t>
            </w:r>
            <w:proofErr w:type="spellEnd"/>
          </w:p>
        </w:tc>
      </w:tr>
      <w:tr w:rsidR="005A2AF0" w:rsidRPr="00195D08" w:rsidTr="00B02946">
        <w:tc>
          <w:tcPr>
            <w:tcW w:w="3595" w:type="dxa"/>
          </w:tcPr>
          <w:p w:rsidR="005A2AF0" w:rsidRPr="00195D08" w:rsidRDefault="005A2AF0" w:rsidP="00B02946">
            <w:r>
              <w:t xml:space="preserve">Contacting </w:t>
            </w:r>
            <w:proofErr w:type="spellStart"/>
            <w:r>
              <w:t>MyanPay</w:t>
            </w:r>
            <w:proofErr w:type="spellEnd"/>
            <w:r>
              <w:t xml:space="preserve"> again</w:t>
            </w:r>
          </w:p>
        </w:tc>
        <w:tc>
          <w:tcPr>
            <w:tcW w:w="10795" w:type="dxa"/>
          </w:tcPr>
          <w:p w:rsidR="005A2AF0" w:rsidRPr="00195D08" w:rsidRDefault="005A2AF0" w:rsidP="00B02946">
            <w:r>
              <w:t xml:space="preserve">Min Thu </w:t>
            </w:r>
            <w:proofErr w:type="spellStart"/>
            <w:r>
              <w:t>Khant</w:t>
            </w:r>
            <w:proofErr w:type="spellEnd"/>
          </w:p>
        </w:tc>
      </w:tr>
      <w:tr w:rsidR="005A2AF0" w:rsidRPr="00195D08" w:rsidTr="00B02946">
        <w:tc>
          <w:tcPr>
            <w:tcW w:w="3595" w:type="dxa"/>
          </w:tcPr>
          <w:p w:rsidR="005A2AF0" w:rsidRPr="00195D08" w:rsidRDefault="005A2AF0" w:rsidP="00B02946">
            <w:r>
              <w:t xml:space="preserve">Money transfer from KBZ to </w:t>
            </w:r>
            <w:proofErr w:type="spellStart"/>
            <w:r>
              <w:t>MyanPay</w:t>
            </w:r>
            <w:proofErr w:type="spellEnd"/>
          </w:p>
        </w:tc>
        <w:tc>
          <w:tcPr>
            <w:tcW w:w="10795" w:type="dxa"/>
          </w:tcPr>
          <w:p w:rsidR="005A2AF0" w:rsidRPr="00195D08" w:rsidRDefault="005A2AF0" w:rsidP="00B02946">
            <w:r>
              <w:t xml:space="preserve">Aung Phone </w:t>
            </w:r>
            <w:proofErr w:type="spellStart"/>
            <w:r>
              <w:t>Kyaw</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5A2AF0" w:rsidP="005A2AF0">
            <w:r>
              <w:t xml:space="preserve">Opening another </w:t>
            </w:r>
            <w:proofErr w:type="spellStart"/>
            <w:r>
              <w:t>MyanPay</w:t>
            </w:r>
            <w:proofErr w:type="spellEnd"/>
            <w:r>
              <w:t xml:space="preserve"> Account</w:t>
            </w:r>
          </w:p>
        </w:tc>
        <w:tc>
          <w:tcPr>
            <w:tcW w:w="10795" w:type="dxa"/>
          </w:tcPr>
          <w:p w:rsidR="005A2AF0" w:rsidRPr="00195D08" w:rsidRDefault="005A2AF0" w:rsidP="00B02946">
            <w:r>
              <w:t xml:space="preserve">Aung Phone </w:t>
            </w:r>
            <w:proofErr w:type="spellStart"/>
            <w:r>
              <w:t>Kyaw</w:t>
            </w:r>
            <w:proofErr w:type="spellEnd"/>
          </w:p>
        </w:tc>
      </w:tr>
      <w:tr w:rsidR="005A2AF0" w:rsidRPr="00195D08" w:rsidTr="00B02946">
        <w:tc>
          <w:tcPr>
            <w:tcW w:w="3595" w:type="dxa"/>
          </w:tcPr>
          <w:p w:rsidR="005A2AF0" w:rsidRPr="00195D08" w:rsidRDefault="005A2AF0" w:rsidP="00B02946">
            <w:r>
              <w:t xml:space="preserve">Transfer money between 2 </w:t>
            </w:r>
            <w:proofErr w:type="spellStart"/>
            <w:r>
              <w:t>MyanPay</w:t>
            </w:r>
            <w:proofErr w:type="spellEnd"/>
            <w:r>
              <w:t xml:space="preserve"> Accounts (Not Successful yet)</w:t>
            </w:r>
          </w:p>
        </w:tc>
        <w:tc>
          <w:tcPr>
            <w:tcW w:w="10795" w:type="dxa"/>
          </w:tcPr>
          <w:p w:rsidR="005A2AF0" w:rsidRPr="00195D08" w:rsidRDefault="005A2AF0" w:rsidP="00B02946">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524670617"/>
            <w:placeholder>
              <w:docPart w:val="89839B18309544C4B052C46D7330EFE5"/>
            </w:placeholder>
            <w:temporary/>
            <w:showingPlcHdr/>
            <w15:appearance w15:val="hidden"/>
          </w:sdt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1608856832"/>
            <w:placeholder>
              <w:docPart w:val="65C0D09818024B41BDE39BA713DCB651"/>
            </w:placeholder>
            <w:temporary/>
            <w:showingPlcHdr/>
            <w15:appearance w15:val="hidden"/>
          </w:sdtPr>
          <w:sdtContent>
            <w:tc>
              <w:tcPr>
                <w:tcW w:w="2713" w:type="dxa"/>
              </w:tcPr>
              <w:p w:rsidR="00B02946" w:rsidRPr="00195D08" w:rsidRDefault="00B02946" w:rsidP="00B02946">
                <w:r w:rsidRPr="00195D08">
                  <w:t>Person Responsible</w:t>
                </w:r>
              </w:p>
            </w:tc>
          </w:sdtContent>
        </w:sdt>
        <w:sdt>
          <w:sdtPr>
            <w:alias w:val="Agenda 1, deadline:"/>
            <w:tag w:val="Agenda 1, deadline:"/>
            <w:id w:val="-2028944949"/>
            <w:placeholder>
              <w:docPart w:val="BB2417975BB849EA93D511D2D91725C0"/>
            </w:placeholder>
            <w:temporary/>
            <w:showingPlcHdr/>
            <w15:appearance w15:val="hidden"/>
          </w:sdt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to transfer money between them</w:t>
            </w:r>
          </w:p>
        </w:tc>
        <w:tc>
          <w:tcPr>
            <w:tcW w:w="2713" w:type="dxa"/>
          </w:tcPr>
          <w:p w:rsidR="00B02946" w:rsidRPr="00195D08" w:rsidRDefault="005A2AF0" w:rsidP="00B02946">
            <w:r>
              <w:t xml:space="preserve">Min Thu </w:t>
            </w:r>
            <w:proofErr w:type="spellStart"/>
            <w:r>
              <w:t>Khant</w:t>
            </w:r>
            <w:proofErr w:type="spellEnd"/>
            <w:r>
              <w:t xml:space="preserve"> &amp; Aung Phone </w:t>
            </w:r>
            <w:proofErr w:type="spellStart"/>
            <w:r>
              <w:t>Kyaw</w:t>
            </w:r>
            <w:proofErr w:type="spellEnd"/>
          </w:p>
        </w:tc>
        <w:tc>
          <w:tcPr>
            <w:tcW w:w="1660" w:type="dxa"/>
          </w:tcPr>
          <w:p w:rsidR="00B02946" w:rsidRPr="00195D08" w:rsidRDefault="005A2AF0" w:rsidP="00B02946">
            <w:r>
              <w:t>20.7.2018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5A2AF0" w:rsidP="00B02946">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B02946" w:rsidRPr="00410239" w:rsidTr="00B02946">
        <w:trPr>
          <w:cnfStyle w:val="100000000000" w:firstRow="1" w:lastRow="0" w:firstColumn="0" w:lastColumn="0" w:oddVBand="0" w:evenVBand="0" w:oddHBand="0" w:evenHBand="0" w:firstRowFirstColumn="0" w:firstRowLastColumn="0" w:lastRowFirstColumn="0" w:lastRowLastColumn="0"/>
        </w:trPr>
        <w:tc>
          <w:tcPr>
            <w:tcW w:w="3595" w:type="dxa"/>
          </w:tcPr>
          <w:p w:rsidR="00B02946" w:rsidRPr="00410239" w:rsidRDefault="00B02946" w:rsidP="00B02946">
            <w:r>
              <w:t xml:space="preserve"> </w:t>
            </w:r>
            <w:r w:rsidR="00A733AC">
              <w:t>1 hour and</w:t>
            </w:r>
            <w:r w:rsidR="005A2AF0">
              <w:t xml:space="preserve"> 41 </w:t>
            </w:r>
            <w:r>
              <w:t>Min</w:t>
            </w:r>
          </w:p>
        </w:tc>
        <w:tc>
          <w:tcPr>
            <w:tcW w:w="10795" w:type="dxa"/>
          </w:tcPr>
          <w:p w:rsidR="00B02946" w:rsidRPr="00410239" w:rsidRDefault="005A2AF0" w:rsidP="00B02946">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rsidR="0028123A">
              <w:t xml:space="preserve"> </w:t>
            </w:r>
            <w:proofErr w:type="spellStart"/>
            <w:r w:rsidR="0028123A">
              <w:t>Oo</w:t>
            </w:r>
            <w:proofErr w:type="spellEnd"/>
            <w:r>
              <w:t xml:space="preserve">, Min Thu </w:t>
            </w:r>
            <w:proofErr w:type="spellStart"/>
            <w:r>
              <w:t>Khant</w:t>
            </w:r>
            <w:proofErr w:type="spellEnd"/>
          </w:p>
        </w:tc>
      </w:tr>
      <w:tr w:rsidR="00B02946" w:rsidRPr="00195D08" w:rsidTr="00B02946">
        <w:tc>
          <w:tcPr>
            <w:tcW w:w="3595" w:type="dxa"/>
          </w:tcPr>
          <w:p w:rsidR="00B02946" w:rsidRPr="00195D08" w:rsidRDefault="005A2AF0" w:rsidP="00B02946">
            <w:r>
              <w:t>Making customer side UI</w:t>
            </w:r>
          </w:p>
        </w:tc>
        <w:tc>
          <w:tcPr>
            <w:tcW w:w="10795" w:type="dxa"/>
          </w:tcPr>
          <w:p w:rsidR="00B02946" w:rsidRPr="00195D08" w:rsidRDefault="005A2AF0" w:rsidP="00B02946">
            <w:proofErr w:type="spellStart"/>
            <w:r>
              <w:t>Myo</w:t>
            </w:r>
            <w:proofErr w:type="spellEnd"/>
            <w:r>
              <w:t xml:space="preserve"> </w:t>
            </w:r>
            <w:proofErr w:type="spellStart"/>
            <w:r>
              <w:t>Thiha</w:t>
            </w:r>
            <w:proofErr w:type="spellEnd"/>
            <w:r>
              <w:t xml:space="preserve"> </w:t>
            </w:r>
            <w:proofErr w:type="spellStart"/>
            <w:r>
              <w:t>Tun</w:t>
            </w:r>
            <w:proofErr w:type="spellEnd"/>
          </w:p>
        </w:tc>
      </w:tr>
      <w:tr w:rsidR="005A2AF0" w:rsidRPr="00195D08" w:rsidTr="00B02946">
        <w:tc>
          <w:tcPr>
            <w:tcW w:w="3595" w:type="dxa"/>
          </w:tcPr>
          <w:p w:rsidR="005A2AF0" w:rsidRPr="00195D08" w:rsidRDefault="005A2AF0" w:rsidP="00B02946">
            <w:r>
              <w:t xml:space="preserve">Advising </w:t>
            </w:r>
            <w:r w:rsidR="0028123A">
              <w:t>what to do</w:t>
            </w:r>
          </w:p>
        </w:tc>
        <w:tc>
          <w:tcPr>
            <w:tcW w:w="10795" w:type="dxa"/>
          </w:tcPr>
          <w:p w:rsidR="005A2AF0"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r>
              <w:t xml:space="preserve">, Min Thu </w:t>
            </w:r>
            <w:proofErr w:type="spellStart"/>
            <w:r>
              <w:t>Khant</w:t>
            </w:r>
            <w:proofErr w:type="spellEnd"/>
          </w:p>
        </w:tc>
      </w:tr>
      <w:tr w:rsidR="005A2AF0" w:rsidRPr="00195D08" w:rsidTr="00B02946">
        <w:tc>
          <w:tcPr>
            <w:tcW w:w="3595" w:type="dxa"/>
          </w:tcPr>
          <w:p w:rsidR="005A2AF0" w:rsidRPr="00195D08" w:rsidRDefault="0028123A" w:rsidP="00B02946">
            <w:r>
              <w:t>Tried to save it into laptop</w:t>
            </w:r>
          </w:p>
        </w:tc>
        <w:tc>
          <w:tcPr>
            <w:tcW w:w="10795" w:type="dxa"/>
          </w:tcPr>
          <w:p w:rsidR="005A2AF0" w:rsidRPr="00195D08" w:rsidRDefault="0028123A" w:rsidP="00B02946">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28123A" w:rsidRPr="00195D08" w:rsidTr="00B02946">
        <w:tc>
          <w:tcPr>
            <w:tcW w:w="3595" w:type="dxa"/>
          </w:tcPr>
          <w:p w:rsidR="0028123A" w:rsidRPr="00195D08" w:rsidRDefault="0028123A" w:rsidP="00B02946">
            <w:r>
              <w:t>Making another account to see whether it can access to the existing account</w:t>
            </w:r>
          </w:p>
        </w:tc>
        <w:tc>
          <w:tcPr>
            <w:tcW w:w="10795" w:type="dxa"/>
          </w:tcPr>
          <w:p w:rsidR="0028123A" w:rsidRPr="00195D08" w:rsidRDefault="0028123A" w:rsidP="00B02946">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B02946" w:rsidRPr="00195D08" w:rsidTr="00B02946">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24611450"/>
            <w:placeholder>
              <w:docPart w:val="493CD684F0F94DB58F2054DE099DC327"/>
            </w:placeholder>
            <w:temporary/>
            <w:showingPlcHdr/>
            <w15:appearance w15:val="hidden"/>
          </w:sdtPr>
          <w:sdtContent>
            <w:tc>
              <w:tcPr>
                <w:tcW w:w="6417" w:type="dxa"/>
              </w:tcPr>
              <w:p w:rsidR="00B02946" w:rsidRPr="00195D08" w:rsidRDefault="00B02946" w:rsidP="00B02946">
                <w:r w:rsidRPr="00195D08">
                  <w:t>Action Items</w:t>
                </w:r>
              </w:p>
            </w:tc>
          </w:sdtContent>
        </w:sdt>
        <w:sdt>
          <w:sdtPr>
            <w:alias w:val="Agenda 1, person responsible:"/>
            <w:tag w:val="Agenda 1, person responsible:"/>
            <w:id w:val="2033918464"/>
            <w:placeholder>
              <w:docPart w:val="AF9EAD8EA35745BCA9D8A993B45EB2FE"/>
            </w:placeholder>
            <w:temporary/>
            <w:showingPlcHdr/>
            <w15:appearance w15:val="hidden"/>
          </w:sdtPr>
          <w:sdtContent>
            <w:tc>
              <w:tcPr>
                <w:tcW w:w="2713" w:type="dxa"/>
              </w:tcPr>
              <w:p w:rsidR="00B02946" w:rsidRPr="00195D08" w:rsidRDefault="00B02946" w:rsidP="00B02946">
                <w:r w:rsidRPr="00195D08">
                  <w:t>Person Responsible</w:t>
                </w:r>
              </w:p>
            </w:tc>
          </w:sdtContent>
        </w:sdt>
        <w:sdt>
          <w:sdtPr>
            <w:alias w:val="Agenda 1, deadline:"/>
            <w:tag w:val="Agenda 1, deadline:"/>
            <w:id w:val="-1566256231"/>
            <w:placeholder>
              <w:docPart w:val="25BA6F04B915469E9CCDF34496EA883F"/>
            </w:placeholder>
            <w:temporary/>
            <w:showingPlcHdr/>
            <w15:appearance w15:val="hidden"/>
          </w:sdtPr>
          <w:sdtContent>
            <w:tc>
              <w:tcPr>
                <w:tcW w:w="1660" w:type="dxa"/>
              </w:tcPr>
              <w:p w:rsidR="00B02946" w:rsidRPr="00195D08" w:rsidRDefault="00B02946" w:rsidP="00B02946">
                <w:r w:rsidRPr="00195D08">
                  <w:t>Deadline</w:t>
                </w:r>
              </w:p>
            </w:tc>
          </w:sdtContent>
        </w:sdt>
      </w:tr>
      <w:tr w:rsidR="00B02946" w:rsidRPr="00195D08" w:rsidTr="00B02946">
        <w:tc>
          <w:tcPr>
            <w:tcW w:w="6417" w:type="dxa"/>
          </w:tcPr>
          <w:p w:rsidR="00B02946" w:rsidRPr="00195D08" w:rsidRDefault="005A2AF0" w:rsidP="00B02946">
            <w:r>
              <w:t>Continue Making the Fluid UI</w:t>
            </w:r>
          </w:p>
        </w:tc>
        <w:tc>
          <w:tcPr>
            <w:tcW w:w="2713" w:type="dxa"/>
          </w:tcPr>
          <w:p w:rsidR="00B02946" w:rsidRPr="00195D08" w:rsidRDefault="005A2AF0" w:rsidP="00B02946">
            <w:r>
              <w:t xml:space="preserve">Aung Phone </w:t>
            </w:r>
            <w:proofErr w:type="spellStart"/>
            <w:r>
              <w:t>Kyaw</w:t>
            </w:r>
            <w:proofErr w:type="spellEnd"/>
          </w:p>
        </w:tc>
        <w:tc>
          <w:tcPr>
            <w:tcW w:w="1660" w:type="dxa"/>
          </w:tcPr>
          <w:p w:rsidR="00B02946" w:rsidRPr="00195D08" w:rsidRDefault="00B02946" w:rsidP="00B02946">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B02946" w:rsidRPr="00410239" w:rsidTr="00B02946">
        <w:tc>
          <w:tcPr>
            <w:tcW w:w="10790" w:type="dxa"/>
          </w:tcPr>
          <w:p w:rsidR="00B02946" w:rsidRPr="00410239" w:rsidRDefault="0028123A" w:rsidP="00B02946">
            <w:pPr>
              <w:pStyle w:val="MinutesandAgendaTitles"/>
            </w:pPr>
            <w:r>
              <w:t>Checking out other applications</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24 Min</w:t>
            </w:r>
          </w:p>
        </w:tc>
        <w:tc>
          <w:tcPr>
            <w:tcW w:w="8064" w:type="dxa"/>
          </w:tcPr>
          <w:p w:rsidR="00A733AC" w:rsidRPr="00410239" w:rsidRDefault="00A733AC" w:rsidP="00A733AC">
            <w:r>
              <w:t>All members</w:t>
            </w:r>
          </w:p>
        </w:tc>
      </w:tr>
      <w:tr w:rsidR="00A733AC" w:rsidRPr="00195D08" w:rsidTr="00A733AC">
        <w:tc>
          <w:tcPr>
            <w:tcW w:w="2726" w:type="dxa"/>
          </w:tcPr>
          <w:p w:rsidR="00A733AC" w:rsidRPr="00195D08" w:rsidRDefault="00A733AC" w:rsidP="00A733AC">
            <w:r>
              <w:t>Searching Applications</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Pr="00195D08" w:rsidRDefault="00A733AC" w:rsidP="00A733AC">
            <w:r>
              <w:t>Checking out their way of working</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Checking out the design</w:t>
            </w:r>
          </w:p>
        </w:tc>
        <w:tc>
          <w:tcPr>
            <w:tcW w:w="8064" w:type="dxa"/>
          </w:tcPr>
          <w:p w:rsidR="00A733AC" w:rsidRPr="00195D08"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r w:rsidR="00A733AC" w:rsidRPr="00195D08" w:rsidTr="00A733AC">
        <w:tc>
          <w:tcPr>
            <w:tcW w:w="2726" w:type="dxa"/>
          </w:tcPr>
          <w:p w:rsidR="00A733AC" w:rsidRDefault="00A733AC" w:rsidP="00A733AC">
            <w:r>
              <w:t>Think about the differences between that app and our project</w:t>
            </w:r>
          </w:p>
        </w:tc>
        <w:tc>
          <w:tcPr>
            <w:tcW w:w="8064" w:type="dxa"/>
          </w:tcPr>
          <w:p w:rsidR="00A733AC" w:rsidRDefault="00A733AC" w:rsidP="00A733AC">
            <w:r>
              <w:t xml:space="preserve">Min Thu </w:t>
            </w:r>
            <w:proofErr w:type="spellStart"/>
            <w:r>
              <w:t>Khant</w:t>
            </w:r>
            <w:proofErr w:type="spellEnd"/>
            <w:r>
              <w:t xml:space="preserve">,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28123A"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654097599"/>
            <w:placeholder>
              <w:docPart w:val="4C902BD9FE304793996AC60AC41F863A"/>
            </w:placeholder>
            <w:temporary/>
            <w:showingPlcHdr/>
            <w15:appearance w15:val="hidden"/>
          </w:sdtPr>
          <w:sdtContent>
            <w:tc>
              <w:tcPr>
                <w:tcW w:w="6417" w:type="dxa"/>
              </w:tcPr>
              <w:p w:rsidR="0028123A" w:rsidRPr="00195D08" w:rsidRDefault="0028123A" w:rsidP="00A733AC">
                <w:r w:rsidRPr="00195D08">
                  <w:t>Action Items</w:t>
                </w:r>
              </w:p>
            </w:tc>
          </w:sdtContent>
        </w:sdt>
        <w:sdt>
          <w:sdtPr>
            <w:alias w:val="Agenda 1, person responsible:"/>
            <w:tag w:val="Agenda 1, person responsible:"/>
            <w:id w:val="-1152603697"/>
            <w:placeholder>
              <w:docPart w:val="BA050833E098441A90433D3B406FD397"/>
            </w:placeholder>
            <w:temporary/>
            <w:showingPlcHdr/>
            <w15:appearance w15:val="hidden"/>
          </w:sdtPr>
          <w:sdtContent>
            <w:tc>
              <w:tcPr>
                <w:tcW w:w="2713" w:type="dxa"/>
              </w:tcPr>
              <w:p w:rsidR="0028123A" w:rsidRPr="00195D08" w:rsidRDefault="0028123A" w:rsidP="00A733AC">
                <w:r w:rsidRPr="00195D08">
                  <w:t>Person Responsible</w:t>
                </w:r>
              </w:p>
            </w:tc>
          </w:sdtContent>
        </w:sdt>
        <w:sdt>
          <w:sdtPr>
            <w:alias w:val="Agenda 1, deadline:"/>
            <w:tag w:val="Agenda 1, deadline:"/>
            <w:id w:val="-677957511"/>
            <w:placeholder>
              <w:docPart w:val="7024A4965488478E824F22F1A89622F8"/>
            </w:placeholder>
            <w:temporary/>
            <w:showingPlcHdr/>
            <w15:appearance w15:val="hidden"/>
          </w:sdtPr>
          <w:sdtContent>
            <w:tc>
              <w:tcPr>
                <w:tcW w:w="1660" w:type="dxa"/>
              </w:tcPr>
              <w:p w:rsidR="0028123A" w:rsidRPr="00195D08" w:rsidRDefault="0028123A" w:rsidP="00A733AC">
                <w:r w:rsidRPr="00195D08">
                  <w:t>Deadline</w:t>
                </w:r>
              </w:p>
            </w:tc>
          </w:sdtContent>
        </w:sdt>
      </w:tr>
      <w:tr w:rsidR="0028123A" w:rsidRPr="00195D08" w:rsidTr="00A733AC">
        <w:tc>
          <w:tcPr>
            <w:tcW w:w="6417" w:type="dxa"/>
          </w:tcPr>
          <w:p w:rsidR="0028123A" w:rsidRPr="00195D08" w:rsidRDefault="00A733AC" w:rsidP="00A733AC">
            <w:r>
              <w:t>-</w:t>
            </w:r>
          </w:p>
        </w:tc>
        <w:tc>
          <w:tcPr>
            <w:tcW w:w="2713" w:type="dxa"/>
          </w:tcPr>
          <w:p w:rsidR="0028123A" w:rsidRPr="00195D08" w:rsidRDefault="00A733AC" w:rsidP="00A733AC">
            <w:r>
              <w:t>-</w:t>
            </w:r>
          </w:p>
        </w:tc>
        <w:tc>
          <w:tcPr>
            <w:tcW w:w="1660" w:type="dxa"/>
          </w:tcPr>
          <w:p w:rsidR="0028123A" w:rsidRPr="00195D08" w:rsidRDefault="0028123A"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c>
          <w:tcPr>
            <w:tcW w:w="10790" w:type="dxa"/>
          </w:tcPr>
          <w:p w:rsidR="0028123A" w:rsidRPr="00410239" w:rsidRDefault="0028123A" w:rsidP="00A733AC">
            <w:pPr>
              <w:pStyle w:val="MinutesandAgendaTitles"/>
            </w:pPr>
            <w:r>
              <w:lastRenderedPageBreak/>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8123A"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28123A" w:rsidRPr="00FE67A4" w:rsidRDefault="00A733AC" w:rsidP="00A733AC">
            <w:r>
              <w:t>Continue working one the payment system and business logic layer</w:t>
            </w:r>
          </w:p>
        </w:tc>
      </w:tr>
    </w:tbl>
    <w:p w:rsidR="00B02946" w:rsidRDefault="00B02946" w:rsidP="00B02946"/>
    <w:p w:rsidR="00A733AC" w:rsidRDefault="00A733AC" w:rsidP="00A733AC"/>
    <w:p w:rsidR="00A733AC" w:rsidRDefault="00A733AC" w:rsidP="00A733AC">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6E7162" w:rsidP="00A733AC">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2875" w:type="dxa"/>
          </w:tcPr>
          <w:p w:rsidR="00A733AC" w:rsidRPr="00410239" w:rsidRDefault="00A733AC" w:rsidP="00A733AC">
            <w:r>
              <w:t>Date: 20.7.2018</w:t>
            </w:r>
          </w:p>
        </w:tc>
        <w:tc>
          <w:tcPr>
            <w:tcW w:w="2876" w:type="dxa"/>
          </w:tcPr>
          <w:p w:rsidR="00A733AC" w:rsidRPr="00410239" w:rsidRDefault="00A733AC" w:rsidP="00A733AC">
            <w:r>
              <w:t>Time: 2:35 AM - 3:36 PM</w:t>
            </w:r>
          </w:p>
        </w:tc>
        <w:tc>
          <w:tcPr>
            <w:tcW w:w="2879" w:type="dxa"/>
          </w:tcPr>
          <w:p w:rsidR="00A733AC" w:rsidRPr="00410239" w:rsidRDefault="00A733AC" w:rsidP="001D6D2A">
            <w:r>
              <w:t xml:space="preserve">Gusto: </w:t>
            </w:r>
            <w:r w:rsidR="001D6D2A">
              <w:t>Study Area</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195D08" w:rsidTr="00A733AC">
        <w:sdt>
          <w:sdtPr>
            <w:alias w:val="Meeting called by:"/>
            <w:tag w:val="Meeting called by:"/>
            <w:id w:val="-124621220"/>
            <w:placeholder>
              <w:docPart w:val="F81B97D7C4A74BDEB2C4564B54DFCA4B"/>
            </w:placeholder>
            <w:temporary/>
            <w:showingPlcHdr/>
            <w15:appearance w15:val="hidden"/>
          </w:sdtPr>
          <w:sdtContent>
            <w:tc>
              <w:tcPr>
                <w:tcW w:w="2726" w:type="dxa"/>
                <w:tcBorders>
                  <w:top w:val="nil"/>
                </w:tcBorders>
              </w:tcPr>
              <w:p w:rsidR="00A733AC" w:rsidRPr="00195D08" w:rsidRDefault="00A733AC" w:rsidP="00A733AC">
                <w:r w:rsidRPr="00195D08">
                  <w:t>Meeting called by</w:t>
                </w:r>
              </w:p>
            </w:tc>
          </w:sdtContent>
        </w:sdt>
        <w:tc>
          <w:tcPr>
            <w:tcW w:w="8064" w:type="dxa"/>
            <w:tcBorders>
              <w:top w:val="nil"/>
            </w:tcBorders>
          </w:tcPr>
          <w:p w:rsidR="00A733AC" w:rsidRPr="00195D08" w:rsidRDefault="00A733AC" w:rsidP="00A733AC">
            <w:r>
              <w:t xml:space="preserve">Min Thu </w:t>
            </w:r>
            <w:proofErr w:type="spellStart"/>
            <w:r>
              <w:t>Khant</w:t>
            </w:r>
            <w:proofErr w:type="spellEnd"/>
          </w:p>
        </w:tc>
      </w:tr>
      <w:tr w:rsidR="00A733AC" w:rsidRPr="00195D08" w:rsidTr="00A733AC">
        <w:sdt>
          <w:sdtPr>
            <w:alias w:val="Type of meeting:"/>
            <w:tag w:val="Type of meeting:"/>
            <w:id w:val="216323713"/>
            <w:placeholder>
              <w:docPart w:val="3E17281B7A874EA486D3796971BD3AC2"/>
            </w:placeholder>
            <w:temporary/>
            <w:showingPlcHdr/>
            <w15:appearance w15:val="hidden"/>
          </w:sdtPr>
          <w:sdtContent>
            <w:tc>
              <w:tcPr>
                <w:tcW w:w="2726" w:type="dxa"/>
              </w:tcPr>
              <w:p w:rsidR="00A733AC" w:rsidRPr="00195D08" w:rsidRDefault="00A733AC" w:rsidP="00A733AC">
                <w:r w:rsidRPr="00195D08">
                  <w:t>Type of meeting</w:t>
                </w:r>
              </w:p>
            </w:tc>
          </w:sdtContent>
        </w:sdt>
        <w:tc>
          <w:tcPr>
            <w:tcW w:w="8064" w:type="dxa"/>
          </w:tcPr>
          <w:p w:rsidR="00A733AC" w:rsidRPr="00195D08" w:rsidRDefault="00A733AC" w:rsidP="00A733AC">
            <w:r>
              <w:t>Working out on the payment system</w:t>
            </w:r>
          </w:p>
        </w:tc>
      </w:tr>
      <w:tr w:rsidR="00A733AC" w:rsidRPr="00195D08" w:rsidTr="00A733AC">
        <w:sdt>
          <w:sdtPr>
            <w:alias w:val="Facilitator:"/>
            <w:tag w:val="Facilitator:"/>
            <w:id w:val="1977796992"/>
            <w:placeholder>
              <w:docPart w:val="63AA6DCD6D054FB18F9261399958D257"/>
            </w:placeholder>
            <w:temporary/>
            <w:showingPlcHdr/>
            <w15:appearance w15:val="hidden"/>
          </w:sdtPr>
          <w:sdtContent>
            <w:tc>
              <w:tcPr>
                <w:tcW w:w="2726" w:type="dxa"/>
              </w:tcPr>
              <w:p w:rsidR="00A733AC" w:rsidRPr="00195D08" w:rsidRDefault="00A733AC" w:rsidP="00A733AC">
                <w:r w:rsidRPr="00195D08">
                  <w:t>Facilitator</w:t>
                </w:r>
              </w:p>
            </w:tc>
          </w:sdtContent>
        </w:sdt>
        <w:tc>
          <w:tcPr>
            <w:tcW w:w="8064" w:type="dxa"/>
          </w:tcPr>
          <w:p w:rsidR="00A733AC" w:rsidRPr="00195D08" w:rsidRDefault="00A733AC" w:rsidP="00A733AC">
            <w:r>
              <w:t>Gusto</w:t>
            </w:r>
          </w:p>
        </w:tc>
      </w:tr>
      <w:tr w:rsidR="00A733AC" w:rsidRPr="00195D08" w:rsidTr="00A733AC">
        <w:sdt>
          <w:sdtPr>
            <w:alias w:val="Note taker:"/>
            <w:tag w:val="Note taker:"/>
            <w:id w:val="-1781099666"/>
            <w:placeholder>
              <w:docPart w:val="651C05D7365D4BA2B5D23A0F596F8741"/>
            </w:placeholder>
            <w:temporary/>
            <w:showingPlcHdr/>
            <w15:appearance w15:val="hidden"/>
          </w:sdtPr>
          <w:sdtContent>
            <w:tc>
              <w:tcPr>
                <w:tcW w:w="2726" w:type="dxa"/>
              </w:tcPr>
              <w:p w:rsidR="00A733AC" w:rsidRPr="00195D08" w:rsidRDefault="00A733AC" w:rsidP="00A733AC">
                <w:r w:rsidRPr="00195D08">
                  <w:t>Note taker</w:t>
                </w:r>
              </w:p>
            </w:tc>
          </w:sdtContent>
        </w:sdt>
        <w:tc>
          <w:tcPr>
            <w:tcW w:w="8064" w:type="dxa"/>
          </w:tcPr>
          <w:p w:rsidR="00A733AC" w:rsidRPr="00195D08" w:rsidRDefault="00A733AC" w:rsidP="00A733AC">
            <w:r>
              <w:t xml:space="preserve">Min Thu </w:t>
            </w:r>
            <w:proofErr w:type="spellStart"/>
            <w:r>
              <w:t>Khant</w:t>
            </w:r>
            <w:proofErr w:type="spellEnd"/>
          </w:p>
        </w:tc>
      </w:tr>
      <w:tr w:rsidR="00A733AC" w:rsidRPr="00195D08" w:rsidTr="00A733AC">
        <w:sdt>
          <w:sdtPr>
            <w:alias w:val="Timekeeper:"/>
            <w:tag w:val="Timekeeper:"/>
            <w:id w:val="992452466"/>
            <w:placeholder>
              <w:docPart w:val="3ED34E1140A048EF8F7329877F8CBA3E"/>
            </w:placeholder>
            <w:temporary/>
            <w:showingPlcHdr/>
            <w15:appearance w15:val="hidden"/>
          </w:sdtPr>
          <w:sdtContent>
            <w:tc>
              <w:tcPr>
                <w:tcW w:w="2726" w:type="dxa"/>
              </w:tcPr>
              <w:p w:rsidR="00A733AC" w:rsidRPr="00195D08" w:rsidRDefault="00A733AC" w:rsidP="00A733AC">
                <w:r w:rsidRPr="00195D08">
                  <w:t>Timekeeper</w:t>
                </w:r>
              </w:p>
            </w:tc>
          </w:sdtContent>
        </w:sdt>
        <w:tc>
          <w:tcPr>
            <w:tcW w:w="8064" w:type="dxa"/>
          </w:tcPr>
          <w:p w:rsidR="00A733AC" w:rsidRPr="00195D08" w:rsidRDefault="00A733AC" w:rsidP="00A733AC">
            <w:r>
              <w:t>Su Pyae Thu Ya</w:t>
            </w:r>
          </w:p>
        </w:tc>
      </w:tr>
      <w:tr w:rsidR="00A733AC" w:rsidRPr="00195D08" w:rsidTr="00A733AC">
        <w:sdt>
          <w:sdtPr>
            <w:alias w:val="Attendees:"/>
            <w:tag w:val="Attendees:"/>
            <w:id w:val="1000938849"/>
            <w:placeholder>
              <w:docPart w:val="F57FCBAA0E8543DE834DC7EBCBB774A7"/>
            </w:placeholder>
            <w:temporary/>
            <w:showingPlcHdr/>
            <w15:appearance w15:val="hidden"/>
          </w:sdtPr>
          <w:sdtContent>
            <w:tc>
              <w:tcPr>
                <w:tcW w:w="2726" w:type="dxa"/>
              </w:tcPr>
              <w:p w:rsidR="00A733AC" w:rsidRPr="00195D08" w:rsidRDefault="00A733AC" w:rsidP="00A733AC">
                <w:r w:rsidRPr="00195D08">
                  <w:t>Attendees</w:t>
                </w:r>
              </w:p>
            </w:tc>
          </w:sdtContent>
        </w:sdt>
        <w:tc>
          <w:tcPr>
            <w:tcW w:w="8064"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8630" w:type="dxa"/>
          </w:tcPr>
          <w:p w:rsidR="00A733AC" w:rsidRPr="00410239" w:rsidRDefault="00A733AC" w:rsidP="00A733AC">
            <w:pPr>
              <w:pStyle w:val="MinutesandAgendaTitles"/>
            </w:pPr>
            <w:r>
              <w:t>Payment system</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BF2213">
        <w:trPr>
          <w:cnfStyle w:val="100000000000" w:firstRow="1" w:lastRow="0" w:firstColumn="0" w:lastColumn="0" w:oddVBand="0" w:evenVBand="0" w:oddHBand="0" w:evenHBand="0" w:firstRowFirstColumn="0" w:firstRowLastColumn="0" w:lastRowFirstColumn="0" w:lastRowLastColumn="0"/>
        </w:trPr>
        <w:tc>
          <w:tcPr>
            <w:tcW w:w="2726" w:type="dxa"/>
          </w:tcPr>
          <w:p w:rsidR="00A733AC" w:rsidRPr="00410239" w:rsidRDefault="00A733AC" w:rsidP="00A733AC">
            <w:r>
              <w:t>1 Hour and 1 Min</w:t>
            </w:r>
          </w:p>
        </w:tc>
        <w:tc>
          <w:tcPr>
            <w:tcW w:w="8064" w:type="dxa"/>
          </w:tcPr>
          <w:p w:rsidR="00A733AC" w:rsidRPr="00410239" w:rsidRDefault="00A733AC" w:rsidP="00A733AC">
            <w:r>
              <w:t>Each member</w:t>
            </w:r>
          </w:p>
        </w:tc>
      </w:tr>
      <w:tr w:rsidR="00A733AC" w:rsidRPr="00410239" w:rsidTr="00BF2213">
        <w:tc>
          <w:tcPr>
            <w:tcW w:w="2726" w:type="dxa"/>
          </w:tcPr>
          <w:p w:rsidR="00A733AC" w:rsidRDefault="00A733AC" w:rsidP="00A733AC">
            <w:r>
              <w:t xml:space="preserve">Emailing and calling </w:t>
            </w:r>
            <w:proofErr w:type="spellStart"/>
            <w:r>
              <w:t>MyanPay</w:t>
            </w:r>
            <w:proofErr w:type="spellEnd"/>
            <w:r>
              <w:t xml:space="preserve"> about the problem</w:t>
            </w:r>
          </w:p>
        </w:tc>
        <w:tc>
          <w:tcPr>
            <w:tcW w:w="8064" w:type="dxa"/>
          </w:tcPr>
          <w:p w:rsidR="00A733AC"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p>
        </w:tc>
      </w:tr>
      <w:tr w:rsidR="00A733AC" w:rsidRPr="00195D08" w:rsidTr="00BF2213">
        <w:tc>
          <w:tcPr>
            <w:tcW w:w="2726" w:type="dxa"/>
          </w:tcPr>
          <w:p w:rsidR="00A733AC" w:rsidRPr="00195D08" w:rsidRDefault="00A733AC" w:rsidP="00A733AC">
            <w:r>
              <w:t>Making donation account</w:t>
            </w:r>
          </w:p>
        </w:tc>
        <w:tc>
          <w:tcPr>
            <w:tcW w:w="8064" w:type="dxa"/>
          </w:tcPr>
          <w:p w:rsidR="00A733AC" w:rsidRDefault="00A733AC" w:rsidP="00A733AC">
            <w:r>
              <w:t xml:space="preserve">Min Thu </w:t>
            </w:r>
            <w:proofErr w:type="spellStart"/>
            <w:r>
              <w:t>Khant</w:t>
            </w:r>
            <w:proofErr w:type="spellEnd"/>
            <w:r w:rsidR="00BF2213">
              <w:t xml:space="preserve">, </w:t>
            </w:r>
            <w:proofErr w:type="spellStart"/>
            <w:r w:rsidR="00BF2213">
              <w:t>Khant</w:t>
            </w:r>
            <w:proofErr w:type="spellEnd"/>
            <w:r w:rsidR="00BF2213">
              <w:t xml:space="preserve"> </w:t>
            </w:r>
            <w:proofErr w:type="spellStart"/>
            <w:r w:rsidR="00BF2213">
              <w:t>Ti</w:t>
            </w:r>
            <w:proofErr w:type="spellEnd"/>
            <w:r w:rsidR="00BF2213">
              <w:t xml:space="preserve"> Kyi</w:t>
            </w:r>
          </w:p>
        </w:tc>
      </w:tr>
      <w:tr w:rsidR="00A733AC" w:rsidRPr="00195D08" w:rsidTr="00BF2213">
        <w:tc>
          <w:tcPr>
            <w:tcW w:w="2726" w:type="dxa"/>
          </w:tcPr>
          <w:p w:rsidR="00A733AC" w:rsidRPr="00195D08" w:rsidRDefault="00BF2213" w:rsidP="00BF2213">
            <w:r>
              <w:t>Transfer money by donation</w:t>
            </w:r>
          </w:p>
        </w:tc>
        <w:tc>
          <w:tcPr>
            <w:tcW w:w="8064" w:type="dxa"/>
          </w:tcPr>
          <w:p w:rsidR="00A733AC" w:rsidRPr="00195D08" w:rsidRDefault="00BF2213"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F2213" w:rsidRPr="00195D08" w:rsidTr="00BF2213">
        <w:tc>
          <w:tcPr>
            <w:tcW w:w="2726" w:type="dxa"/>
          </w:tcPr>
          <w:p w:rsidR="00BF2213" w:rsidRPr="00195D08" w:rsidRDefault="00BF2213" w:rsidP="00BF2213">
            <w:r>
              <w:t>Transfer money by pay online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r w:rsidR="00BF2213" w:rsidRPr="00195D08" w:rsidTr="00BF2213">
        <w:tc>
          <w:tcPr>
            <w:tcW w:w="2726" w:type="dxa"/>
          </w:tcPr>
          <w:p w:rsidR="00BF2213" w:rsidRDefault="00BF2213" w:rsidP="00BF2213">
            <w:r>
              <w:t>Looking at the tax rate and decide which to choose</w:t>
            </w:r>
          </w:p>
        </w:tc>
        <w:tc>
          <w:tcPr>
            <w:tcW w:w="8064" w:type="dxa"/>
          </w:tcPr>
          <w:p w:rsidR="00BF2213" w:rsidRPr="00195D08" w:rsidRDefault="00BF2213" w:rsidP="00BF2213">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849754495"/>
            <w:placeholder>
              <w:docPart w:val="9E50B3A42ABC439DB6954B53857F8F1D"/>
            </w:placeholder>
            <w:temporary/>
            <w:showingPlcHdr/>
            <w15:appearance w15:val="hidden"/>
          </w:sdtPr>
          <w:sdtContent>
            <w:tc>
              <w:tcPr>
                <w:tcW w:w="5173" w:type="dxa"/>
              </w:tcPr>
              <w:p w:rsidR="00A733AC" w:rsidRPr="00195D08" w:rsidRDefault="00A733AC" w:rsidP="00A733AC">
                <w:r w:rsidRPr="00195D08">
                  <w:t>Action Items</w:t>
                </w:r>
              </w:p>
            </w:tc>
          </w:sdtContent>
        </w:sdt>
        <w:sdt>
          <w:sdtPr>
            <w:alias w:val="Agenda 1, person responsible:"/>
            <w:tag w:val="Agenda 1, person responsible:"/>
            <w:id w:val="1948271397"/>
            <w:placeholder>
              <w:docPart w:val="3B1D3BB321B54434B85927840C5261AF"/>
            </w:placeholder>
            <w:temporary/>
            <w:showingPlcHdr/>
            <w15:appearance w15:val="hidden"/>
          </w:sdtPr>
          <w:sdtContent>
            <w:tc>
              <w:tcPr>
                <w:tcW w:w="2157" w:type="dxa"/>
              </w:tcPr>
              <w:p w:rsidR="00A733AC" w:rsidRPr="00195D08" w:rsidRDefault="00A733AC" w:rsidP="00A733AC">
                <w:r w:rsidRPr="00195D08">
                  <w:t>Person Responsible</w:t>
                </w:r>
              </w:p>
            </w:tc>
          </w:sdtContent>
        </w:sdt>
        <w:sdt>
          <w:sdtPr>
            <w:alias w:val="Agenda 1, deadline:"/>
            <w:tag w:val="Agenda 1, deadline:"/>
            <w:id w:val="1188645272"/>
            <w:placeholder>
              <w:docPart w:val="2B30A553153C446BB6ECC784A3EFF5D4"/>
            </w:placeholder>
            <w:temporary/>
            <w:showingPlcHdr/>
            <w15:appearance w15:val="hidden"/>
          </w:sdtPr>
          <w:sdtContent>
            <w:tc>
              <w:tcPr>
                <w:tcW w:w="1300" w:type="dxa"/>
              </w:tcPr>
              <w:p w:rsidR="00A733AC" w:rsidRPr="00195D08" w:rsidRDefault="00A733AC" w:rsidP="00A733AC">
                <w:r w:rsidRPr="00195D08">
                  <w:t>Deadline</w:t>
                </w:r>
              </w:p>
            </w:tc>
          </w:sdtContent>
        </w:sdt>
      </w:tr>
      <w:tr w:rsidR="00A733AC" w:rsidRPr="00195D08" w:rsidTr="00A733AC">
        <w:tc>
          <w:tcPr>
            <w:tcW w:w="5173" w:type="dxa"/>
          </w:tcPr>
          <w:p w:rsidR="00A733AC" w:rsidRPr="00195D08" w:rsidRDefault="00A733AC" w:rsidP="00A733AC">
            <w:r>
              <w:t>-</w:t>
            </w:r>
          </w:p>
        </w:tc>
        <w:tc>
          <w:tcPr>
            <w:tcW w:w="2157" w:type="dxa"/>
          </w:tcPr>
          <w:p w:rsidR="00A733AC" w:rsidRPr="00195D08" w:rsidRDefault="00A733AC" w:rsidP="00A733AC">
            <w:r>
              <w:t>-</w:t>
            </w:r>
          </w:p>
        </w:tc>
        <w:tc>
          <w:tcPr>
            <w:tcW w:w="1300" w:type="dxa"/>
          </w:tcPr>
          <w:p w:rsidR="00A733AC" w:rsidRPr="00195D08" w:rsidRDefault="00A733AC"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Web server</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3595" w:type="dxa"/>
          </w:tcPr>
          <w:p w:rsidR="00A733AC" w:rsidRPr="00410239" w:rsidRDefault="005463D7" w:rsidP="00A733AC">
            <w:r>
              <w:t>15</w:t>
            </w:r>
            <w:r w:rsidR="00A733AC">
              <w:t xml:space="preserve"> min (parallel)</w:t>
            </w:r>
          </w:p>
        </w:tc>
        <w:tc>
          <w:tcPr>
            <w:tcW w:w="10795" w:type="dxa"/>
          </w:tcPr>
          <w:p w:rsidR="00A733AC" w:rsidRPr="00410239" w:rsidRDefault="00A733AC" w:rsidP="00A733AC">
            <w:r>
              <w:t>Each member</w:t>
            </w:r>
          </w:p>
        </w:tc>
      </w:tr>
      <w:tr w:rsidR="00A733AC" w:rsidRPr="00195D08" w:rsidTr="00A733AC">
        <w:tc>
          <w:tcPr>
            <w:tcW w:w="3595" w:type="dxa"/>
          </w:tcPr>
          <w:p w:rsidR="00A733AC" w:rsidRPr="00195D08" w:rsidRDefault="00A733AC" w:rsidP="00A733AC">
            <w:r>
              <w:t>Searching for web server</w:t>
            </w:r>
          </w:p>
        </w:tc>
        <w:tc>
          <w:tcPr>
            <w:tcW w:w="10795" w:type="dxa"/>
          </w:tcPr>
          <w:p w:rsidR="00A733AC" w:rsidRPr="00195D08" w:rsidRDefault="00A733AC" w:rsidP="00A733AC">
            <w:r>
              <w:t xml:space="preserve">Min Thu </w:t>
            </w:r>
            <w:proofErr w:type="spellStart"/>
            <w:r>
              <w:t>Khant</w:t>
            </w:r>
            <w:proofErr w:type="spellEnd"/>
          </w:p>
        </w:tc>
      </w:tr>
      <w:tr w:rsidR="00A733AC" w:rsidRPr="00195D08" w:rsidTr="00A733AC">
        <w:tc>
          <w:tcPr>
            <w:tcW w:w="3595" w:type="dxa"/>
          </w:tcPr>
          <w:p w:rsidR="00A733AC" w:rsidRPr="00195D08" w:rsidRDefault="00A733AC" w:rsidP="00A733AC">
            <w:r>
              <w:lastRenderedPageBreak/>
              <w:t>Discussing to whether buy it or not</w:t>
            </w:r>
          </w:p>
        </w:tc>
        <w:tc>
          <w:tcPr>
            <w:tcW w:w="10795" w:type="dxa"/>
          </w:tcPr>
          <w:p w:rsidR="00A733AC" w:rsidRPr="00195D08" w:rsidRDefault="00A733AC" w:rsidP="00A733AC">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17"/>
        <w:gridCol w:w="2713"/>
        <w:gridCol w:w="1660"/>
      </w:tblGrid>
      <w:tr w:rsidR="00A733AC" w:rsidRPr="00195D08" w:rsidTr="00A733AC">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910452905"/>
            <w:placeholder>
              <w:docPart w:val="9D3CC5B523244860916BED9A64CCF8AD"/>
            </w:placeholder>
            <w:temporary/>
            <w:showingPlcHdr/>
            <w15:appearance w15:val="hidden"/>
          </w:sdtPr>
          <w:sdtContent>
            <w:tc>
              <w:tcPr>
                <w:tcW w:w="8625" w:type="dxa"/>
              </w:tcPr>
              <w:p w:rsidR="00A733AC" w:rsidRPr="00195D08" w:rsidRDefault="00A733AC" w:rsidP="00A733AC">
                <w:r w:rsidRPr="00195D08">
                  <w:t>Action Items</w:t>
                </w:r>
              </w:p>
            </w:tc>
          </w:sdtContent>
        </w:sdt>
        <w:sdt>
          <w:sdtPr>
            <w:alias w:val="Agenda 1, person responsible:"/>
            <w:tag w:val="Agenda 1, person responsible:"/>
            <w:id w:val="-645429283"/>
            <w:placeholder>
              <w:docPart w:val="28931900A5EE467CB7AD5975C492B94D"/>
            </w:placeholder>
            <w:temporary/>
            <w:showingPlcHdr/>
            <w15:appearance w15:val="hidden"/>
          </w:sdtPr>
          <w:sdtContent>
            <w:tc>
              <w:tcPr>
                <w:tcW w:w="3597" w:type="dxa"/>
              </w:tcPr>
              <w:p w:rsidR="00A733AC" w:rsidRPr="00195D08" w:rsidRDefault="00A733AC" w:rsidP="00A733AC">
                <w:r w:rsidRPr="00195D08">
                  <w:t>Person Responsible</w:t>
                </w:r>
              </w:p>
            </w:tc>
          </w:sdtContent>
        </w:sdt>
        <w:sdt>
          <w:sdtPr>
            <w:alias w:val="Agenda 1, deadline:"/>
            <w:tag w:val="Agenda 1, deadline:"/>
            <w:id w:val="-2079202420"/>
            <w:placeholder>
              <w:docPart w:val="9EC4D2EDAC7C4705B1379A9663836F75"/>
            </w:placeholder>
            <w:temporary/>
            <w:showingPlcHdr/>
            <w15:appearance w15:val="hidden"/>
          </w:sdtPr>
          <w:sdtContent>
            <w:tc>
              <w:tcPr>
                <w:tcW w:w="2168" w:type="dxa"/>
              </w:tcPr>
              <w:p w:rsidR="00A733AC" w:rsidRPr="00195D08" w:rsidRDefault="00A733AC" w:rsidP="00A733AC">
                <w:r w:rsidRPr="00195D08">
                  <w:t>Deadline</w:t>
                </w:r>
              </w:p>
            </w:tc>
          </w:sdtContent>
        </w:sdt>
      </w:tr>
      <w:tr w:rsidR="00A733AC" w:rsidRPr="00195D08" w:rsidTr="00A733AC">
        <w:tc>
          <w:tcPr>
            <w:tcW w:w="8625" w:type="dxa"/>
          </w:tcPr>
          <w:p w:rsidR="00A733AC" w:rsidRPr="00195D08" w:rsidRDefault="00BF2213" w:rsidP="00A733AC">
            <w:r>
              <w:t>-</w:t>
            </w:r>
          </w:p>
        </w:tc>
        <w:tc>
          <w:tcPr>
            <w:tcW w:w="3597" w:type="dxa"/>
          </w:tcPr>
          <w:p w:rsidR="00A733AC" w:rsidRPr="00195D08" w:rsidRDefault="00BF2213" w:rsidP="00A733AC">
            <w:r>
              <w:t>-</w:t>
            </w:r>
          </w:p>
        </w:tc>
        <w:tc>
          <w:tcPr>
            <w:tcW w:w="2168" w:type="dxa"/>
          </w:tcPr>
          <w:p w:rsidR="00A733AC" w:rsidRPr="00195D08" w:rsidRDefault="00BF2213" w:rsidP="00A733AC">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c>
          <w:tcPr>
            <w:tcW w:w="10790" w:type="dxa"/>
          </w:tcPr>
          <w:p w:rsidR="00A733AC" w:rsidRPr="00410239" w:rsidRDefault="00A733AC" w:rsidP="00A733AC">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A733AC" w:rsidRPr="00410239" w:rsidTr="00A733AC">
        <w:trPr>
          <w:cnfStyle w:val="100000000000" w:firstRow="1" w:lastRow="0" w:firstColumn="0" w:lastColumn="0" w:oddVBand="0" w:evenVBand="0" w:oddHBand="0" w:evenHBand="0" w:firstRowFirstColumn="0" w:firstRowLastColumn="0" w:lastRowFirstColumn="0" w:lastRowLastColumn="0"/>
        </w:trPr>
        <w:tc>
          <w:tcPr>
            <w:tcW w:w="10790" w:type="dxa"/>
          </w:tcPr>
          <w:p w:rsidR="00A20138" w:rsidRPr="00A20138" w:rsidRDefault="00A20138" w:rsidP="00A733AC">
            <w:r>
              <w:t>F</w:t>
            </w:r>
            <w:r w:rsidRPr="00A20138">
              <w:t>inishing wireframe (basic UI) design and requirement(project) specification</w:t>
            </w:r>
          </w:p>
        </w:tc>
      </w:tr>
    </w:tbl>
    <w:p w:rsidR="00B02946" w:rsidRDefault="00B02946" w:rsidP="003F4225"/>
    <w:p w:rsidR="001D6D2A" w:rsidRDefault="001D6D2A" w:rsidP="001D6D2A">
      <w:pPr>
        <w:pStyle w:val="Heading1"/>
      </w:pPr>
      <w:r>
        <w:t xml:space="preserve">Week 5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E7162" w:rsidP="00710D45">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875" w:type="dxa"/>
          </w:tcPr>
          <w:p w:rsidR="001D6D2A" w:rsidRPr="00410239" w:rsidRDefault="001D6D2A" w:rsidP="00710D45">
            <w:r>
              <w:t>Date: 22.7.2018</w:t>
            </w:r>
          </w:p>
        </w:tc>
        <w:tc>
          <w:tcPr>
            <w:tcW w:w="2876" w:type="dxa"/>
          </w:tcPr>
          <w:p w:rsidR="001D6D2A" w:rsidRPr="00410239" w:rsidRDefault="00283773" w:rsidP="00710D45">
            <w:r>
              <w:t>Time: 12:30 AM - 1:47</w:t>
            </w:r>
            <w:r w:rsidR="001D6D2A">
              <w:t xml:space="preserve"> PM</w:t>
            </w:r>
          </w:p>
        </w:tc>
        <w:tc>
          <w:tcPr>
            <w:tcW w:w="2879" w:type="dxa"/>
          </w:tcPr>
          <w:p w:rsidR="001D6D2A" w:rsidRPr="00410239" w:rsidRDefault="001D6D2A" w:rsidP="001D6D2A">
            <w:r>
              <w:t xml:space="preserve">Gusto: </w:t>
            </w:r>
            <w:r w:rsidR="00A15510">
              <w:t>UOG C</w:t>
            </w:r>
            <w:r>
              <w:t>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195D08" w:rsidTr="00710D45">
        <w:sdt>
          <w:sdtPr>
            <w:alias w:val="Meeting called by:"/>
            <w:tag w:val="Meeting called by:"/>
            <w:id w:val="-1394724956"/>
            <w:placeholder>
              <w:docPart w:val="B3EA2567E9EF4A06B79C8E4935CF5C9D"/>
            </w:placeholder>
            <w:temporary/>
            <w:showingPlcHdr/>
            <w15:appearance w15:val="hidden"/>
          </w:sdtPr>
          <w:sdtContent>
            <w:tc>
              <w:tcPr>
                <w:tcW w:w="2726" w:type="dxa"/>
                <w:tcBorders>
                  <w:top w:val="nil"/>
                </w:tcBorders>
              </w:tcPr>
              <w:p w:rsidR="001D6D2A" w:rsidRPr="00195D08" w:rsidRDefault="001D6D2A" w:rsidP="00710D45">
                <w:r w:rsidRPr="00195D08">
                  <w:t>Meeting called by</w:t>
                </w:r>
              </w:p>
            </w:tc>
          </w:sdtContent>
        </w:sdt>
        <w:tc>
          <w:tcPr>
            <w:tcW w:w="8064" w:type="dxa"/>
            <w:tcBorders>
              <w:top w:val="nil"/>
            </w:tcBorders>
          </w:tcPr>
          <w:p w:rsidR="001D6D2A" w:rsidRPr="00195D08" w:rsidRDefault="001D6D2A" w:rsidP="00710D45">
            <w:r>
              <w:t xml:space="preserve">Min Thu </w:t>
            </w:r>
            <w:proofErr w:type="spellStart"/>
            <w:r>
              <w:t>Khant</w:t>
            </w:r>
            <w:proofErr w:type="spellEnd"/>
          </w:p>
        </w:tc>
      </w:tr>
      <w:tr w:rsidR="001D6D2A" w:rsidRPr="00195D08" w:rsidTr="00710D45">
        <w:sdt>
          <w:sdtPr>
            <w:alias w:val="Type of meeting:"/>
            <w:tag w:val="Type of meeting:"/>
            <w:id w:val="-270867715"/>
            <w:placeholder>
              <w:docPart w:val="FAEAC63E34BC42609C40FB54CA3504BF"/>
            </w:placeholder>
            <w:temporary/>
            <w:showingPlcHdr/>
            <w15:appearance w15:val="hidden"/>
          </w:sdtPr>
          <w:sdtContent>
            <w:tc>
              <w:tcPr>
                <w:tcW w:w="2726" w:type="dxa"/>
              </w:tcPr>
              <w:p w:rsidR="001D6D2A" w:rsidRPr="00195D08" w:rsidRDefault="001D6D2A" w:rsidP="00710D45">
                <w:r w:rsidRPr="00195D08">
                  <w:t>Type of meeting</w:t>
                </w:r>
              </w:p>
            </w:tc>
          </w:sdtContent>
        </w:sdt>
        <w:tc>
          <w:tcPr>
            <w:tcW w:w="8064" w:type="dxa"/>
          </w:tcPr>
          <w:p w:rsidR="001D6D2A" w:rsidRPr="00195D08" w:rsidRDefault="001D6D2A" w:rsidP="006A36EF">
            <w:r>
              <w:t xml:space="preserve">Working out on </w:t>
            </w:r>
            <w:r w:rsidR="006A36EF">
              <w:t>Fluid UI design</w:t>
            </w:r>
            <w:r w:rsidR="00021311">
              <w:t xml:space="preserve"> and requirement specification</w:t>
            </w:r>
          </w:p>
        </w:tc>
      </w:tr>
      <w:tr w:rsidR="001D6D2A" w:rsidRPr="00195D08" w:rsidTr="00710D45">
        <w:sdt>
          <w:sdtPr>
            <w:alias w:val="Facilitator:"/>
            <w:tag w:val="Facilitator:"/>
            <w:id w:val="1900006818"/>
            <w:placeholder>
              <w:docPart w:val="6D2C6492937E428C88D73EF9A2A559B4"/>
            </w:placeholder>
            <w:temporary/>
            <w:showingPlcHdr/>
            <w15:appearance w15:val="hidden"/>
          </w:sdtPr>
          <w:sdtContent>
            <w:tc>
              <w:tcPr>
                <w:tcW w:w="2726" w:type="dxa"/>
              </w:tcPr>
              <w:p w:rsidR="001D6D2A" w:rsidRPr="00195D08" w:rsidRDefault="001D6D2A" w:rsidP="00710D45">
                <w:r w:rsidRPr="00195D08">
                  <w:t>Facilitator</w:t>
                </w:r>
              </w:p>
            </w:tc>
          </w:sdtContent>
        </w:sdt>
        <w:tc>
          <w:tcPr>
            <w:tcW w:w="8064" w:type="dxa"/>
          </w:tcPr>
          <w:p w:rsidR="001D6D2A" w:rsidRPr="00195D08" w:rsidRDefault="001D6D2A" w:rsidP="00710D45">
            <w:r>
              <w:t>Gusto</w:t>
            </w:r>
          </w:p>
        </w:tc>
      </w:tr>
      <w:tr w:rsidR="001D6D2A" w:rsidRPr="00195D08" w:rsidTr="00710D45">
        <w:sdt>
          <w:sdtPr>
            <w:alias w:val="Note taker:"/>
            <w:tag w:val="Note taker:"/>
            <w:id w:val="795953808"/>
            <w:placeholder>
              <w:docPart w:val="6ABD697BF97E445D9A18631DEF1C5BAE"/>
            </w:placeholder>
            <w:temporary/>
            <w:showingPlcHdr/>
            <w15:appearance w15:val="hidden"/>
          </w:sdtPr>
          <w:sdtContent>
            <w:tc>
              <w:tcPr>
                <w:tcW w:w="2726" w:type="dxa"/>
              </w:tcPr>
              <w:p w:rsidR="001D6D2A" w:rsidRPr="00195D08" w:rsidRDefault="001D6D2A" w:rsidP="00710D45">
                <w:r w:rsidRPr="00195D08">
                  <w:t>Note taker</w:t>
                </w:r>
              </w:p>
            </w:tc>
          </w:sdtContent>
        </w:sdt>
        <w:tc>
          <w:tcPr>
            <w:tcW w:w="8064" w:type="dxa"/>
          </w:tcPr>
          <w:p w:rsidR="001D6D2A" w:rsidRPr="00195D08" w:rsidRDefault="001D6D2A" w:rsidP="00710D45">
            <w:r>
              <w:t xml:space="preserve">Min Thu </w:t>
            </w:r>
            <w:proofErr w:type="spellStart"/>
            <w:r>
              <w:t>Khant</w:t>
            </w:r>
            <w:proofErr w:type="spellEnd"/>
          </w:p>
        </w:tc>
      </w:tr>
      <w:tr w:rsidR="001D6D2A" w:rsidRPr="00195D08" w:rsidTr="00710D45">
        <w:sdt>
          <w:sdtPr>
            <w:alias w:val="Timekeeper:"/>
            <w:tag w:val="Timekeeper:"/>
            <w:id w:val="-646595289"/>
            <w:placeholder>
              <w:docPart w:val="8E1A56416108445B9002BBB1706A6CF2"/>
            </w:placeholder>
            <w:temporary/>
            <w:showingPlcHdr/>
            <w15:appearance w15:val="hidden"/>
          </w:sdtPr>
          <w:sdtContent>
            <w:tc>
              <w:tcPr>
                <w:tcW w:w="2726" w:type="dxa"/>
              </w:tcPr>
              <w:p w:rsidR="001D6D2A" w:rsidRPr="00195D08" w:rsidRDefault="001D6D2A" w:rsidP="00710D45">
                <w:r w:rsidRPr="00195D08">
                  <w:t>Timekeeper</w:t>
                </w:r>
              </w:p>
            </w:tc>
          </w:sdtContent>
        </w:sdt>
        <w:tc>
          <w:tcPr>
            <w:tcW w:w="8064" w:type="dxa"/>
          </w:tcPr>
          <w:p w:rsidR="001D6D2A" w:rsidRPr="00195D08" w:rsidRDefault="001D6D2A" w:rsidP="00710D45">
            <w:r>
              <w:t>Su Pyae Thu Ya</w:t>
            </w:r>
          </w:p>
        </w:tc>
      </w:tr>
      <w:tr w:rsidR="001D6D2A" w:rsidRPr="00195D08" w:rsidTr="00710D45">
        <w:sdt>
          <w:sdtPr>
            <w:alias w:val="Attendees:"/>
            <w:tag w:val="Attendees:"/>
            <w:id w:val="-155536306"/>
            <w:placeholder>
              <w:docPart w:val="9DE530020141470C8EAAECEF40020C96"/>
            </w:placeholder>
            <w:temporary/>
            <w:showingPlcHdr/>
            <w15:appearance w15:val="hidden"/>
          </w:sdtPr>
          <w:sdtContent>
            <w:tc>
              <w:tcPr>
                <w:tcW w:w="2726" w:type="dxa"/>
              </w:tcPr>
              <w:p w:rsidR="001D6D2A" w:rsidRPr="00195D08" w:rsidRDefault="001D6D2A" w:rsidP="00710D45">
                <w:r w:rsidRPr="00195D08">
                  <w:t>Attendees</w:t>
                </w:r>
              </w:p>
            </w:tc>
          </w:sdtContent>
        </w:sdt>
        <w:tc>
          <w:tcPr>
            <w:tcW w:w="8064" w:type="dxa"/>
          </w:tcPr>
          <w:p w:rsidR="001D6D2A" w:rsidRPr="00195D08" w:rsidRDefault="001D6D2A" w:rsidP="00710D45">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8630" w:type="dxa"/>
          </w:tcPr>
          <w:p w:rsidR="001D6D2A" w:rsidRPr="00410239" w:rsidRDefault="006A36EF" w:rsidP="00710D45">
            <w:pPr>
              <w:pStyle w:val="MinutesandAgendaTitles"/>
            </w:pPr>
            <w:r>
              <w:t>Fluid UI</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2726" w:type="dxa"/>
          </w:tcPr>
          <w:p w:rsidR="001D6D2A" w:rsidRPr="00410239" w:rsidRDefault="006A36EF" w:rsidP="00710D45">
            <w:r>
              <w:t xml:space="preserve"> Hour and </w:t>
            </w:r>
            <w:r w:rsidR="001D6D2A">
              <w:t xml:space="preserve"> Min</w:t>
            </w:r>
          </w:p>
        </w:tc>
        <w:tc>
          <w:tcPr>
            <w:tcW w:w="8064" w:type="dxa"/>
          </w:tcPr>
          <w:p w:rsidR="001D6D2A" w:rsidRPr="00410239" w:rsidRDefault="001D6D2A" w:rsidP="00710D45">
            <w:r>
              <w:t>Each member</w:t>
            </w:r>
          </w:p>
        </w:tc>
      </w:tr>
      <w:tr w:rsidR="001D6D2A" w:rsidRPr="00410239" w:rsidTr="00710D45">
        <w:tc>
          <w:tcPr>
            <w:tcW w:w="2726" w:type="dxa"/>
          </w:tcPr>
          <w:p w:rsidR="001D6D2A" w:rsidRDefault="006A36EF" w:rsidP="00710D45">
            <w:r>
              <w:t>Discuss on how to design</w:t>
            </w:r>
          </w:p>
        </w:tc>
        <w:tc>
          <w:tcPr>
            <w:tcW w:w="8064" w:type="dxa"/>
          </w:tcPr>
          <w:p w:rsidR="001D6D2A" w:rsidRDefault="001D6D2A" w:rsidP="006A36EF">
            <w:r>
              <w:t xml:space="preserve">Min Thu </w:t>
            </w:r>
            <w:proofErr w:type="spellStart"/>
            <w:r>
              <w:t>Khant</w:t>
            </w:r>
            <w:proofErr w:type="spellEnd"/>
            <w:r w:rsidR="006A36EF">
              <w:t xml:space="preserve">, Aung Phone </w:t>
            </w:r>
            <w:proofErr w:type="spellStart"/>
            <w:r w:rsidR="006A36EF">
              <w:t>Kyaw</w:t>
            </w:r>
            <w:proofErr w:type="spellEnd"/>
            <w:r w:rsidR="006A36EF">
              <w:t xml:space="preserve">, </w:t>
            </w:r>
            <w:proofErr w:type="spellStart"/>
            <w:r w:rsidR="006A36EF">
              <w:t>Myo</w:t>
            </w:r>
            <w:proofErr w:type="spellEnd"/>
            <w:r w:rsidR="006A36EF">
              <w:t xml:space="preserve"> </w:t>
            </w:r>
            <w:proofErr w:type="spellStart"/>
            <w:r w:rsidR="006A36EF">
              <w:t>Thiha</w:t>
            </w:r>
            <w:proofErr w:type="spellEnd"/>
            <w:r w:rsidR="006A36EF">
              <w:t xml:space="preserve"> </w:t>
            </w:r>
            <w:proofErr w:type="spellStart"/>
            <w:r w:rsidR="006A36EF">
              <w:t>Tun</w:t>
            </w:r>
            <w:proofErr w:type="spellEnd"/>
            <w:r w:rsidR="006A36EF">
              <w:t xml:space="preserve">, </w:t>
            </w:r>
            <w:proofErr w:type="spellStart"/>
            <w:r w:rsidR="00021311">
              <w:t>Khant</w:t>
            </w:r>
            <w:proofErr w:type="spellEnd"/>
            <w:r w:rsidR="00021311">
              <w:t xml:space="preserve"> </w:t>
            </w:r>
            <w:proofErr w:type="spellStart"/>
            <w:r w:rsidR="00021311">
              <w:t>Ti</w:t>
            </w:r>
            <w:proofErr w:type="spellEnd"/>
            <w:r w:rsidR="00021311">
              <w:t xml:space="preserve"> Kyi, </w:t>
            </w:r>
            <w:r w:rsidR="006A36EF">
              <w:t>Su Pyae Thu Ya</w:t>
            </w:r>
            <w:r w:rsidR="00283773">
              <w:t xml:space="preserve">, </w:t>
            </w:r>
            <w:proofErr w:type="spellStart"/>
            <w:r w:rsidR="00283773">
              <w:t>Yune</w:t>
            </w:r>
            <w:proofErr w:type="spellEnd"/>
            <w:r w:rsidR="00283773">
              <w:t xml:space="preserve"> </w:t>
            </w:r>
            <w:proofErr w:type="spellStart"/>
            <w:r w:rsidR="00283773">
              <w:t>Nadi</w:t>
            </w:r>
            <w:proofErr w:type="spellEnd"/>
            <w:r w:rsidR="00283773">
              <w:t xml:space="preserve"> </w:t>
            </w:r>
            <w:proofErr w:type="spellStart"/>
            <w:r w:rsidR="00283773">
              <w:t>Oo</w:t>
            </w:r>
            <w:proofErr w:type="spellEnd"/>
          </w:p>
        </w:tc>
      </w:tr>
      <w:tr w:rsidR="001D6D2A" w:rsidRPr="00195D08" w:rsidTr="00710D45">
        <w:tc>
          <w:tcPr>
            <w:tcW w:w="2726" w:type="dxa"/>
          </w:tcPr>
          <w:p w:rsidR="001D6D2A" w:rsidRPr="00195D08" w:rsidRDefault="00283773" w:rsidP="00710D45">
            <w:r>
              <w:t xml:space="preserve">Designing </w:t>
            </w:r>
          </w:p>
        </w:tc>
        <w:tc>
          <w:tcPr>
            <w:tcW w:w="8064" w:type="dxa"/>
          </w:tcPr>
          <w:p w:rsidR="001D6D2A" w:rsidRDefault="00283773" w:rsidP="00710D45">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1D6D2A" w:rsidRPr="00195D08" w:rsidTr="00283773">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2065405644"/>
            <w:placeholder>
              <w:docPart w:val="0A1277674F8E4B119CB7054DE5E57B00"/>
            </w:placeholder>
            <w:temporary/>
            <w:showingPlcHdr/>
            <w15:appearance w15:val="hidden"/>
          </w:sdtPr>
          <w:sdtContent>
            <w:tc>
              <w:tcPr>
                <w:tcW w:w="6468" w:type="dxa"/>
              </w:tcPr>
              <w:p w:rsidR="001D6D2A" w:rsidRPr="00195D08" w:rsidRDefault="001D6D2A" w:rsidP="00710D45">
                <w:r w:rsidRPr="00195D08">
                  <w:t>Action Items</w:t>
                </w:r>
              </w:p>
            </w:tc>
          </w:sdtContent>
        </w:sdt>
        <w:sdt>
          <w:sdtPr>
            <w:alias w:val="Agenda 1, person responsible:"/>
            <w:tag w:val="Agenda 1, person responsible:"/>
            <w:id w:val="971868323"/>
            <w:placeholder>
              <w:docPart w:val="270CFFA0473747598D6A2F0A650E0712"/>
            </w:placeholder>
            <w:temporary/>
            <w:showingPlcHdr/>
            <w15:appearance w15:val="hidden"/>
          </w:sdtPr>
          <w:sdtContent>
            <w:tc>
              <w:tcPr>
                <w:tcW w:w="2697" w:type="dxa"/>
              </w:tcPr>
              <w:p w:rsidR="001D6D2A" w:rsidRPr="00195D08" w:rsidRDefault="001D6D2A" w:rsidP="00710D45">
                <w:r w:rsidRPr="00195D08">
                  <w:t>Person Responsible</w:t>
                </w:r>
              </w:p>
            </w:tc>
          </w:sdtContent>
        </w:sdt>
        <w:sdt>
          <w:sdtPr>
            <w:alias w:val="Agenda 1, deadline:"/>
            <w:tag w:val="Agenda 1, deadline:"/>
            <w:id w:val="722181208"/>
            <w:placeholder>
              <w:docPart w:val="2C2C20FD43E64A5895F8FE231B88516C"/>
            </w:placeholder>
            <w:temporary/>
            <w:showingPlcHdr/>
            <w15:appearance w15:val="hidden"/>
          </w:sdtPr>
          <w:sdtContent>
            <w:tc>
              <w:tcPr>
                <w:tcW w:w="1625" w:type="dxa"/>
              </w:tcPr>
              <w:p w:rsidR="001D6D2A" w:rsidRPr="00195D08" w:rsidRDefault="001D6D2A" w:rsidP="00710D45">
                <w:r w:rsidRPr="00195D08">
                  <w:t>Deadline</w:t>
                </w:r>
              </w:p>
            </w:tc>
          </w:sdtContent>
        </w:sdt>
      </w:tr>
      <w:tr w:rsidR="001D6D2A" w:rsidRPr="00195D08" w:rsidTr="00283773">
        <w:tc>
          <w:tcPr>
            <w:tcW w:w="6468" w:type="dxa"/>
          </w:tcPr>
          <w:p w:rsidR="001D6D2A" w:rsidRPr="00195D08" w:rsidRDefault="001D6D2A" w:rsidP="00710D45">
            <w:r>
              <w:t>-</w:t>
            </w:r>
          </w:p>
        </w:tc>
        <w:tc>
          <w:tcPr>
            <w:tcW w:w="2697" w:type="dxa"/>
          </w:tcPr>
          <w:p w:rsidR="001D6D2A" w:rsidRPr="00195D08" w:rsidRDefault="001D6D2A" w:rsidP="00710D45">
            <w:r>
              <w:t>-</w:t>
            </w:r>
          </w:p>
        </w:tc>
        <w:tc>
          <w:tcPr>
            <w:tcW w:w="1625" w:type="dxa"/>
          </w:tcPr>
          <w:p w:rsidR="001D6D2A" w:rsidRPr="00195D08" w:rsidRDefault="001D6D2A" w:rsidP="00710D45">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c>
          <w:tcPr>
            <w:tcW w:w="10790" w:type="dxa"/>
          </w:tcPr>
          <w:p w:rsidR="001D6D2A" w:rsidRPr="00410239" w:rsidRDefault="001D6D2A" w:rsidP="00710D45">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1D6D2A" w:rsidRPr="00410239" w:rsidTr="00710D45">
        <w:trPr>
          <w:cnfStyle w:val="100000000000" w:firstRow="1" w:lastRow="0" w:firstColumn="0" w:lastColumn="0" w:oddVBand="0" w:evenVBand="0" w:oddHBand="0" w:evenHBand="0" w:firstRowFirstColumn="0" w:firstRowLastColumn="0" w:lastRowFirstColumn="0" w:lastRowLastColumn="0"/>
        </w:trPr>
        <w:tc>
          <w:tcPr>
            <w:tcW w:w="10790" w:type="dxa"/>
          </w:tcPr>
          <w:p w:rsidR="001D6D2A" w:rsidRPr="00A20138" w:rsidRDefault="002C1070" w:rsidP="00710D45">
            <w:r>
              <w:t>Continue drawing Fluid UI and make UML activity diagram</w:t>
            </w:r>
          </w:p>
        </w:tc>
      </w:tr>
    </w:tbl>
    <w:p w:rsidR="001D6D2A" w:rsidRDefault="001D6D2A" w:rsidP="003F4225"/>
    <w:p w:rsidR="002C1070" w:rsidRDefault="002C1070" w:rsidP="002C1070">
      <w:pPr>
        <w:pStyle w:val="Heading1"/>
      </w:pPr>
      <w:r>
        <w:t xml:space="preserve">Week 6 </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2C1070" w:rsidRPr="00410239" w:rsidRDefault="002C1070" w:rsidP="006E7162">
            <w:r>
              <w:lastRenderedPageBreak/>
              <w:t>Date: 25.7.2018</w:t>
            </w:r>
          </w:p>
        </w:tc>
        <w:tc>
          <w:tcPr>
            <w:tcW w:w="2876" w:type="dxa"/>
          </w:tcPr>
          <w:p w:rsidR="002C1070" w:rsidRPr="00410239" w:rsidRDefault="007F528E" w:rsidP="006E7162">
            <w:r>
              <w:t>Time: 9:58 AM - 1:24</w:t>
            </w:r>
            <w:r w:rsidR="002C1070">
              <w:t xml:space="preserve"> PM</w:t>
            </w:r>
          </w:p>
        </w:tc>
        <w:tc>
          <w:tcPr>
            <w:tcW w:w="2879" w:type="dxa"/>
          </w:tcPr>
          <w:p w:rsidR="002C1070" w:rsidRPr="00410239" w:rsidRDefault="002C1070" w:rsidP="006E7162">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195D08" w:rsidTr="006E7162">
        <w:sdt>
          <w:sdtPr>
            <w:alias w:val="Meeting called by:"/>
            <w:tag w:val="Meeting called by:"/>
            <w:id w:val="-1988850709"/>
            <w:placeholder>
              <w:docPart w:val="AF5FCBF166854E1AA372C3CE3C35D906"/>
            </w:placeholder>
            <w:temporary/>
            <w:showingPlcHdr/>
            <w15:appearance w15:val="hidden"/>
          </w:sdtPr>
          <w:sdtContent>
            <w:tc>
              <w:tcPr>
                <w:tcW w:w="2726" w:type="dxa"/>
                <w:tcBorders>
                  <w:top w:val="nil"/>
                </w:tcBorders>
              </w:tcPr>
              <w:p w:rsidR="002C1070" w:rsidRPr="00195D08" w:rsidRDefault="002C1070" w:rsidP="006E7162">
                <w:r w:rsidRPr="00195D08">
                  <w:t>Meeting called by</w:t>
                </w:r>
              </w:p>
            </w:tc>
          </w:sdtContent>
        </w:sdt>
        <w:tc>
          <w:tcPr>
            <w:tcW w:w="8064" w:type="dxa"/>
            <w:tcBorders>
              <w:top w:val="nil"/>
            </w:tcBorders>
          </w:tcPr>
          <w:p w:rsidR="002C1070" w:rsidRPr="00195D08" w:rsidRDefault="002C1070" w:rsidP="006E7162">
            <w:r>
              <w:t xml:space="preserve">Min Thu </w:t>
            </w:r>
            <w:proofErr w:type="spellStart"/>
            <w:r>
              <w:t>Khant</w:t>
            </w:r>
            <w:proofErr w:type="spellEnd"/>
          </w:p>
        </w:tc>
      </w:tr>
      <w:tr w:rsidR="002C1070" w:rsidRPr="00195D08" w:rsidTr="006E7162">
        <w:sdt>
          <w:sdtPr>
            <w:alias w:val="Type of meeting:"/>
            <w:tag w:val="Type of meeting:"/>
            <w:id w:val="574706434"/>
            <w:placeholder>
              <w:docPart w:val="855BC660DB284B5AB55BD67BE67DD53A"/>
            </w:placeholder>
            <w:temporary/>
            <w:showingPlcHdr/>
            <w15:appearance w15:val="hidden"/>
          </w:sdtPr>
          <w:sdtContent>
            <w:tc>
              <w:tcPr>
                <w:tcW w:w="2726" w:type="dxa"/>
              </w:tcPr>
              <w:p w:rsidR="002C1070" w:rsidRPr="00195D08" w:rsidRDefault="002C1070" w:rsidP="006E7162">
                <w:r w:rsidRPr="00195D08">
                  <w:t>Type of meeting</w:t>
                </w:r>
              </w:p>
            </w:tc>
          </w:sdtContent>
        </w:sdt>
        <w:tc>
          <w:tcPr>
            <w:tcW w:w="8064" w:type="dxa"/>
          </w:tcPr>
          <w:p w:rsidR="002C1070" w:rsidRPr="00195D08" w:rsidRDefault="007F528E" w:rsidP="006E7162">
            <w:r>
              <w:t>Continue w</w:t>
            </w:r>
            <w:r w:rsidR="002C1070">
              <w:t>orking out on Fluid UI design and requirement specification</w:t>
            </w:r>
          </w:p>
        </w:tc>
      </w:tr>
      <w:tr w:rsidR="002C1070" w:rsidRPr="00195D08" w:rsidTr="006E7162">
        <w:sdt>
          <w:sdtPr>
            <w:alias w:val="Facilitator:"/>
            <w:tag w:val="Facilitator:"/>
            <w:id w:val="-812481089"/>
            <w:placeholder>
              <w:docPart w:val="7C8AB7EBE65548F3B2C7471977C4281E"/>
            </w:placeholder>
            <w:temporary/>
            <w:showingPlcHdr/>
            <w15:appearance w15:val="hidden"/>
          </w:sdtPr>
          <w:sdtContent>
            <w:tc>
              <w:tcPr>
                <w:tcW w:w="2726" w:type="dxa"/>
              </w:tcPr>
              <w:p w:rsidR="002C1070" w:rsidRPr="00195D08" w:rsidRDefault="002C1070" w:rsidP="006E7162">
                <w:r w:rsidRPr="00195D08">
                  <w:t>Facilitator</w:t>
                </w:r>
              </w:p>
            </w:tc>
          </w:sdtContent>
        </w:sdt>
        <w:tc>
          <w:tcPr>
            <w:tcW w:w="8064" w:type="dxa"/>
          </w:tcPr>
          <w:p w:rsidR="002C1070" w:rsidRPr="00195D08" w:rsidRDefault="002C1070" w:rsidP="006E7162">
            <w:r>
              <w:t>Gusto</w:t>
            </w:r>
          </w:p>
        </w:tc>
      </w:tr>
      <w:tr w:rsidR="002C1070" w:rsidRPr="00195D08" w:rsidTr="006E7162">
        <w:sdt>
          <w:sdtPr>
            <w:alias w:val="Note taker:"/>
            <w:tag w:val="Note taker:"/>
            <w:id w:val="1274668356"/>
            <w:placeholder>
              <w:docPart w:val="DEC637AA53DE42CFABEB30E5E16BA131"/>
            </w:placeholder>
            <w:temporary/>
            <w:showingPlcHdr/>
            <w15:appearance w15:val="hidden"/>
          </w:sdtPr>
          <w:sdtContent>
            <w:tc>
              <w:tcPr>
                <w:tcW w:w="2726" w:type="dxa"/>
              </w:tcPr>
              <w:p w:rsidR="002C1070" w:rsidRPr="00195D08" w:rsidRDefault="002C1070" w:rsidP="006E7162">
                <w:r w:rsidRPr="00195D08">
                  <w:t>Note taker</w:t>
                </w:r>
              </w:p>
            </w:tc>
          </w:sdtContent>
        </w:sdt>
        <w:tc>
          <w:tcPr>
            <w:tcW w:w="8064" w:type="dxa"/>
          </w:tcPr>
          <w:p w:rsidR="002C1070" w:rsidRPr="00195D08" w:rsidRDefault="002C1070" w:rsidP="006E7162">
            <w:r>
              <w:t xml:space="preserve">Min Thu </w:t>
            </w:r>
            <w:proofErr w:type="spellStart"/>
            <w:r>
              <w:t>Khant</w:t>
            </w:r>
            <w:proofErr w:type="spellEnd"/>
          </w:p>
        </w:tc>
      </w:tr>
      <w:tr w:rsidR="002C1070" w:rsidRPr="00195D08" w:rsidTr="006E7162">
        <w:sdt>
          <w:sdtPr>
            <w:alias w:val="Timekeeper:"/>
            <w:tag w:val="Timekeeper:"/>
            <w:id w:val="-687521790"/>
            <w:placeholder>
              <w:docPart w:val="4E17CCC4C4E34FBB8075FC1B1BE0F232"/>
            </w:placeholder>
            <w:temporary/>
            <w:showingPlcHdr/>
            <w15:appearance w15:val="hidden"/>
          </w:sdtPr>
          <w:sdtContent>
            <w:tc>
              <w:tcPr>
                <w:tcW w:w="2726" w:type="dxa"/>
              </w:tcPr>
              <w:p w:rsidR="002C1070" w:rsidRPr="00195D08" w:rsidRDefault="002C1070" w:rsidP="006E7162">
                <w:r w:rsidRPr="00195D08">
                  <w:t>Timekeeper</w:t>
                </w:r>
              </w:p>
            </w:tc>
          </w:sdtContent>
        </w:sdt>
        <w:tc>
          <w:tcPr>
            <w:tcW w:w="8064" w:type="dxa"/>
          </w:tcPr>
          <w:p w:rsidR="002C1070" w:rsidRPr="00195D08" w:rsidRDefault="002C1070" w:rsidP="006E7162">
            <w:r>
              <w:t>Su Pyae Thu Ya</w:t>
            </w:r>
          </w:p>
        </w:tc>
      </w:tr>
      <w:tr w:rsidR="002C1070" w:rsidRPr="00195D08" w:rsidTr="006E7162">
        <w:sdt>
          <w:sdtPr>
            <w:alias w:val="Attendees:"/>
            <w:tag w:val="Attendees:"/>
            <w:id w:val="-816872318"/>
            <w:placeholder>
              <w:docPart w:val="765CAF4FF4F94B09ACE448EADBDF56D6"/>
            </w:placeholder>
            <w:temporary/>
            <w:showingPlcHdr/>
            <w15:appearance w15:val="hidden"/>
          </w:sdtPr>
          <w:sdtContent>
            <w:tc>
              <w:tcPr>
                <w:tcW w:w="2726" w:type="dxa"/>
              </w:tcPr>
              <w:p w:rsidR="002C1070" w:rsidRPr="00195D08" w:rsidRDefault="002C1070" w:rsidP="006E7162">
                <w:r w:rsidRPr="00195D08">
                  <w:t>Attendees</w:t>
                </w:r>
              </w:p>
            </w:tc>
          </w:sdtContent>
        </w:sdt>
        <w:tc>
          <w:tcPr>
            <w:tcW w:w="8064" w:type="dxa"/>
          </w:tcPr>
          <w:p w:rsidR="002C1070" w:rsidRPr="00195D08" w:rsidRDefault="002C1070" w:rsidP="002C1070">
            <w:r>
              <w:t xml:space="preserve">Min Thu </w:t>
            </w:r>
            <w:proofErr w:type="spellStart"/>
            <w:r>
              <w:t>Khant</w:t>
            </w:r>
            <w:proofErr w:type="spellEnd"/>
            <w:r>
              <w:t xml:space="preserve">, Su Pyae Thu Ya, Aung Phone </w:t>
            </w:r>
            <w:proofErr w:type="spellStart"/>
            <w:r>
              <w:t>Kyaw</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8630" w:type="dxa"/>
          </w:tcPr>
          <w:p w:rsidR="002C1070" w:rsidRPr="00410239" w:rsidRDefault="002C1070" w:rsidP="006E7162">
            <w:pPr>
              <w:pStyle w:val="MinutesandAgendaTitles"/>
            </w:pPr>
            <w:r>
              <w:t>Fluid UI</w:t>
            </w:r>
            <w:r w:rsidR="007F528E">
              <w:t xml:space="preserve"> (Restaurant side and Developer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2C1070" w:rsidRPr="00410239" w:rsidRDefault="002C1070" w:rsidP="007F528E">
            <w:r>
              <w:t xml:space="preserve"> </w:t>
            </w:r>
            <w:r w:rsidR="007F528E">
              <w:t>3 Hour</w:t>
            </w:r>
          </w:p>
        </w:tc>
        <w:tc>
          <w:tcPr>
            <w:tcW w:w="8064" w:type="dxa"/>
          </w:tcPr>
          <w:p w:rsidR="002C1070" w:rsidRPr="00410239" w:rsidRDefault="002C1070" w:rsidP="006E7162">
            <w:r>
              <w:t>Each member</w:t>
            </w:r>
          </w:p>
        </w:tc>
      </w:tr>
      <w:tr w:rsidR="002C1070" w:rsidRPr="00410239" w:rsidTr="006E7162">
        <w:tc>
          <w:tcPr>
            <w:tcW w:w="2726" w:type="dxa"/>
          </w:tcPr>
          <w:p w:rsidR="002C1070" w:rsidRDefault="002C1070" w:rsidP="006E7162">
            <w:r>
              <w:t>Discuss on how to design</w:t>
            </w:r>
          </w:p>
        </w:tc>
        <w:tc>
          <w:tcPr>
            <w:tcW w:w="8064" w:type="dxa"/>
          </w:tcPr>
          <w:p w:rsidR="002C1070" w:rsidRDefault="002C1070" w:rsidP="007F528E">
            <w:r>
              <w:t xml:space="preserve">Min Thu </w:t>
            </w:r>
            <w:proofErr w:type="spellStart"/>
            <w:r>
              <w:t>Khant</w:t>
            </w:r>
            <w:proofErr w:type="spellEnd"/>
            <w:r>
              <w:t xml:space="preserve">, Aung Phone </w:t>
            </w:r>
            <w:proofErr w:type="spellStart"/>
            <w:r>
              <w:t>Kyaw</w:t>
            </w:r>
            <w:proofErr w:type="spellEnd"/>
            <w:r>
              <w:t>, Su Pyae Thu Ya</w:t>
            </w:r>
          </w:p>
        </w:tc>
      </w:tr>
      <w:tr w:rsidR="002C1070" w:rsidRPr="00195D08" w:rsidTr="006E7162">
        <w:tc>
          <w:tcPr>
            <w:tcW w:w="2726" w:type="dxa"/>
          </w:tcPr>
          <w:p w:rsidR="002C1070" w:rsidRPr="00195D08" w:rsidRDefault="002C1070" w:rsidP="006E7162">
            <w:r>
              <w:t xml:space="preserve">Designing </w:t>
            </w:r>
          </w:p>
        </w:tc>
        <w:tc>
          <w:tcPr>
            <w:tcW w:w="8064" w:type="dxa"/>
          </w:tcPr>
          <w:p w:rsidR="002C1070" w:rsidRDefault="002C1070" w:rsidP="006E7162">
            <w:r>
              <w:t xml:space="preserve">Min Thu </w:t>
            </w:r>
            <w:proofErr w:type="spellStart"/>
            <w:r>
              <w:t>Khant</w:t>
            </w:r>
            <w:proofErr w:type="spellEnd"/>
            <w:r>
              <w:t xml:space="preserve">,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2C1070"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148284698"/>
            <w:placeholder>
              <w:docPart w:val="58B3DF61884B4C77A542C02A8A8218D0"/>
            </w:placeholder>
            <w:temporary/>
            <w:showingPlcHdr/>
            <w15:appearance w15:val="hidden"/>
          </w:sdtPr>
          <w:sdtContent>
            <w:tc>
              <w:tcPr>
                <w:tcW w:w="6468" w:type="dxa"/>
              </w:tcPr>
              <w:p w:rsidR="002C1070" w:rsidRPr="00195D08" w:rsidRDefault="002C1070" w:rsidP="006E7162">
                <w:r w:rsidRPr="00195D08">
                  <w:t>Action Items</w:t>
                </w:r>
              </w:p>
            </w:tc>
          </w:sdtContent>
        </w:sdt>
        <w:sdt>
          <w:sdtPr>
            <w:alias w:val="Agenda 1, person responsible:"/>
            <w:tag w:val="Agenda 1, person responsible:"/>
            <w:id w:val="722106740"/>
            <w:placeholder>
              <w:docPart w:val="684D790336DE400F8E1671E464A2C0CC"/>
            </w:placeholder>
            <w:temporary/>
            <w:showingPlcHdr/>
            <w15:appearance w15:val="hidden"/>
          </w:sdtPr>
          <w:sdtContent>
            <w:tc>
              <w:tcPr>
                <w:tcW w:w="2697" w:type="dxa"/>
              </w:tcPr>
              <w:p w:rsidR="002C1070" w:rsidRPr="00195D08" w:rsidRDefault="002C1070" w:rsidP="006E7162">
                <w:r w:rsidRPr="00195D08">
                  <w:t>Person Responsible</w:t>
                </w:r>
              </w:p>
            </w:tc>
          </w:sdtContent>
        </w:sdt>
        <w:sdt>
          <w:sdtPr>
            <w:alias w:val="Agenda 1, deadline:"/>
            <w:tag w:val="Agenda 1, deadline:"/>
            <w:id w:val="-1307466652"/>
            <w:placeholder>
              <w:docPart w:val="132C16BE8AFF4B33A16BEE9C20CA1E1A"/>
            </w:placeholder>
            <w:temporary/>
            <w:showingPlcHdr/>
            <w15:appearance w15:val="hidden"/>
          </w:sdtPr>
          <w:sdtContent>
            <w:tc>
              <w:tcPr>
                <w:tcW w:w="1625" w:type="dxa"/>
              </w:tcPr>
              <w:p w:rsidR="002C1070" w:rsidRPr="00195D08" w:rsidRDefault="002C1070" w:rsidP="006E7162">
                <w:r w:rsidRPr="00195D08">
                  <w:t>Deadline</w:t>
                </w:r>
              </w:p>
            </w:tc>
          </w:sdtContent>
        </w:sdt>
      </w:tr>
      <w:tr w:rsidR="002C1070" w:rsidRPr="00195D08" w:rsidTr="006E7162">
        <w:tc>
          <w:tcPr>
            <w:tcW w:w="6468" w:type="dxa"/>
          </w:tcPr>
          <w:p w:rsidR="002C1070" w:rsidRPr="00195D08" w:rsidRDefault="007F528E" w:rsidP="006E7162">
            <w:r>
              <w:t>Editing all of the UI pages with Photoshop</w:t>
            </w:r>
          </w:p>
        </w:tc>
        <w:tc>
          <w:tcPr>
            <w:tcW w:w="2697" w:type="dxa"/>
          </w:tcPr>
          <w:p w:rsidR="002C1070" w:rsidRPr="00195D08" w:rsidRDefault="007F528E" w:rsidP="006E7162">
            <w:r>
              <w:t xml:space="preserve">Aung Phone </w:t>
            </w:r>
            <w:proofErr w:type="spellStart"/>
            <w:r>
              <w:t>Kyaw</w:t>
            </w:r>
            <w:proofErr w:type="spellEnd"/>
          </w:p>
        </w:tc>
        <w:tc>
          <w:tcPr>
            <w:tcW w:w="1625" w:type="dxa"/>
          </w:tcPr>
          <w:p w:rsidR="002C1070" w:rsidRPr="00195D08" w:rsidRDefault="007F528E" w:rsidP="006E7162">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7F528E" w:rsidRPr="00410239" w:rsidTr="007F528E">
        <w:tc>
          <w:tcPr>
            <w:tcW w:w="10790" w:type="dxa"/>
          </w:tcPr>
          <w:p w:rsidR="007F528E" w:rsidRPr="00410239" w:rsidRDefault="007F528E" w:rsidP="007F528E">
            <w:pPr>
              <w:pStyle w:val="MinutesandAgendaTitles"/>
            </w:pPr>
            <w:r>
              <w:t>UML Activity Diagram (Restaurant side and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7F528E"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7F528E" w:rsidRPr="00410239" w:rsidRDefault="007F528E" w:rsidP="007F528E">
            <w:r>
              <w:t>26 Min</w:t>
            </w:r>
          </w:p>
        </w:tc>
        <w:tc>
          <w:tcPr>
            <w:tcW w:w="8064" w:type="dxa"/>
          </w:tcPr>
          <w:p w:rsidR="007F528E" w:rsidRPr="00410239" w:rsidRDefault="007F528E" w:rsidP="007F528E">
            <w:r>
              <w:t>Each member</w:t>
            </w:r>
          </w:p>
        </w:tc>
      </w:tr>
      <w:tr w:rsidR="007F528E" w:rsidRPr="00410239" w:rsidTr="006E7162">
        <w:tc>
          <w:tcPr>
            <w:tcW w:w="2726" w:type="dxa"/>
          </w:tcPr>
          <w:p w:rsidR="007F528E" w:rsidRDefault="007F528E" w:rsidP="007F528E">
            <w:r>
              <w:t>Discuss on which to draw and writing them down</w:t>
            </w:r>
          </w:p>
        </w:tc>
        <w:tc>
          <w:tcPr>
            <w:tcW w:w="8064" w:type="dxa"/>
          </w:tcPr>
          <w:p w:rsidR="007F528E" w:rsidRDefault="007F528E" w:rsidP="007F528E">
            <w:r>
              <w:t xml:space="preserve">Min Thu </w:t>
            </w:r>
            <w:proofErr w:type="spellStart"/>
            <w:r>
              <w:t>Khant</w:t>
            </w:r>
            <w:proofErr w:type="spellEnd"/>
            <w:r>
              <w:t xml:space="preserve">, Aung Phone </w:t>
            </w:r>
            <w:proofErr w:type="spellStart"/>
            <w:r>
              <w:t>Kyaw</w:t>
            </w:r>
            <w:proofErr w:type="spellEnd"/>
            <w:r>
              <w:t>, Su Pyae Thu Ya</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7F528E"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29170640"/>
            <w:placeholder>
              <w:docPart w:val="936A0646B9674979B82364D71560016F"/>
            </w:placeholder>
            <w:temporary/>
            <w:showingPlcHdr/>
            <w15:appearance w15:val="hidden"/>
          </w:sdtPr>
          <w:sdtContent>
            <w:tc>
              <w:tcPr>
                <w:tcW w:w="6468" w:type="dxa"/>
              </w:tcPr>
              <w:p w:rsidR="007F528E" w:rsidRPr="00195D08" w:rsidRDefault="007F528E" w:rsidP="007F528E">
                <w:r w:rsidRPr="00195D08">
                  <w:t>Action Items</w:t>
                </w:r>
              </w:p>
            </w:tc>
          </w:sdtContent>
        </w:sdt>
        <w:sdt>
          <w:sdtPr>
            <w:alias w:val="Agenda 1, person responsible:"/>
            <w:tag w:val="Agenda 1, person responsible:"/>
            <w:id w:val="-1842148303"/>
            <w:placeholder>
              <w:docPart w:val="33D0BBF18A734F54B12BEDC483CD3015"/>
            </w:placeholder>
            <w:temporary/>
            <w:showingPlcHdr/>
            <w15:appearance w15:val="hidden"/>
          </w:sdtPr>
          <w:sdtContent>
            <w:tc>
              <w:tcPr>
                <w:tcW w:w="2697" w:type="dxa"/>
              </w:tcPr>
              <w:p w:rsidR="007F528E" w:rsidRPr="00195D08" w:rsidRDefault="007F528E" w:rsidP="007F528E">
                <w:r w:rsidRPr="00195D08">
                  <w:t>Person Responsible</w:t>
                </w:r>
              </w:p>
            </w:tc>
          </w:sdtContent>
        </w:sdt>
        <w:sdt>
          <w:sdtPr>
            <w:alias w:val="Agenda 1, deadline:"/>
            <w:tag w:val="Agenda 1, deadline:"/>
            <w:id w:val="280150942"/>
            <w:placeholder>
              <w:docPart w:val="F9DCC3319B55481A86951916772EC7B4"/>
            </w:placeholder>
            <w:temporary/>
            <w:showingPlcHdr/>
            <w15:appearance w15:val="hidden"/>
          </w:sdtPr>
          <w:sdtContent>
            <w:tc>
              <w:tcPr>
                <w:tcW w:w="1625" w:type="dxa"/>
              </w:tcPr>
              <w:p w:rsidR="007F528E" w:rsidRPr="00195D08" w:rsidRDefault="007F528E" w:rsidP="007F528E">
                <w:r w:rsidRPr="00195D08">
                  <w:t>Deadline</w:t>
                </w:r>
              </w:p>
            </w:tc>
          </w:sdtContent>
        </w:sdt>
      </w:tr>
      <w:tr w:rsidR="007F528E" w:rsidRPr="00195D08" w:rsidTr="006E7162">
        <w:tc>
          <w:tcPr>
            <w:tcW w:w="6468" w:type="dxa"/>
          </w:tcPr>
          <w:p w:rsidR="007F528E" w:rsidRPr="00195D08" w:rsidRDefault="007F528E" w:rsidP="007F528E">
            <w:r>
              <w:t>Draw the Customer side UML Activity Diagram</w:t>
            </w:r>
          </w:p>
        </w:tc>
        <w:tc>
          <w:tcPr>
            <w:tcW w:w="2697" w:type="dxa"/>
          </w:tcPr>
          <w:p w:rsidR="007F528E" w:rsidRPr="00195D08" w:rsidRDefault="007F528E" w:rsidP="007F528E">
            <w:r>
              <w:t>Su Pyae Thu Ya</w:t>
            </w:r>
          </w:p>
        </w:tc>
        <w:tc>
          <w:tcPr>
            <w:tcW w:w="1625" w:type="dxa"/>
          </w:tcPr>
          <w:p w:rsidR="007F528E" w:rsidRPr="00195D08" w:rsidRDefault="007F528E" w:rsidP="007F528E">
            <w:r>
              <w:t>25.7.2018</w:t>
            </w:r>
          </w:p>
        </w:tc>
      </w:tr>
      <w:tr w:rsidR="007F528E" w:rsidRPr="00195D08" w:rsidTr="006E7162">
        <w:tc>
          <w:tcPr>
            <w:tcW w:w="6468" w:type="dxa"/>
          </w:tcPr>
          <w:p w:rsidR="007F528E" w:rsidRDefault="007F528E" w:rsidP="007F528E">
            <w:r>
              <w:t>Draw the Restaurant side UML Activity Diagram</w:t>
            </w:r>
          </w:p>
        </w:tc>
        <w:tc>
          <w:tcPr>
            <w:tcW w:w="2697" w:type="dxa"/>
          </w:tcPr>
          <w:p w:rsidR="007F528E" w:rsidRDefault="007F528E" w:rsidP="007F528E">
            <w:r>
              <w:t xml:space="preserve">Min Thu </w:t>
            </w:r>
            <w:proofErr w:type="spellStart"/>
            <w:r>
              <w:t>Khant</w:t>
            </w:r>
            <w:proofErr w:type="spellEnd"/>
          </w:p>
        </w:tc>
        <w:tc>
          <w:tcPr>
            <w:tcW w:w="1625" w:type="dxa"/>
          </w:tcPr>
          <w:p w:rsidR="007F528E" w:rsidRDefault="007F528E" w:rsidP="007F528E">
            <w:r>
              <w:t>25.7.2018</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c>
          <w:tcPr>
            <w:tcW w:w="10790" w:type="dxa"/>
          </w:tcPr>
          <w:p w:rsidR="002C1070" w:rsidRPr="00410239" w:rsidRDefault="002C1070"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2C1070"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2C1070" w:rsidRPr="00A20138" w:rsidRDefault="00207757" w:rsidP="007F528E">
            <w:r>
              <w:t>Discuss and draw the class diagram for all of the application</w:t>
            </w:r>
          </w:p>
        </w:tc>
      </w:tr>
    </w:tbl>
    <w:p w:rsidR="002C1070" w:rsidRDefault="002C1070" w:rsidP="003F4225"/>
    <w:p w:rsidR="006E7162" w:rsidRDefault="006E7162" w:rsidP="003F4225"/>
    <w:p w:rsidR="006E7162" w:rsidRDefault="00207757" w:rsidP="006E7162">
      <w:pPr>
        <w:pStyle w:val="Heading1"/>
      </w:pPr>
      <w:r>
        <w:t>Week 7</w:t>
      </w:r>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E7162" w:rsidP="006E7162">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875" w:type="dxa"/>
          </w:tcPr>
          <w:p w:rsidR="006E7162" w:rsidRPr="00410239" w:rsidRDefault="006E7162" w:rsidP="006E7162">
            <w:r>
              <w:t>Date: 4.8.2018</w:t>
            </w:r>
          </w:p>
        </w:tc>
        <w:tc>
          <w:tcPr>
            <w:tcW w:w="2876" w:type="dxa"/>
          </w:tcPr>
          <w:p w:rsidR="006E7162" w:rsidRPr="00410239" w:rsidRDefault="006E7162" w:rsidP="006E7162">
            <w:r>
              <w:t>Time: 11:25 AM – 3:22 PM</w:t>
            </w:r>
          </w:p>
        </w:tc>
        <w:tc>
          <w:tcPr>
            <w:tcW w:w="2879" w:type="dxa"/>
          </w:tcPr>
          <w:p w:rsidR="006E7162" w:rsidRPr="00410239" w:rsidRDefault="006E7162" w:rsidP="006E7162">
            <w:r>
              <w:t>Gusto: Study Area and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195D08" w:rsidTr="006E7162">
        <w:sdt>
          <w:sdtPr>
            <w:alias w:val="Meeting called by:"/>
            <w:tag w:val="Meeting called by:"/>
            <w:id w:val="-1770695497"/>
            <w:placeholder>
              <w:docPart w:val="4F2E909B3C644366991A2AC375CFD74B"/>
            </w:placeholder>
            <w:temporary/>
            <w:showingPlcHdr/>
            <w15:appearance w15:val="hidden"/>
          </w:sdtPr>
          <w:sdtContent>
            <w:tc>
              <w:tcPr>
                <w:tcW w:w="2726" w:type="dxa"/>
                <w:tcBorders>
                  <w:top w:val="nil"/>
                </w:tcBorders>
              </w:tcPr>
              <w:p w:rsidR="006E7162" w:rsidRPr="00195D08" w:rsidRDefault="006E7162" w:rsidP="006E7162">
                <w:r w:rsidRPr="00195D08">
                  <w:t>Meeting called by</w:t>
                </w:r>
              </w:p>
            </w:tc>
          </w:sdtContent>
        </w:sdt>
        <w:tc>
          <w:tcPr>
            <w:tcW w:w="8064" w:type="dxa"/>
            <w:tcBorders>
              <w:top w:val="nil"/>
            </w:tcBorders>
          </w:tcPr>
          <w:p w:rsidR="006E7162" w:rsidRPr="00195D08" w:rsidRDefault="006E7162" w:rsidP="006E7162">
            <w:r>
              <w:t xml:space="preserve">Min Thu </w:t>
            </w:r>
            <w:proofErr w:type="spellStart"/>
            <w:r>
              <w:t>Khant</w:t>
            </w:r>
            <w:proofErr w:type="spellEnd"/>
          </w:p>
        </w:tc>
      </w:tr>
      <w:tr w:rsidR="006E7162" w:rsidRPr="00195D08" w:rsidTr="006E7162">
        <w:sdt>
          <w:sdtPr>
            <w:alias w:val="Type of meeting:"/>
            <w:tag w:val="Type of meeting:"/>
            <w:id w:val="893314802"/>
            <w:placeholder>
              <w:docPart w:val="0B58F724C8D94120B6EC10500787511C"/>
            </w:placeholder>
            <w:temporary/>
            <w:showingPlcHdr/>
            <w15:appearance w15:val="hidden"/>
          </w:sdtPr>
          <w:sdtContent>
            <w:tc>
              <w:tcPr>
                <w:tcW w:w="2726" w:type="dxa"/>
              </w:tcPr>
              <w:p w:rsidR="006E7162" w:rsidRPr="00195D08" w:rsidRDefault="006E7162" w:rsidP="006E7162">
                <w:r w:rsidRPr="00195D08">
                  <w:t>Type of meeting</w:t>
                </w:r>
              </w:p>
            </w:tc>
          </w:sdtContent>
        </w:sdt>
        <w:tc>
          <w:tcPr>
            <w:tcW w:w="8064" w:type="dxa"/>
          </w:tcPr>
          <w:p w:rsidR="006E7162" w:rsidRPr="00195D08" w:rsidRDefault="006F57E1" w:rsidP="006E7162">
            <w:r>
              <w:t>Start working</w:t>
            </w:r>
            <w:r w:rsidR="006E7162">
              <w:t xml:space="preserve"> out on Class Diagram</w:t>
            </w:r>
          </w:p>
        </w:tc>
      </w:tr>
      <w:tr w:rsidR="006E7162" w:rsidRPr="00195D08" w:rsidTr="006E7162">
        <w:sdt>
          <w:sdtPr>
            <w:alias w:val="Facilitator:"/>
            <w:tag w:val="Facilitator:"/>
            <w:id w:val="1026597071"/>
            <w:placeholder>
              <w:docPart w:val="B4AF278F11E548AB9C7BFC2486E332B5"/>
            </w:placeholder>
            <w:temporary/>
            <w:showingPlcHdr/>
            <w15:appearance w15:val="hidden"/>
          </w:sdtPr>
          <w:sdtContent>
            <w:tc>
              <w:tcPr>
                <w:tcW w:w="2726" w:type="dxa"/>
              </w:tcPr>
              <w:p w:rsidR="006E7162" w:rsidRPr="00195D08" w:rsidRDefault="006E7162" w:rsidP="006E7162">
                <w:r w:rsidRPr="00195D08">
                  <w:t>Facilitator</w:t>
                </w:r>
              </w:p>
            </w:tc>
          </w:sdtContent>
        </w:sdt>
        <w:tc>
          <w:tcPr>
            <w:tcW w:w="8064" w:type="dxa"/>
          </w:tcPr>
          <w:p w:rsidR="006E7162" w:rsidRPr="00195D08" w:rsidRDefault="006E7162" w:rsidP="006E7162">
            <w:r>
              <w:t>Gusto</w:t>
            </w:r>
          </w:p>
        </w:tc>
      </w:tr>
      <w:tr w:rsidR="006E7162" w:rsidRPr="00195D08" w:rsidTr="006E7162">
        <w:sdt>
          <w:sdtPr>
            <w:alias w:val="Note taker:"/>
            <w:tag w:val="Note taker:"/>
            <w:id w:val="-1961328672"/>
            <w:placeholder>
              <w:docPart w:val="CA4104764D8D4E7AA6A43D044B984E21"/>
            </w:placeholder>
            <w:temporary/>
            <w:showingPlcHdr/>
            <w15:appearance w15:val="hidden"/>
          </w:sdtPr>
          <w:sdtContent>
            <w:tc>
              <w:tcPr>
                <w:tcW w:w="2726" w:type="dxa"/>
              </w:tcPr>
              <w:p w:rsidR="006E7162" w:rsidRPr="00195D08" w:rsidRDefault="006E7162" w:rsidP="006E7162">
                <w:r w:rsidRPr="00195D08">
                  <w:t>Note taker</w:t>
                </w:r>
              </w:p>
            </w:tc>
          </w:sdtContent>
        </w:sdt>
        <w:tc>
          <w:tcPr>
            <w:tcW w:w="8064" w:type="dxa"/>
          </w:tcPr>
          <w:p w:rsidR="006E7162" w:rsidRPr="00195D08" w:rsidRDefault="006E7162" w:rsidP="006E7162">
            <w:r>
              <w:t xml:space="preserve">Min Thu </w:t>
            </w:r>
            <w:proofErr w:type="spellStart"/>
            <w:r>
              <w:t>Khant</w:t>
            </w:r>
            <w:proofErr w:type="spellEnd"/>
          </w:p>
        </w:tc>
      </w:tr>
      <w:tr w:rsidR="006E7162" w:rsidRPr="00195D08" w:rsidTr="006E7162">
        <w:sdt>
          <w:sdtPr>
            <w:alias w:val="Timekeeper:"/>
            <w:tag w:val="Timekeeper:"/>
            <w:id w:val="70713739"/>
            <w:placeholder>
              <w:docPart w:val="FB0091A4C68D413FB9A8B7A1A101122F"/>
            </w:placeholder>
            <w:temporary/>
            <w:showingPlcHdr/>
            <w15:appearance w15:val="hidden"/>
          </w:sdtPr>
          <w:sdtContent>
            <w:tc>
              <w:tcPr>
                <w:tcW w:w="2726" w:type="dxa"/>
              </w:tcPr>
              <w:p w:rsidR="006E7162" w:rsidRPr="00195D08" w:rsidRDefault="006E7162" w:rsidP="006E7162">
                <w:r w:rsidRPr="00195D08">
                  <w:t>Timekeeper</w:t>
                </w:r>
              </w:p>
            </w:tc>
          </w:sdtContent>
        </w:sdt>
        <w:tc>
          <w:tcPr>
            <w:tcW w:w="8064" w:type="dxa"/>
          </w:tcPr>
          <w:p w:rsidR="006E7162" w:rsidRPr="00195D08" w:rsidRDefault="006E7162" w:rsidP="006E7162">
            <w:r>
              <w:t>Su Pyae Thu Ya</w:t>
            </w:r>
          </w:p>
        </w:tc>
      </w:tr>
      <w:tr w:rsidR="006E7162" w:rsidRPr="00195D08" w:rsidTr="006E7162">
        <w:sdt>
          <w:sdtPr>
            <w:alias w:val="Attendees:"/>
            <w:tag w:val="Attendees:"/>
            <w:id w:val="1897085242"/>
            <w:placeholder>
              <w:docPart w:val="64602E6C498748BFAFE4C5BBADA6E7A5"/>
            </w:placeholder>
            <w:temporary/>
            <w:showingPlcHdr/>
            <w15:appearance w15:val="hidden"/>
          </w:sdtPr>
          <w:sdtContent>
            <w:tc>
              <w:tcPr>
                <w:tcW w:w="2726" w:type="dxa"/>
              </w:tcPr>
              <w:p w:rsidR="006E7162" w:rsidRPr="00195D08" w:rsidRDefault="006E7162" w:rsidP="006E7162">
                <w:r w:rsidRPr="00195D08">
                  <w:t>Attendees</w:t>
                </w:r>
              </w:p>
            </w:tc>
          </w:sdtContent>
        </w:sdt>
        <w:tc>
          <w:tcPr>
            <w:tcW w:w="8064" w:type="dxa"/>
          </w:tcPr>
          <w:p w:rsidR="006E7162" w:rsidRPr="00195D08"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r w:rsidR="006F57E1">
              <w:t xml:space="preserve">, </w:t>
            </w:r>
            <w:proofErr w:type="spellStart"/>
            <w:r w:rsidR="006F57E1">
              <w:t>Myo</w:t>
            </w:r>
            <w:proofErr w:type="spellEnd"/>
            <w:r w:rsidR="006F57E1">
              <w:t xml:space="preserve"> </w:t>
            </w:r>
            <w:proofErr w:type="spellStart"/>
            <w:r w:rsidR="006F57E1">
              <w:t>Thiha</w:t>
            </w:r>
            <w:proofErr w:type="spellEnd"/>
            <w:r w:rsidR="006F57E1">
              <w:t xml:space="preserve"> </w:t>
            </w:r>
            <w:proofErr w:type="spellStart"/>
            <w:r w:rsidR="006F57E1">
              <w:t>Tun</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8630" w:type="dxa"/>
          </w:tcPr>
          <w:p w:rsidR="006E7162" w:rsidRPr="00410239" w:rsidRDefault="006F57E1" w:rsidP="006E7162">
            <w:pPr>
              <w:pStyle w:val="MinutesandAgendaTitles"/>
            </w:pPr>
            <w:r>
              <w:t>Starting to work on Class Diagram (Customer Side)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E7162" w:rsidP="006E7162">
            <w:r>
              <w:t xml:space="preserve"> 1 Hour and 45 min</w:t>
            </w:r>
          </w:p>
        </w:tc>
        <w:tc>
          <w:tcPr>
            <w:tcW w:w="8064" w:type="dxa"/>
          </w:tcPr>
          <w:p w:rsidR="006E7162" w:rsidRPr="00410239" w:rsidRDefault="006F57E1"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r w:rsidR="006E7162" w:rsidRPr="00410239" w:rsidTr="006E7162">
        <w:tc>
          <w:tcPr>
            <w:tcW w:w="2726" w:type="dxa"/>
          </w:tcPr>
          <w:p w:rsidR="006E7162" w:rsidRDefault="006E7162" w:rsidP="006E7162">
            <w:r>
              <w:t>Discuss on how to start drawing it and what to put in it (Briefly)</w:t>
            </w:r>
          </w:p>
        </w:tc>
        <w:tc>
          <w:tcPr>
            <w:tcW w:w="8064" w:type="dxa"/>
          </w:tcPr>
          <w:p w:rsidR="006E7162" w:rsidRDefault="006E7162" w:rsidP="006E7162">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r w:rsidR="006E7162" w:rsidRPr="00195D08" w:rsidTr="006E7162">
        <w:tc>
          <w:tcPr>
            <w:tcW w:w="2726" w:type="dxa"/>
          </w:tcPr>
          <w:p w:rsidR="006E7162" w:rsidRPr="00195D08" w:rsidRDefault="006F57E1" w:rsidP="006F57E1">
            <w:r>
              <w:t>Drawing sketch of it</w:t>
            </w:r>
          </w:p>
        </w:tc>
        <w:tc>
          <w:tcPr>
            <w:tcW w:w="8064" w:type="dxa"/>
          </w:tcPr>
          <w:p w:rsidR="006E7162" w:rsidRDefault="006E7162" w:rsidP="006F57E1">
            <w:r>
              <w:t xml:space="preserve">Min Thu </w:t>
            </w:r>
            <w:proofErr w:type="spellStart"/>
            <w:r>
              <w:t>Khant</w:t>
            </w:r>
            <w:proofErr w:type="spellEnd"/>
          </w:p>
        </w:tc>
      </w:tr>
      <w:tr w:rsidR="006F57E1" w:rsidRPr="00195D08" w:rsidTr="006E7162">
        <w:tc>
          <w:tcPr>
            <w:tcW w:w="2726" w:type="dxa"/>
          </w:tcPr>
          <w:p w:rsidR="006F57E1" w:rsidRDefault="006F57E1" w:rsidP="006F57E1">
            <w:r>
              <w:t>Search for Facebook login (plugin) for customers</w:t>
            </w:r>
          </w:p>
        </w:tc>
        <w:tc>
          <w:tcPr>
            <w:tcW w:w="8064" w:type="dxa"/>
          </w:tcPr>
          <w:p w:rsidR="006F57E1" w:rsidRDefault="006F57E1" w:rsidP="006F57E1">
            <w:r>
              <w:t xml:space="preserve">Min Thu </w:t>
            </w:r>
            <w:proofErr w:type="spellStart"/>
            <w:r>
              <w:t>Khant</w:t>
            </w:r>
            <w:proofErr w:type="spellEnd"/>
            <w:r>
              <w:t xml:space="preserve">, Aung Phone </w:t>
            </w:r>
            <w:proofErr w:type="spellStart"/>
            <w:r>
              <w:t>Kyaw</w:t>
            </w:r>
            <w:proofErr w:type="spellEnd"/>
          </w:p>
        </w:tc>
      </w:tr>
      <w:tr w:rsidR="006F57E1" w:rsidRPr="00195D08" w:rsidTr="006E7162">
        <w:tc>
          <w:tcPr>
            <w:tcW w:w="2726" w:type="dxa"/>
          </w:tcPr>
          <w:p w:rsidR="006F57E1" w:rsidRDefault="006F57E1" w:rsidP="006F57E1">
            <w:r>
              <w:t xml:space="preserve">Search for Google Map (plugin) for get direction </w:t>
            </w:r>
          </w:p>
        </w:tc>
        <w:tc>
          <w:tcPr>
            <w:tcW w:w="8064" w:type="dxa"/>
          </w:tcPr>
          <w:p w:rsidR="006F57E1" w:rsidRDefault="006F57E1" w:rsidP="006F57E1">
            <w:r>
              <w:t xml:space="preserve">Min Thu </w:t>
            </w:r>
            <w:proofErr w:type="spellStart"/>
            <w:r>
              <w:t>Khant</w:t>
            </w:r>
            <w:proofErr w:type="spellEnd"/>
            <w:r>
              <w:t xml:space="preserve">, Aung Phone </w:t>
            </w:r>
            <w:proofErr w:type="spellStart"/>
            <w:r>
              <w:t>Kyaw</w:t>
            </w:r>
            <w:proofErr w:type="spellEnd"/>
          </w:p>
        </w:tc>
      </w:tr>
      <w:tr w:rsidR="006F57E1" w:rsidRPr="00195D08" w:rsidTr="006E7162">
        <w:tc>
          <w:tcPr>
            <w:tcW w:w="2726" w:type="dxa"/>
          </w:tcPr>
          <w:p w:rsidR="006F57E1" w:rsidRDefault="006F57E1" w:rsidP="006F57E1">
            <w:r>
              <w:t xml:space="preserve">Drawing the Customer side </w:t>
            </w:r>
          </w:p>
        </w:tc>
        <w:tc>
          <w:tcPr>
            <w:tcW w:w="8064" w:type="dxa"/>
          </w:tcPr>
          <w:p w:rsidR="006F57E1" w:rsidRDefault="006F57E1" w:rsidP="006E7162">
            <w:r>
              <w:t xml:space="preserve">Min Thu </w:t>
            </w:r>
            <w:proofErr w:type="spellStart"/>
            <w:r>
              <w:t>Khant</w:t>
            </w:r>
            <w:proofErr w:type="spellEnd"/>
          </w:p>
        </w:tc>
      </w:tr>
      <w:tr w:rsidR="006F57E1" w:rsidRPr="00195D08" w:rsidTr="006E7162">
        <w:tc>
          <w:tcPr>
            <w:tcW w:w="2726" w:type="dxa"/>
          </w:tcPr>
          <w:p w:rsidR="006F57E1" w:rsidRDefault="006F57E1" w:rsidP="006F57E1">
            <w:r>
              <w:t>Discussing and advising what to put in the Customer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Yune</w:t>
            </w:r>
            <w:proofErr w:type="spellEnd"/>
            <w:r>
              <w:t xml:space="preserve"> </w:t>
            </w:r>
            <w:proofErr w:type="spellStart"/>
            <w:r>
              <w:t>Nadi</w:t>
            </w:r>
            <w:proofErr w:type="spellEnd"/>
            <w:r>
              <w:t xml:space="preserve"> </w:t>
            </w:r>
            <w:proofErr w:type="spellStart"/>
            <w:r>
              <w:t>Oo</w:t>
            </w:r>
            <w:proofErr w:type="spellEnd"/>
            <w:r>
              <w:t xml:space="preserve">, Su Pyae Thu Ya,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982388827"/>
            <w:placeholder>
              <w:docPart w:val="B8D75F58DF8C4A6793ECCC398CA9D405"/>
            </w:placeholder>
            <w:temporary/>
            <w:showingPlcHdr/>
            <w15:appearance w15:val="hidden"/>
          </w:sdt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219278752"/>
            <w:placeholder>
              <w:docPart w:val="4A939E6DF0224E9D9794224F8B7197FC"/>
            </w:placeholder>
            <w:temporary/>
            <w:showingPlcHdr/>
            <w15:appearance w15:val="hidden"/>
          </w:sdtPr>
          <w:sdtContent>
            <w:tc>
              <w:tcPr>
                <w:tcW w:w="2697" w:type="dxa"/>
              </w:tcPr>
              <w:p w:rsidR="006E7162" w:rsidRPr="00195D08" w:rsidRDefault="006E7162" w:rsidP="006E7162">
                <w:r w:rsidRPr="00195D08">
                  <w:t>Person Responsible</w:t>
                </w:r>
              </w:p>
            </w:tc>
          </w:sdtContent>
        </w:sdt>
        <w:sdt>
          <w:sdtPr>
            <w:alias w:val="Agenda 1, deadline:"/>
            <w:tag w:val="Agenda 1, deadline:"/>
            <w:id w:val="760188568"/>
            <w:placeholder>
              <w:docPart w:val="CB670C4F24B24D2CB10FC52918B7E329"/>
            </w:placeholder>
            <w:temporary/>
            <w:showingPlcHdr/>
            <w15:appearance w15:val="hidden"/>
          </w:sdt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F57E1" w:rsidP="006E7162">
            <w:r>
              <w:t>-</w:t>
            </w:r>
          </w:p>
        </w:tc>
        <w:tc>
          <w:tcPr>
            <w:tcW w:w="2697" w:type="dxa"/>
          </w:tcPr>
          <w:p w:rsidR="006E7162" w:rsidRPr="00195D08" w:rsidRDefault="006F57E1" w:rsidP="006E7162">
            <w:r>
              <w:t>-</w:t>
            </w:r>
          </w:p>
        </w:tc>
        <w:tc>
          <w:tcPr>
            <w:tcW w:w="1625" w:type="dxa"/>
          </w:tcPr>
          <w:p w:rsidR="006E7162" w:rsidRPr="00195D08" w:rsidRDefault="006F57E1" w:rsidP="006E7162">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F57E1" w:rsidP="006E7162">
            <w:pPr>
              <w:pStyle w:val="MinutesandAgendaTitles"/>
            </w:pPr>
            <w:r>
              <w:t xml:space="preserve">Restaurant and Admin side Class </w:t>
            </w:r>
            <w:proofErr w:type="spellStart"/>
            <w:r>
              <w:t>Diagarm</w:t>
            </w:r>
            <w:proofErr w:type="spellEnd"/>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2726" w:type="dxa"/>
          </w:tcPr>
          <w:p w:rsidR="006E7162" w:rsidRPr="00410239" w:rsidRDefault="006F57E1" w:rsidP="006E7162">
            <w:r>
              <w:t>1 Hour and 57</w:t>
            </w:r>
            <w:r w:rsidR="006E7162">
              <w:t xml:space="preserve"> Min</w:t>
            </w:r>
          </w:p>
        </w:tc>
        <w:tc>
          <w:tcPr>
            <w:tcW w:w="8064" w:type="dxa"/>
          </w:tcPr>
          <w:p w:rsidR="006E7162" w:rsidRPr="00410239"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E7162" w:rsidRPr="00410239" w:rsidTr="006E7162">
        <w:tc>
          <w:tcPr>
            <w:tcW w:w="2726" w:type="dxa"/>
          </w:tcPr>
          <w:p w:rsidR="006E7162" w:rsidRDefault="006F57E1" w:rsidP="006E7162">
            <w:r>
              <w:t>Searching on QR code generating and shoring</w:t>
            </w:r>
          </w:p>
        </w:tc>
        <w:tc>
          <w:tcPr>
            <w:tcW w:w="8064" w:type="dxa"/>
          </w:tcPr>
          <w:p w:rsidR="006E7162" w:rsidRDefault="006F57E1"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F57E1">
            <w:r>
              <w:t xml:space="preserve">Drawing the Restaurant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Restaurant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F57E1">
            <w:r>
              <w:t xml:space="preserve">Drawing the Admin side </w:t>
            </w:r>
          </w:p>
        </w:tc>
        <w:tc>
          <w:tcPr>
            <w:tcW w:w="8064" w:type="dxa"/>
          </w:tcPr>
          <w:p w:rsidR="006F57E1" w:rsidRDefault="006F57E1" w:rsidP="006F57E1">
            <w:r>
              <w:t xml:space="preserve">Min Thu </w:t>
            </w:r>
            <w:proofErr w:type="spellStart"/>
            <w:r>
              <w:t>Khant</w:t>
            </w:r>
            <w:proofErr w:type="spellEnd"/>
          </w:p>
        </w:tc>
      </w:tr>
      <w:tr w:rsidR="006F57E1" w:rsidRPr="00410239" w:rsidTr="006E7162">
        <w:tc>
          <w:tcPr>
            <w:tcW w:w="2726" w:type="dxa"/>
          </w:tcPr>
          <w:p w:rsidR="006F57E1" w:rsidRDefault="006F57E1" w:rsidP="006F57E1">
            <w:r>
              <w:t>Discussing and advising what to put in the Admin class diagram</w:t>
            </w:r>
          </w:p>
        </w:tc>
        <w:tc>
          <w:tcPr>
            <w:tcW w:w="8064" w:type="dxa"/>
          </w:tcPr>
          <w:p w:rsidR="006F57E1" w:rsidRDefault="006F57E1" w:rsidP="006F57E1">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r w:rsidR="006F57E1" w:rsidRPr="00410239" w:rsidTr="006E7162">
        <w:tc>
          <w:tcPr>
            <w:tcW w:w="2726" w:type="dxa"/>
          </w:tcPr>
          <w:p w:rsidR="006F57E1" w:rsidRDefault="006F57E1" w:rsidP="006E7162">
            <w:r>
              <w:lastRenderedPageBreak/>
              <w:t>Search about trigger for making time count down in for server side</w:t>
            </w:r>
          </w:p>
        </w:tc>
        <w:tc>
          <w:tcPr>
            <w:tcW w:w="8064" w:type="dxa"/>
          </w:tcPr>
          <w:p w:rsidR="006F57E1" w:rsidRDefault="00207757" w:rsidP="006E7162">
            <w:r>
              <w:t xml:space="preserve">Min Thu </w:t>
            </w:r>
            <w:proofErr w:type="spellStart"/>
            <w:r>
              <w:t>Khant</w:t>
            </w:r>
            <w:proofErr w:type="spellEnd"/>
            <w:r>
              <w:t xml:space="preserve">, </w:t>
            </w:r>
            <w:proofErr w:type="spellStart"/>
            <w:r>
              <w:t>Myo</w:t>
            </w:r>
            <w:proofErr w:type="spellEnd"/>
            <w:r>
              <w:t xml:space="preserve"> </w:t>
            </w:r>
            <w:proofErr w:type="spellStart"/>
            <w:r>
              <w:t>Thiha</w:t>
            </w:r>
            <w:proofErr w:type="spellEnd"/>
            <w:r>
              <w:t xml:space="preserve"> </w:t>
            </w:r>
            <w:proofErr w:type="spellStart"/>
            <w:r>
              <w:t>Tun</w:t>
            </w:r>
            <w:proofErr w:type="spellEnd"/>
            <w:r>
              <w:t xml:space="preserve">, Su Pyae Thu Ya,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E7162" w:rsidRPr="00195D08" w:rsidTr="006E7162">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1094326740"/>
            <w:placeholder>
              <w:docPart w:val="C205ABE45F2740BBBA8230B654A5415B"/>
            </w:placeholder>
            <w:temporary/>
            <w:showingPlcHdr/>
            <w15:appearance w15:val="hidden"/>
          </w:sdtPr>
          <w:sdtContent>
            <w:tc>
              <w:tcPr>
                <w:tcW w:w="6468" w:type="dxa"/>
              </w:tcPr>
              <w:p w:rsidR="006E7162" w:rsidRPr="00195D08" w:rsidRDefault="006E7162" w:rsidP="006E7162">
                <w:r w:rsidRPr="00195D08">
                  <w:t>Action Items</w:t>
                </w:r>
              </w:p>
            </w:tc>
          </w:sdtContent>
        </w:sdt>
        <w:sdt>
          <w:sdtPr>
            <w:alias w:val="Agenda 1, person responsible:"/>
            <w:tag w:val="Agenda 1, person responsible:"/>
            <w:id w:val="-1567565493"/>
            <w:placeholder>
              <w:docPart w:val="0F0359DEE1E5420A996ED03874F3EFBE"/>
            </w:placeholder>
            <w:temporary/>
            <w:showingPlcHdr/>
            <w15:appearance w15:val="hidden"/>
          </w:sdtPr>
          <w:sdtContent>
            <w:tc>
              <w:tcPr>
                <w:tcW w:w="2697" w:type="dxa"/>
              </w:tcPr>
              <w:p w:rsidR="006E7162" w:rsidRPr="00195D08" w:rsidRDefault="006E7162" w:rsidP="006E7162">
                <w:r w:rsidRPr="00195D08">
                  <w:t>Person Responsible</w:t>
                </w:r>
              </w:p>
            </w:tc>
          </w:sdtContent>
        </w:sdt>
        <w:sdt>
          <w:sdtPr>
            <w:alias w:val="Agenda 1, deadline:"/>
            <w:tag w:val="Agenda 1, deadline:"/>
            <w:id w:val="2140298828"/>
            <w:placeholder>
              <w:docPart w:val="02DC6CB7D09147419485202139735D06"/>
            </w:placeholder>
            <w:temporary/>
            <w:showingPlcHdr/>
            <w15:appearance w15:val="hidden"/>
          </w:sdtPr>
          <w:sdtContent>
            <w:tc>
              <w:tcPr>
                <w:tcW w:w="1625" w:type="dxa"/>
              </w:tcPr>
              <w:p w:rsidR="006E7162" w:rsidRPr="00195D08" w:rsidRDefault="006E7162" w:rsidP="006E7162">
                <w:r w:rsidRPr="00195D08">
                  <w:t>Deadline</w:t>
                </w:r>
              </w:p>
            </w:tc>
          </w:sdtContent>
        </w:sdt>
      </w:tr>
      <w:tr w:rsidR="006E7162" w:rsidRPr="00195D08" w:rsidTr="006E7162">
        <w:tc>
          <w:tcPr>
            <w:tcW w:w="6468" w:type="dxa"/>
          </w:tcPr>
          <w:p w:rsidR="006E7162" w:rsidRPr="00195D08" w:rsidRDefault="006E7162" w:rsidP="00207757">
            <w:r>
              <w:t xml:space="preserve">Draw </w:t>
            </w:r>
            <w:r w:rsidR="00207757">
              <w:t>Sequence Diagram</w:t>
            </w:r>
          </w:p>
        </w:tc>
        <w:tc>
          <w:tcPr>
            <w:tcW w:w="2697" w:type="dxa"/>
          </w:tcPr>
          <w:p w:rsidR="006E7162" w:rsidRPr="00195D08" w:rsidRDefault="00207757" w:rsidP="006E7162">
            <w:proofErr w:type="spellStart"/>
            <w:r>
              <w:t>Khant</w:t>
            </w:r>
            <w:proofErr w:type="spellEnd"/>
            <w:r>
              <w:t xml:space="preserve"> </w:t>
            </w:r>
            <w:proofErr w:type="spellStart"/>
            <w:r>
              <w:t>Ti</w:t>
            </w:r>
            <w:proofErr w:type="spellEnd"/>
            <w:r>
              <w:t xml:space="preserve"> Kyi</w:t>
            </w:r>
          </w:p>
        </w:tc>
        <w:tc>
          <w:tcPr>
            <w:tcW w:w="1625" w:type="dxa"/>
          </w:tcPr>
          <w:p w:rsidR="006E7162" w:rsidRPr="00195D08" w:rsidRDefault="00207757" w:rsidP="006E7162">
            <w:r>
              <w:t>Next Week</w:t>
            </w:r>
          </w:p>
        </w:tc>
      </w:tr>
      <w:tr w:rsidR="006E7162" w:rsidRPr="00195D08" w:rsidTr="006E7162">
        <w:tc>
          <w:tcPr>
            <w:tcW w:w="6468" w:type="dxa"/>
          </w:tcPr>
          <w:p w:rsidR="006E7162" w:rsidRDefault="00207757" w:rsidP="00207757">
            <w:r>
              <w:t>Draw ERD diagram</w:t>
            </w:r>
          </w:p>
        </w:tc>
        <w:tc>
          <w:tcPr>
            <w:tcW w:w="2697" w:type="dxa"/>
          </w:tcPr>
          <w:p w:rsidR="006E7162" w:rsidRDefault="00207757" w:rsidP="006E7162">
            <w:proofErr w:type="spellStart"/>
            <w:r>
              <w:t>Myo</w:t>
            </w:r>
            <w:proofErr w:type="spellEnd"/>
            <w:r>
              <w:t xml:space="preserve"> </w:t>
            </w:r>
            <w:proofErr w:type="spellStart"/>
            <w:r>
              <w:t>Thiha</w:t>
            </w:r>
            <w:proofErr w:type="spellEnd"/>
            <w:r>
              <w:t xml:space="preserve"> </w:t>
            </w:r>
            <w:proofErr w:type="spellStart"/>
            <w:r>
              <w:t>Tun</w:t>
            </w:r>
            <w:proofErr w:type="spellEnd"/>
          </w:p>
        </w:tc>
        <w:tc>
          <w:tcPr>
            <w:tcW w:w="1625" w:type="dxa"/>
          </w:tcPr>
          <w:p w:rsidR="006E7162" w:rsidRDefault="00207757" w:rsidP="006E7162">
            <w:r>
              <w:t>Next Week</w:t>
            </w:r>
          </w:p>
        </w:tc>
      </w:tr>
      <w:tr w:rsidR="00207757" w:rsidRPr="00195D08" w:rsidTr="006E7162">
        <w:tc>
          <w:tcPr>
            <w:tcW w:w="6468" w:type="dxa"/>
          </w:tcPr>
          <w:p w:rsidR="00207757" w:rsidRDefault="00207757" w:rsidP="00207757">
            <w:r>
              <w:t>Make Normalization</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the API using Asp.Net</w:t>
            </w:r>
          </w:p>
        </w:tc>
        <w:tc>
          <w:tcPr>
            <w:tcW w:w="2697" w:type="dxa"/>
          </w:tcPr>
          <w:p w:rsidR="00207757" w:rsidRDefault="00207757" w:rsidP="006E7162">
            <w:r>
              <w:t xml:space="preserve">Min Thu </w:t>
            </w:r>
            <w:proofErr w:type="spellStart"/>
            <w:r>
              <w:t>Khant</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Site Map and changes in Fluid UI</w:t>
            </w:r>
          </w:p>
        </w:tc>
        <w:tc>
          <w:tcPr>
            <w:tcW w:w="2697" w:type="dxa"/>
          </w:tcPr>
          <w:p w:rsidR="00207757" w:rsidRDefault="00207757" w:rsidP="006E7162">
            <w:r>
              <w:t xml:space="preserve">Aung Phone </w:t>
            </w:r>
            <w:proofErr w:type="spellStart"/>
            <w:r>
              <w:t>Kyaw</w:t>
            </w:r>
            <w:proofErr w:type="spellEnd"/>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Redraw Activity Diagram</w:t>
            </w:r>
          </w:p>
        </w:tc>
        <w:tc>
          <w:tcPr>
            <w:tcW w:w="2697" w:type="dxa"/>
          </w:tcPr>
          <w:p w:rsidR="00207757" w:rsidRDefault="00207757" w:rsidP="006E7162">
            <w:r>
              <w:t>Su Pyae Thu Ya</w:t>
            </w:r>
          </w:p>
        </w:tc>
        <w:tc>
          <w:tcPr>
            <w:tcW w:w="1625" w:type="dxa"/>
          </w:tcPr>
          <w:p w:rsidR="00207757" w:rsidRDefault="00207757" w:rsidP="006E7162">
            <w:r>
              <w:t>Next Week</w:t>
            </w:r>
          </w:p>
        </w:tc>
      </w:tr>
      <w:tr w:rsidR="00207757" w:rsidRPr="00195D08" w:rsidTr="006E7162">
        <w:tc>
          <w:tcPr>
            <w:tcW w:w="6468" w:type="dxa"/>
          </w:tcPr>
          <w:p w:rsidR="00207757" w:rsidRDefault="00207757" w:rsidP="00207757">
            <w:r>
              <w:t>Study React Native</w:t>
            </w:r>
          </w:p>
        </w:tc>
        <w:tc>
          <w:tcPr>
            <w:tcW w:w="2697" w:type="dxa"/>
          </w:tcPr>
          <w:p w:rsidR="00207757" w:rsidRDefault="00207757" w:rsidP="006E7162">
            <w:proofErr w:type="spellStart"/>
            <w:r>
              <w:t>Myo</w:t>
            </w:r>
            <w:proofErr w:type="spellEnd"/>
            <w:r>
              <w:t xml:space="preserve"> </w:t>
            </w:r>
            <w:proofErr w:type="spellStart"/>
            <w:r>
              <w:t>Thiha</w:t>
            </w:r>
            <w:proofErr w:type="spellEnd"/>
            <w:r>
              <w:t xml:space="preserve"> </w:t>
            </w:r>
            <w:proofErr w:type="spellStart"/>
            <w:r>
              <w:t>Tun</w:t>
            </w:r>
            <w:proofErr w:type="spellEnd"/>
            <w:r>
              <w:t xml:space="preserve">, Aung Phone </w:t>
            </w:r>
            <w:proofErr w:type="spellStart"/>
            <w:r>
              <w:t>Kyaw</w:t>
            </w:r>
            <w:proofErr w:type="spellEnd"/>
            <w:r>
              <w:t>, Su Pyae Thu Ya</w:t>
            </w:r>
          </w:p>
        </w:tc>
        <w:tc>
          <w:tcPr>
            <w:tcW w:w="1625" w:type="dxa"/>
          </w:tcPr>
          <w:p w:rsidR="00207757" w:rsidRDefault="00207757" w:rsidP="006E7162">
            <w:r>
              <w:t>Next Week</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c>
          <w:tcPr>
            <w:tcW w:w="10790" w:type="dxa"/>
          </w:tcPr>
          <w:p w:rsidR="006E7162" w:rsidRPr="00410239" w:rsidRDefault="006E7162" w:rsidP="006E7162">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E7162" w:rsidRPr="00410239" w:rsidTr="006E7162">
        <w:trPr>
          <w:cnfStyle w:val="100000000000" w:firstRow="1" w:lastRow="0" w:firstColumn="0" w:lastColumn="0" w:oddVBand="0" w:evenVBand="0" w:oddHBand="0" w:evenHBand="0" w:firstRowFirstColumn="0" w:firstRowLastColumn="0" w:lastRowFirstColumn="0" w:lastRowLastColumn="0"/>
        </w:trPr>
        <w:tc>
          <w:tcPr>
            <w:tcW w:w="10790" w:type="dxa"/>
          </w:tcPr>
          <w:p w:rsidR="006E7162" w:rsidRPr="00A20138" w:rsidRDefault="006E7162" w:rsidP="006E7162"/>
        </w:tc>
      </w:tr>
    </w:tbl>
    <w:p w:rsidR="006E7162" w:rsidRDefault="006E7162" w:rsidP="003F4225"/>
    <w:p w:rsidR="00632678" w:rsidRDefault="00632678" w:rsidP="003F4225"/>
    <w:p w:rsidR="00632678" w:rsidRDefault="00632678" w:rsidP="00632678">
      <w:pPr>
        <w:pStyle w:val="Heading1"/>
      </w:pPr>
      <w:proofErr w:type="gramStart"/>
      <w:r>
        <w:t>Week ????</w:t>
      </w:r>
      <w:proofErr w:type="gramEnd"/>
    </w:p>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632678" w:rsidP="00CF2E44">
            <w:pPr>
              <w:pStyle w:val="MinutesandAgendaTitles"/>
            </w:pPr>
            <w:r>
              <w:t>Start Working for the Project</w:t>
            </w:r>
          </w:p>
        </w:tc>
      </w:tr>
    </w:tbl>
    <w:tbl>
      <w:tblPr>
        <w:tblStyle w:val="Minutes"/>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3594"/>
        <w:gridCol w:w="3596"/>
        <w:gridCol w:w="360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875" w:type="dxa"/>
          </w:tcPr>
          <w:p w:rsidR="00632678" w:rsidRPr="00410239" w:rsidRDefault="00632678" w:rsidP="00CF2E44">
            <w:r>
              <w:t>Date: 28.10.2018</w:t>
            </w:r>
          </w:p>
        </w:tc>
        <w:tc>
          <w:tcPr>
            <w:tcW w:w="2876" w:type="dxa"/>
          </w:tcPr>
          <w:p w:rsidR="00632678" w:rsidRPr="00410239" w:rsidRDefault="00CF2E44" w:rsidP="00CF2E44">
            <w:r>
              <w:t>Time: 12:21</w:t>
            </w:r>
            <w:r w:rsidR="00EA1981">
              <w:t xml:space="preserve"> AM – 1:3</w:t>
            </w:r>
            <w:r w:rsidR="00632678">
              <w:t>5 PM</w:t>
            </w:r>
          </w:p>
        </w:tc>
        <w:tc>
          <w:tcPr>
            <w:tcW w:w="2879" w:type="dxa"/>
          </w:tcPr>
          <w:p w:rsidR="00632678" w:rsidRPr="00410239" w:rsidRDefault="00632678" w:rsidP="00632678">
            <w:r>
              <w:t>Gusto: UOG Class Room</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195D08" w:rsidTr="00CF2E44">
        <w:sdt>
          <w:sdtPr>
            <w:alias w:val="Meeting called by:"/>
            <w:tag w:val="Meeting called by:"/>
            <w:id w:val="-540749624"/>
            <w:placeholder>
              <w:docPart w:val="465B17FB892748D5A9C083F87DACF4C6"/>
            </w:placeholder>
            <w:temporary/>
            <w:showingPlcHdr/>
            <w15:appearance w15:val="hidden"/>
          </w:sdtPr>
          <w:sdtContent>
            <w:tc>
              <w:tcPr>
                <w:tcW w:w="2726" w:type="dxa"/>
                <w:tcBorders>
                  <w:top w:val="nil"/>
                </w:tcBorders>
              </w:tcPr>
              <w:p w:rsidR="00632678" w:rsidRPr="00195D08" w:rsidRDefault="00632678" w:rsidP="00CF2E44">
                <w:r w:rsidRPr="00195D08">
                  <w:t>Meeting called by</w:t>
                </w:r>
              </w:p>
            </w:tc>
          </w:sdtContent>
        </w:sdt>
        <w:tc>
          <w:tcPr>
            <w:tcW w:w="8064" w:type="dxa"/>
            <w:tcBorders>
              <w:top w:val="nil"/>
            </w:tcBorders>
          </w:tcPr>
          <w:p w:rsidR="00632678" w:rsidRPr="00195D08" w:rsidRDefault="00632678" w:rsidP="00CF2E44">
            <w:r>
              <w:t xml:space="preserve">Min Thu </w:t>
            </w:r>
            <w:proofErr w:type="spellStart"/>
            <w:r>
              <w:t>Khant</w:t>
            </w:r>
            <w:proofErr w:type="spellEnd"/>
          </w:p>
        </w:tc>
      </w:tr>
      <w:tr w:rsidR="00632678" w:rsidRPr="00195D08" w:rsidTr="00CF2E44">
        <w:sdt>
          <w:sdtPr>
            <w:alias w:val="Type of meeting:"/>
            <w:tag w:val="Type of meeting:"/>
            <w:id w:val="-450091096"/>
            <w:placeholder>
              <w:docPart w:val="BA50313AB2214493BB90448F4884F013"/>
            </w:placeholder>
            <w:temporary/>
            <w:showingPlcHdr/>
            <w15:appearance w15:val="hidden"/>
          </w:sdtPr>
          <w:sdtContent>
            <w:tc>
              <w:tcPr>
                <w:tcW w:w="2726" w:type="dxa"/>
              </w:tcPr>
              <w:p w:rsidR="00632678" w:rsidRPr="00195D08" w:rsidRDefault="00632678" w:rsidP="00CF2E44">
                <w:r w:rsidRPr="00195D08">
                  <w:t>Type of meeting</w:t>
                </w:r>
              </w:p>
            </w:tc>
          </w:sdtContent>
        </w:sdt>
        <w:tc>
          <w:tcPr>
            <w:tcW w:w="8064" w:type="dxa"/>
          </w:tcPr>
          <w:p w:rsidR="00632678" w:rsidRPr="00195D08" w:rsidRDefault="00AA4BB4" w:rsidP="00CF2E44">
            <w:r>
              <w:t>UI designs rethink and reconsider</w:t>
            </w:r>
          </w:p>
        </w:tc>
      </w:tr>
      <w:tr w:rsidR="00632678" w:rsidRPr="00195D08" w:rsidTr="00CF2E44">
        <w:sdt>
          <w:sdtPr>
            <w:alias w:val="Facilitator:"/>
            <w:tag w:val="Facilitator:"/>
            <w:id w:val="-1291040785"/>
            <w:placeholder>
              <w:docPart w:val="8B7DEAA73F3143A98AF8D0A2407407E6"/>
            </w:placeholder>
            <w:temporary/>
            <w:showingPlcHdr/>
            <w15:appearance w15:val="hidden"/>
          </w:sdtPr>
          <w:sdtContent>
            <w:tc>
              <w:tcPr>
                <w:tcW w:w="2726" w:type="dxa"/>
              </w:tcPr>
              <w:p w:rsidR="00632678" w:rsidRPr="00195D08" w:rsidRDefault="00632678" w:rsidP="00CF2E44">
                <w:r w:rsidRPr="00195D08">
                  <w:t>Facilitator</w:t>
                </w:r>
              </w:p>
            </w:tc>
          </w:sdtContent>
        </w:sdt>
        <w:tc>
          <w:tcPr>
            <w:tcW w:w="8064" w:type="dxa"/>
          </w:tcPr>
          <w:p w:rsidR="00632678" w:rsidRPr="00195D08" w:rsidRDefault="00632678" w:rsidP="00CF2E44">
            <w:r>
              <w:t>Gusto</w:t>
            </w:r>
          </w:p>
        </w:tc>
      </w:tr>
      <w:tr w:rsidR="00632678" w:rsidRPr="00195D08" w:rsidTr="00CF2E44">
        <w:sdt>
          <w:sdtPr>
            <w:alias w:val="Note taker:"/>
            <w:tag w:val="Note taker:"/>
            <w:id w:val="-284424144"/>
            <w:placeholder>
              <w:docPart w:val="4429870372474109B0FD9CD0CEE447CC"/>
            </w:placeholder>
            <w:temporary/>
            <w:showingPlcHdr/>
            <w15:appearance w15:val="hidden"/>
          </w:sdtPr>
          <w:sdtContent>
            <w:tc>
              <w:tcPr>
                <w:tcW w:w="2726" w:type="dxa"/>
              </w:tcPr>
              <w:p w:rsidR="00632678" w:rsidRPr="00195D08" w:rsidRDefault="00632678" w:rsidP="00CF2E44">
                <w:r w:rsidRPr="00195D08">
                  <w:t>Note taker</w:t>
                </w:r>
              </w:p>
            </w:tc>
          </w:sdtContent>
        </w:sdt>
        <w:tc>
          <w:tcPr>
            <w:tcW w:w="8064" w:type="dxa"/>
          </w:tcPr>
          <w:p w:rsidR="00632678" w:rsidRPr="00195D08" w:rsidRDefault="00632678" w:rsidP="00CF2E44">
            <w:r>
              <w:t xml:space="preserve">Min Thu </w:t>
            </w:r>
            <w:proofErr w:type="spellStart"/>
            <w:r>
              <w:t>Khant</w:t>
            </w:r>
            <w:proofErr w:type="spellEnd"/>
          </w:p>
        </w:tc>
      </w:tr>
      <w:tr w:rsidR="00632678" w:rsidRPr="00195D08" w:rsidTr="00CF2E44">
        <w:sdt>
          <w:sdtPr>
            <w:alias w:val="Timekeeper:"/>
            <w:tag w:val="Timekeeper:"/>
            <w:id w:val="1429934787"/>
            <w:placeholder>
              <w:docPart w:val="95F43E251A9D40E79D5F0747073E873D"/>
            </w:placeholder>
            <w:temporary/>
            <w:showingPlcHdr/>
            <w15:appearance w15:val="hidden"/>
          </w:sdtPr>
          <w:sdtContent>
            <w:tc>
              <w:tcPr>
                <w:tcW w:w="2726" w:type="dxa"/>
              </w:tcPr>
              <w:p w:rsidR="00632678" w:rsidRPr="00195D08" w:rsidRDefault="00632678" w:rsidP="00CF2E44">
                <w:r w:rsidRPr="00195D08">
                  <w:t>Timekeeper</w:t>
                </w:r>
              </w:p>
            </w:tc>
          </w:sdtContent>
        </w:sdt>
        <w:tc>
          <w:tcPr>
            <w:tcW w:w="8064" w:type="dxa"/>
          </w:tcPr>
          <w:p w:rsidR="00632678" w:rsidRPr="00195D08" w:rsidRDefault="00632678" w:rsidP="00CF2E44">
            <w:r>
              <w:t>Su Pyae Thu Ya</w:t>
            </w:r>
          </w:p>
        </w:tc>
      </w:tr>
      <w:tr w:rsidR="00632678" w:rsidRPr="00195D08" w:rsidTr="00CF2E44">
        <w:sdt>
          <w:sdtPr>
            <w:alias w:val="Attendees:"/>
            <w:tag w:val="Attendees:"/>
            <w:id w:val="409740338"/>
            <w:placeholder>
              <w:docPart w:val="C6845CB737464CE49E2F18ED502A88A3"/>
            </w:placeholder>
            <w:temporary/>
            <w:showingPlcHdr/>
            <w15:appearance w15:val="hidden"/>
          </w:sdtPr>
          <w:sdtContent>
            <w:tc>
              <w:tcPr>
                <w:tcW w:w="2726" w:type="dxa"/>
              </w:tcPr>
              <w:p w:rsidR="00632678" w:rsidRPr="00195D08" w:rsidRDefault="00632678" w:rsidP="00CF2E44">
                <w:r w:rsidRPr="00195D08">
                  <w:t>Attendees</w:t>
                </w:r>
              </w:p>
            </w:tc>
          </w:sdtContent>
        </w:sdt>
        <w:tc>
          <w:tcPr>
            <w:tcW w:w="8064" w:type="dxa"/>
          </w:tcPr>
          <w:p w:rsidR="00632678" w:rsidRPr="00195D08"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w:t>
            </w:r>
            <w:r w:rsidR="00632678">
              <w:t xml:space="preserve">, Su Pyae Thu Ya, Aung Phone </w:t>
            </w:r>
            <w:proofErr w:type="spellStart"/>
            <w:r w:rsidR="00632678">
              <w:t>Kyaw</w:t>
            </w:r>
            <w:proofErr w:type="spellEnd"/>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w:t>
            </w:r>
            <w:proofErr w:type="spellStart"/>
            <w:r w:rsidR="00AA4BB4">
              <w:t>Tun</w:t>
            </w:r>
            <w:proofErr w:type="spellEnd"/>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8630" w:type="dxa"/>
          </w:tcPr>
          <w:p w:rsidR="00632678" w:rsidRPr="00410239" w:rsidRDefault="00AA4BB4" w:rsidP="00CF2E44">
            <w:pPr>
              <w:pStyle w:val="MinutesandAgendaTitles"/>
            </w:pPr>
            <w:r>
              <w:t>UI designs (Recreate)</w:t>
            </w:r>
          </w:p>
        </w:tc>
      </w:tr>
    </w:tbl>
    <w:tbl>
      <w:tblPr>
        <w:tblStyle w:val="Minutes"/>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726"/>
        <w:gridCol w:w="8064"/>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2726" w:type="dxa"/>
          </w:tcPr>
          <w:p w:rsidR="00632678" w:rsidRPr="00410239" w:rsidRDefault="00632678" w:rsidP="00CF2E44">
            <w:r>
              <w:t xml:space="preserve"> 1 Hour and 45 min</w:t>
            </w:r>
          </w:p>
        </w:tc>
        <w:tc>
          <w:tcPr>
            <w:tcW w:w="8064" w:type="dxa"/>
          </w:tcPr>
          <w:p w:rsidR="00632678" w:rsidRPr="00410239" w:rsidRDefault="00CF2E4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r w:rsidR="00AA4BB4">
              <w:t xml:space="preserve">, </w:t>
            </w:r>
            <w:proofErr w:type="spellStart"/>
            <w:r w:rsidR="00AA4BB4">
              <w:t>Myo</w:t>
            </w:r>
            <w:proofErr w:type="spellEnd"/>
            <w:r w:rsidR="00AA4BB4">
              <w:t xml:space="preserve"> </w:t>
            </w:r>
            <w:proofErr w:type="spellStart"/>
            <w:r w:rsidR="00AA4BB4">
              <w:t>Thiha</w:t>
            </w:r>
            <w:proofErr w:type="spellEnd"/>
            <w:r w:rsidR="00AA4BB4">
              <w:t xml:space="preserve"> </w:t>
            </w:r>
            <w:proofErr w:type="spellStart"/>
            <w:r w:rsidR="00AA4BB4">
              <w:t>Tun</w:t>
            </w:r>
            <w:proofErr w:type="spellEnd"/>
          </w:p>
        </w:tc>
      </w:tr>
      <w:tr w:rsidR="00632678" w:rsidRPr="00410239" w:rsidTr="00CF2E44">
        <w:tc>
          <w:tcPr>
            <w:tcW w:w="2726" w:type="dxa"/>
          </w:tcPr>
          <w:p w:rsidR="00632678" w:rsidRDefault="000B5355" w:rsidP="00CF2E44">
            <w:r>
              <w:t>Admin Account Login</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p>
        </w:tc>
      </w:tr>
      <w:tr w:rsidR="00632678" w:rsidRPr="00195D08" w:rsidTr="00CF2E44">
        <w:tc>
          <w:tcPr>
            <w:tcW w:w="2726" w:type="dxa"/>
          </w:tcPr>
          <w:p w:rsidR="00632678" w:rsidRPr="00195D08" w:rsidRDefault="000B5355" w:rsidP="00CF2E44">
            <w:r>
              <w:t>Customer</w:t>
            </w:r>
            <w:r w:rsidR="00AA4BB4">
              <w:t xml:space="preserve"> Side Search</w:t>
            </w:r>
            <w:r>
              <w:t>ing, Gone sin page</w:t>
            </w:r>
          </w:p>
        </w:tc>
        <w:tc>
          <w:tcPr>
            <w:tcW w:w="8064" w:type="dxa"/>
          </w:tcPr>
          <w:p w:rsidR="00632678" w:rsidRDefault="00AA4BB4"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Su Pyae Thu Ya, Aung Phone </w:t>
            </w:r>
            <w:proofErr w:type="spellStart"/>
            <w:r>
              <w:t>Kyaw</w:t>
            </w:r>
            <w:proofErr w:type="spellEnd"/>
          </w:p>
        </w:tc>
      </w:tr>
      <w:tr w:rsidR="00632678" w:rsidRPr="00195D08" w:rsidTr="00CF2E44">
        <w:tc>
          <w:tcPr>
            <w:tcW w:w="2726" w:type="dxa"/>
          </w:tcPr>
          <w:p w:rsidR="00632678" w:rsidRDefault="00AA4BB4" w:rsidP="00CF2E44">
            <w:r>
              <w:lastRenderedPageBreak/>
              <w:t>Restaurant login</w:t>
            </w:r>
            <w:r w:rsidR="000B5355">
              <w:t xml:space="preserve"> (get M</w:t>
            </w:r>
            <w:r w:rsidR="002F1D63">
              <w:t>yanpay username</w:t>
            </w:r>
            <w:r w:rsidR="000B5355">
              <w:t xml:space="preserve"> instead of email)</w:t>
            </w:r>
          </w:p>
        </w:tc>
        <w:tc>
          <w:tcPr>
            <w:tcW w:w="8064" w:type="dxa"/>
          </w:tcPr>
          <w:p w:rsidR="00632678" w:rsidRDefault="00AA4BB4" w:rsidP="00AA4BB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r w:rsidR="006F445B">
              <w:t xml:space="preserve">, </w:t>
            </w:r>
            <w:proofErr w:type="spellStart"/>
            <w:r w:rsidR="006F445B">
              <w:t>Myo</w:t>
            </w:r>
            <w:proofErr w:type="spellEnd"/>
            <w:r w:rsidR="006F445B">
              <w:t xml:space="preserve"> </w:t>
            </w:r>
            <w:proofErr w:type="spellStart"/>
            <w:r w:rsidR="006F445B">
              <w:t>Thiha</w:t>
            </w:r>
            <w:proofErr w:type="spellEnd"/>
            <w:r w:rsidR="006F445B">
              <w:t xml:space="preserve"> </w:t>
            </w:r>
            <w:proofErr w:type="spellStart"/>
            <w:r w:rsidR="006F445B">
              <w:t>Tun</w:t>
            </w:r>
            <w:proofErr w:type="spellEnd"/>
          </w:p>
        </w:tc>
      </w:tr>
      <w:tr w:rsidR="00632678" w:rsidRPr="00195D08" w:rsidTr="00CF2E44">
        <w:tc>
          <w:tcPr>
            <w:tcW w:w="2726" w:type="dxa"/>
          </w:tcPr>
          <w:p w:rsidR="00632678" w:rsidRDefault="002F1D63" w:rsidP="00CF2E44">
            <w:r>
              <w:t xml:space="preserve">Testing </w:t>
            </w:r>
            <w:proofErr w:type="spellStart"/>
            <w:r>
              <w:t>MyanPay</w:t>
            </w:r>
            <w:proofErr w:type="spellEnd"/>
            <w:r>
              <w:t xml:space="preserve"> again</w:t>
            </w:r>
          </w:p>
        </w:tc>
        <w:tc>
          <w:tcPr>
            <w:tcW w:w="8064" w:type="dxa"/>
          </w:tcPr>
          <w:p w:rsidR="00632678" w:rsidRDefault="006F445B" w:rsidP="00CF2E44">
            <w:r>
              <w:t xml:space="preserve">Min Thu </w:t>
            </w:r>
            <w:proofErr w:type="spellStart"/>
            <w:r>
              <w:t>Khant</w:t>
            </w:r>
            <w:proofErr w:type="spellEnd"/>
            <w:r>
              <w:t xml:space="preserve">, </w:t>
            </w:r>
            <w:proofErr w:type="spellStart"/>
            <w:r>
              <w:t>Khant</w:t>
            </w:r>
            <w:proofErr w:type="spellEnd"/>
            <w:r>
              <w:t xml:space="preserve"> </w:t>
            </w:r>
            <w:proofErr w:type="spellStart"/>
            <w:r>
              <w:t>Ti</w:t>
            </w:r>
            <w:proofErr w:type="spellEnd"/>
            <w:r>
              <w:t xml:space="preserve"> Kyi, Aung Phone </w:t>
            </w:r>
            <w:proofErr w:type="spellStart"/>
            <w:r>
              <w:t>Kyaw</w:t>
            </w:r>
            <w:proofErr w:type="spellEnd"/>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6468"/>
        <w:gridCol w:w="2697"/>
        <w:gridCol w:w="1625"/>
      </w:tblGrid>
      <w:tr w:rsidR="00632678" w:rsidRPr="00195D08" w:rsidTr="00CF2E44">
        <w:trPr>
          <w:cnfStyle w:val="100000000000" w:firstRow="1" w:lastRow="0" w:firstColumn="0" w:lastColumn="0" w:oddVBand="0" w:evenVBand="0" w:oddHBand="0" w:evenHBand="0" w:firstRowFirstColumn="0" w:firstRowLastColumn="0" w:lastRowFirstColumn="0" w:lastRowLastColumn="0"/>
        </w:trPr>
        <w:sdt>
          <w:sdtPr>
            <w:alias w:val="Agenda 1, action items:"/>
            <w:tag w:val="Agenda 1, action items:"/>
            <w:id w:val="-535511580"/>
            <w:placeholder>
              <w:docPart w:val="5BC5ECDA8B15494083BCC3B9A5ACAA29"/>
            </w:placeholder>
            <w:temporary/>
            <w:showingPlcHdr/>
            <w15:appearance w15:val="hidden"/>
          </w:sdtPr>
          <w:sdtContent>
            <w:tc>
              <w:tcPr>
                <w:tcW w:w="6468" w:type="dxa"/>
              </w:tcPr>
              <w:p w:rsidR="00632678" w:rsidRPr="00195D08" w:rsidRDefault="00632678" w:rsidP="00CF2E44">
                <w:r w:rsidRPr="00195D08">
                  <w:t>Action Items</w:t>
                </w:r>
              </w:p>
            </w:tc>
          </w:sdtContent>
        </w:sdt>
        <w:sdt>
          <w:sdtPr>
            <w:alias w:val="Agenda 1, person responsible:"/>
            <w:tag w:val="Agenda 1, person responsible:"/>
            <w:id w:val="1283155820"/>
            <w:placeholder>
              <w:docPart w:val="66E4EAFD83124AE587078E304DB0E793"/>
            </w:placeholder>
            <w:temporary/>
            <w:showingPlcHdr/>
            <w15:appearance w15:val="hidden"/>
          </w:sdtPr>
          <w:sdtContent>
            <w:tc>
              <w:tcPr>
                <w:tcW w:w="2697" w:type="dxa"/>
              </w:tcPr>
              <w:p w:rsidR="00632678" w:rsidRPr="00195D08" w:rsidRDefault="00632678" w:rsidP="00CF2E44">
                <w:r w:rsidRPr="00195D08">
                  <w:t>Person Responsible</w:t>
                </w:r>
              </w:p>
            </w:tc>
          </w:sdtContent>
        </w:sdt>
        <w:sdt>
          <w:sdtPr>
            <w:alias w:val="Agenda 1, deadline:"/>
            <w:tag w:val="Agenda 1, deadline:"/>
            <w:id w:val="-345867289"/>
            <w:placeholder>
              <w:docPart w:val="A19AAF696F5E4E8A9BDDA0CDE73E595C"/>
            </w:placeholder>
            <w:temporary/>
            <w:showingPlcHdr/>
            <w15:appearance w15:val="hidden"/>
          </w:sdtPr>
          <w:sdtContent>
            <w:tc>
              <w:tcPr>
                <w:tcW w:w="1625" w:type="dxa"/>
              </w:tcPr>
              <w:p w:rsidR="00632678" w:rsidRPr="00195D08" w:rsidRDefault="00632678" w:rsidP="00CF2E44">
                <w:r w:rsidRPr="00195D08">
                  <w:t>Deadline</w:t>
                </w:r>
              </w:p>
            </w:tc>
          </w:sdtContent>
        </w:sdt>
      </w:tr>
      <w:tr w:rsidR="00632678" w:rsidRPr="00195D08" w:rsidTr="00CF2E44">
        <w:tc>
          <w:tcPr>
            <w:tcW w:w="6468" w:type="dxa"/>
          </w:tcPr>
          <w:p w:rsidR="00632678" w:rsidRPr="00195D08" w:rsidRDefault="00632678" w:rsidP="00CF2E44">
            <w:r>
              <w:t>-</w:t>
            </w:r>
            <w:bookmarkStart w:id="0" w:name="_GoBack"/>
            <w:bookmarkEnd w:id="0"/>
          </w:p>
        </w:tc>
        <w:tc>
          <w:tcPr>
            <w:tcW w:w="2697" w:type="dxa"/>
          </w:tcPr>
          <w:p w:rsidR="00632678" w:rsidRPr="00195D08" w:rsidRDefault="00632678" w:rsidP="00CF2E44">
            <w:r>
              <w:t>-</w:t>
            </w:r>
          </w:p>
        </w:tc>
        <w:tc>
          <w:tcPr>
            <w:tcW w:w="1625" w:type="dxa"/>
          </w:tcPr>
          <w:p w:rsidR="00632678" w:rsidRPr="00195D08" w:rsidRDefault="00632678" w:rsidP="00CF2E44">
            <w:r>
              <w:t>-</w:t>
            </w:r>
          </w:p>
        </w:tc>
      </w:tr>
    </w:tbl>
    <w:tbl>
      <w:tblPr>
        <w:tblStyle w:val="Minutes-dark"/>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c>
          <w:tcPr>
            <w:tcW w:w="10790" w:type="dxa"/>
          </w:tcPr>
          <w:p w:rsidR="00632678" w:rsidRPr="00410239" w:rsidRDefault="00632678" w:rsidP="00CF2E44">
            <w:pPr>
              <w:pStyle w:val="MinutesandAgendaTitles"/>
            </w:pPr>
            <w:r>
              <w:t>Next Meeting Objective</w:t>
            </w:r>
          </w:p>
        </w:tc>
      </w:tr>
    </w:tbl>
    <w:tbl>
      <w:tblPr>
        <w:tblStyle w:val="Minutes-light"/>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10790"/>
      </w:tblGrid>
      <w:tr w:rsidR="00632678" w:rsidRPr="00410239" w:rsidTr="00CF2E44">
        <w:trPr>
          <w:cnfStyle w:val="100000000000" w:firstRow="1" w:lastRow="0" w:firstColumn="0" w:lastColumn="0" w:oddVBand="0" w:evenVBand="0" w:oddHBand="0" w:evenHBand="0" w:firstRowFirstColumn="0" w:firstRowLastColumn="0" w:lastRowFirstColumn="0" w:lastRowLastColumn="0"/>
        </w:trPr>
        <w:tc>
          <w:tcPr>
            <w:tcW w:w="10790" w:type="dxa"/>
          </w:tcPr>
          <w:p w:rsidR="00632678" w:rsidRPr="00A20138" w:rsidRDefault="00632678" w:rsidP="00CF2E44"/>
        </w:tc>
      </w:tr>
    </w:tbl>
    <w:p w:rsidR="00632678" w:rsidRDefault="00632678" w:rsidP="003F4225"/>
    <w:sectPr w:rsidR="00632678" w:rsidSect="00DF4AC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F19" w:rsidRDefault="00547F19">
      <w:r>
        <w:separator/>
      </w:r>
    </w:p>
  </w:endnote>
  <w:endnote w:type="continuationSeparator" w:id="0">
    <w:p w:rsidR="00547F19" w:rsidRDefault="0054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F19" w:rsidRDefault="00547F19">
      <w:r>
        <w:separator/>
      </w:r>
    </w:p>
  </w:footnote>
  <w:footnote w:type="continuationSeparator" w:id="0">
    <w:p w:rsidR="00547F19" w:rsidRDefault="00547F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E44" w:rsidRPr="00DF4AC8" w:rsidRDefault="00CF2E44" w:rsidP="00BA26A6">
    <w:pPr>
      <w:pStyle w:val="MeetingMinutesHeading"/>
      <w:rPr>
        <w:sz w:val="26"/>
      </w:rPr>
    </w:pPr>
    <w:r w:rsidRPr="00DF4AC8">
      <w:rPr>
        <w:sz w:val="26"/>
      </w:rPr>
      <w:t>Bit Geeks Meeting Records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31"/>
    <w:rsid w:val="00021311"/>
    <w:rsid w:val="00030FC8"/>
    <w:rsid w:val="00070E66"/>
    <w:rsid w:val="00073AED"/>
    <w:rsid w:val="000A75F5"/>
    <w:rsid w:val="000B5355"/>
    <w:rsid w:val="000C75DA"/>
    <w:rsid w:val="001150D8"/>
    <w:rsid w:val="00160389"/>
    <w:rsid w:val="0018514B"/>
    <w:rsid w:val="0019353F"/>
    <w:rsid w:val="00195D08"/>
    <w:rsid w:val="001A10F5"/>
    <w:rsid w:val="001D6D2A"/>
    <w:rsid w:val="001F0728"/>
    <w:rsid w:val="00207757"/>
    <w:rsid w:val="002100A6"/>
    <w:rsid w:val="0028123A"/>
    <w:rsid w:val="00283773"/>
    <w:rsid w:val="002A5825"/>
    <w:rsid w:val="002C1070"/>
    <w:rsid w:val="002F1D63"/>
    <w:rsid w:val="00331E07"/>
    <w:rsid w:val="00332239"/>
    <w:rsid w:val="003B3A30"/>
    <w:rsid w:val="003D4A76"/>
    <w:rsid w:val="003F4225"/>
    <w:rsid w:val="003F6CBF"/>
    <w:rsid w:val="00410239"/>
    <w:rsid w:val="0043271B"/>
    <w:rsid w:val="00453EDE"/>
    <w:rsid w:val="0046530B"/>
    <w:rsid w:val="00474BB5"/>
    <w:rsid w:val="00496641"/>
    <w:rsid w:val="004C463E"/>
    <w:rsid w:val="004C533C"/>
    <w:rsid w:val="004E6F31"/>
    <w:rsid w:val="005463D7"/>
    <w:rsid w:val="00547F19"/>
    <w:rsid w:val="00562515"/>
    <w:rsid w:val="00575E2C"/>
    <w:rsid w:val="005A2AF0"/>
    <w:rsid w:val="005D632D"/>
    <w:rsid w:val="005E06A1"/>
    <w:rsid w:val="005E16F7"/>
    <w:rsid w:val="00621AFC"/>
    <w:rsid w:val="0062255D"/>
    <w:rsid w:val="00632678"/>
    <w:rsid w:val="00634A2A"/>
    <w:rsid w:val="006858FE"/>
    <w:rsid w:val="00691036"/>
    <w:rsid w:val="006A36EF"/>
    <w:rsid w:val="006E0E70"/>
    <w:rsid w:val="006E7162"/>
    <w:rsid w:val="006F35FA"/>
    <w:rsid w:val="006F445B"/>
    <w:rsid w:val="006F57E1"/>
    <w:rsid w:val="006F691A"/>
    <w:rsid w:val="006F6DE2"/>
    <w:rsid w:val="007031D3"/>
    <w:rsid w:val="00710D45"/>
    <w:rsid w:val="00734677"/>
    <w:rsid w:val="007623AA"/>
    <w:rsid w:val="00793B2B"/>
    <w:rsid w:val="00794AC9"/>
    <w:rsid w:val="007F528E"/>
    <w:rsid w:val="008566BF"/>
    <w:rsid w:val="008A7320"/>
    <w:rsid w:val="008B3300"/>
    <w:rsid w:val="009010DC"/>
    <w:rsid w:val="00941485"/>
    <w:rsid w:val="00971D8E"/>
    <w:rsid w:val="009759DB"/>
    <w:rsid w:val="009A0E9B"/>
    <w:rsid w:val="009A4B7B"/>
    <w:rsid w:val="009A7A82"/>
    <w:rsid w:val="009D0401"/>
    <w:rsid w:val="009E1C12"/>
    <w:rsid w:val="00A15510"/>
    <w:rsid w:val="00A20138"/>
    <w:rsid w:val="00A2210A"/>
    <w:rsid w:val="00A22314"/>
    <w:rsid w:val="00A369CE"/>
    <w:rsid w:val="00A57407"/>
    <w:rsid w:val="00A733AC"/>
    <w:rsid w:val="00AA4BB4"/>
    <w:rsid w:val="00B02946"/>
    <w:rsid w:val="00B074A5"/>
    <w:rsid w:val="00B4503C"/>
    <w:rsid w:val="00B93652"/>
    <w:rsid w:val="00BA26A6"/>
    <w:rsid w:val="00BB1A3C"/>
    <w:rsid w:val="00BB5F0E"/>
    <w:rsid w:val="00BF2213"/>
    <w:rsid w:val="00BF29EE"/>
    <w:rsid w:val="00C167CA"/>
    <w:rsid w:val="00C7087C"/>
    <w:rsid w:val="00C74B7F"/>
    <w:rsid w:val="00CA4B0E"/>
    <w:rsid w:val="00CB1521"/>
    <w:rsid w:val="00CF2E44"/>
    <w:rsid w:val="00D22E9A"/>
    <w:rsid w:val="00D4143F"/>
    <w:rsid w:val="00D51AE5"/>
    <w:rsid w:val="00D94F28"/>
    <w:rsid w:val="00DA094C"/>
    <w:rsid w:val="00DD7AAF"/>
    <w:rsid w:val="00DF43E0"/>
    <w:rsid w:val="00DF4AC8"/>
    <w:rsid w:val="00DF5A36"/>
    <w:rsid w:val="00E00985"/>
    <w:rsid w:val="00E46D26"/>
    <w:rsid w:val="00EA1981"/>
    <w:rsid w:val="00EA6146"/>
    <w:rsid w:val="00EA6487"/>
    <w:rsid w:val="00EE0997"/>
    <w:rsid w:val="00F319CB"/>
    <w:rsid w:val="00F3236D"/>
    <w:rsid w:val="00F830BF"/>
    <w:rsid w:val="00FE6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8EEB257-609B-4060-A7B5-1A3F9C3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semiHidden="1" w:uiPriority="29" w:unhideWhenUsed="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8E"/>
  </w:style>
  <w:style w:type="paragraph" w:styleId="Heading1">
    <w:name w:val="heading 1"/>
    <w:basedOn w:val="Normal"/>
    <w:next w:val="Normal"/>
    <w:link w:val="Heading1Char"/>
    <w:uiPriority w:val="9"/>
    <w:qFormat/>
    <w:rsid w:val="00DF4AC8"/>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F4AC8"/>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DF4AC8"/>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DF4AC8"/>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DF4AC8"/>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DF4AC8"/>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DF4AC8"/>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DF4AC8"/>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DF4AC8"/>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9"/>
    <w:rsid w:val="00DF4AC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F4AC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semiHidden/>
    <w:rsid w:val="00DF4AC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DF4AC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DF4AC8"/>
    <w:rPr>
      <w:rFonts w:asciiTheme="majorHAnsi" w:eastAsiaTheme="majorEastAsia" w:hAnsiTheme="majorHAnsi" w:cstheme="majorBidi"/>
      <w:color w:val="943634" w:themeColor="accent2" w:themeShade="BF"/>
      <w:sz w:val="24"/>
      <w:szCs w:val="24"/>
    </w:rPr>
  </w:style>
  <w:style w:type="paragraph" w:customStyle="1" w:styleId="MeetingMinutesHeading">
    <w:name w:val="Meeting Minutes Heading"/>
    <w:basedOn w:val="Normal"/>
    <w:uiPriority w:val="1"/>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35"/>
    <w:semiHidden/>
    <w:unhideWhenUsed/>
    <w:qFormat/>
    <w:rsid w:val="00DF4AC8"/>
    <w:pPr>
      <w:spacing w:line="240" w:lineRule="auto"/>
    </w:pPr>
    <w:rPr>
      <w:b/>
      <w:bCs/>
      <w:color w:val="404040" w:themeColor="text1" w:themeTint="BF"/>
      <w:sz w:val="16"/>
      <w:szCs w:val="16"/>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9"/>
    <w:semiHidden/>
    <w:rsid w:val="00DF4AC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DF4AC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DF4AC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DF4AC8"/>
    <w:rPr>
      <w:rFonts w:asciiTheme="majorHAnsi" w:eastAsiaTheme="majorEastAsia" w:hAnsiTheme="majorHAnsi" w:cstheme="majorBidi"/>
      <w:i/>
      <w:iCs/>
      <w:color w:val="632423" w:themeColor="accent2" w:themeShade="80"/>
      <w:sz w:val="22"/>
      <w:szCs w:val="22"/>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1"/>
    <w:qFormat/>
    <w:rsid w:val="00DF4AC8"/>
    <w:pPr>
      <w:spacing w:after="0" w:line="240" w:lineRule="auto"/>
    </w:p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DF4AC8"/>
    <w:pPr>
      <w:outlineLvl w:val="9"/>
    </w:pPr>
  </w:style>
  <w:style w:type="character" w:customStyle="1"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i/>
      <w:iCs/>
      <w:color w:val="1F497D" w:themeColor="text2"/>
    </w:rPr>
  </w:style>
  <w:style w:type="character" w:styleId="IntenseEmphasis">
    <w:name w:val="Intense Emphasis"/>
    <w:basedOn w:val="DefaultParagraphFont"/>
    <w:uiPriority w:val="21"/>
    <w:qFormat/>
    <w:rsid w:val="00DF4AC8"/>
    <w:rPr>
      <w:b/>
      <w:bCs/>
      <w:i/>
      <w:iCs/>
      <w:caps w:val="0"/>
      <w:smallCaps w:val="0"/>
      <w:strike w:val="0"/>
      <w:dstrike w:val="0"/>
      <w:color w:val="C0504D" w:themeColor="accent2"/>
    </w:rPr>
  </w:style>
  <w:style w:type="paragraph" w:styleId="IntenseQuote">
    <w:name w:val="Intense Quote"/>
    <w:basedOn w:val="Normal"/>
    <w:next w:val="Normal"/>
    <w:link w:val="IntenseQuoteChar"/>
    <w:uiPriority w:val="30"/>
    <w:qFormat/>
    <w:rsid w:val="00DF4AC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F4AC8"/>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DF4AC8"/>
    <w:rPr>
      <w:b/>
      <w:bCs/>
      <w:caps w:val="0"/>
      <w:smallCaps/>
      <w:color w:val="auto"/>
      <w:spacing w:val="0"/>
      <w:u w:val="single"/>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DF4A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F4AC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F4AC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F4AC8"/>
    <w:rPr>
      <w:caps/>
      <w:color w:val="404040" w:themeColor="text1" w:themeTint="BF"/>
      <w:spacing w:val="20"/>
      <w:sz w:val="28"/>
      <w:szCs w:val="28"/>
    </w:rPr>
  </w:style>
  <w:style w:type="character" w:styleId="Strong">
    <w:name w:val="Strong"/>
    <w:basedOn w:val="DefaultParagraphFont"/>
    <w:uiPriority w:val="22"/>
    <w:qFormat/>
    <w:rsid w:val="00DF4AC8"/>
    <w:rPr>
      <w:b/>
      <w:bCs/>
    </w:rPr>
  </w:style>
  <w:style w:type="character" w:styleId="Emphasis">
    <w:name w:val="Emphasis"/>
    <w:basedOn w:val="DefaultParagraphFont"/>
    <w:uiPriority w:val="20"/>
    <w:qFormat/>
    <w:rsid w:val="00DF4AC8"/>
    <w:rPr>
      <w:i/>
      <w:iCs/>
      <w:color w:val="000000" w:themeColor="text1"/>
    </w:rPr>
  </w:style>
  <w:style w:type="paragraph" w:styleId="Quote">
    <w:name w:val="Quote"/>
    <w:basedOn w:val="Normal"/>
    <w:next w:val="Normal"/>
    <w:link w:val="QuoteChar"/>
    <w:uiPriority w:val="29"/>
    <w:qFormat/>
    <w:rsid w:val="00DF4A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F4AC8"/>
    <w:rPr>
      <w:rFonts w:asciiTheme="majorHAnsi" w:eastAsiaTheme="majorEastAsia" w:hAnsiTheme="majorHAnsi" w:cstheme="majorBidi"/>
      <w:color w:val="000000" w:themeColor="text1"/>
      <w:sz w:val="24"/>
      <w:szCs w:val="24"/>
    </w:rPr>
  </w:style>
  <w:style w:type="character" w:styleId="SubtleEmphasis">
    <w:name w:val="Subtle Emphasis"/>
    <w:basedOn w:val="DefaultParagraphFont"/>
    <w:uiPriority w:val="19"/>
    <w:qFormat/>
    <w:rsid w:val="00DF4AC8"/>
    <w:rPr>
      <w:i/>
      <w:iCs/>
      <w:color w:val="595959" w:themeColor="text1" w:themeTint="A6"/>
    </w:rPr>
  </w:style>
  <w:style w:type="character" w:styleId="SubtleReference">
    <w:name w:val="Subtle Reference"/>
    <w:basedOn w:val="DefaultParagraphFont"/>
    <w:uiPriority w:val="31"/>
    <w:qFormat/>
    <w:rsid w:val="00DF4AC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F4AC8"/>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il%20Genius\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2729C954DFD47CABB4B88ABFE1D9B43"/>
        <w:category>
          <w:name w:val="General"/>
          <w:gallery w:val="placeholder"/>
        </w:category>
        <w:types>
          <w:type w:val="bbPlcHdr"/>
        </w:types>
        <w:behaviors>
          <w:behavior w:val="content"/>
        </w:behaviors>
        <w:guid w:val="{A3D81BF3-0C3D-4142-88AA-E406277AEF4A}"/>
      </w:docPartPr>
      <w:docPartBody>
        <w:p w:rsidR="004F300A" w:rsidRDefault="007C3F57">
          <w:pPr>
            <w:pStyle w:val="02729C954DFD47CABB4B88ABFE1D9B43"/>
          </w:pPr>
          <w:r w:rsidRPr="00410239">
            <w:t>Meeting Time</w:t>
          </w:r>
        </w:p>
      </w:docPartBody>
    </w:docPart>
    <w:docPart>
      <w:docPartPr>
        <w:name w:val="68E3F803EDBD4574AC182E74CD4A06B8"/>
        <w:category>
          <w:name w:val="General"/>
          <w:gallery w:val="placeholder"/>
        </w:category>
        <w:types>
          <w:type w:val="bbPlcHdr"/>
        </w:types>
        <w:behaviors>
          <w:behavior w:val="content"/>
        </w:behaviors>
        <w:guid w:val="{A0035E85-C1B2-4771-82A7-CA2987630053}"/>
      </w:docPartPr>
      <w:docPartBody>
        <w:p w:rsidR="004F300A" w:rsidRDefault="007C3F57">
          <w:pPr>
            <w:pStyle w:val="68E3F803EDBD4574AC182E74CD4A06B8"/>
          </w:pPr>
          <w:r w:rsidRPr="00195D08">
            <w:t>Meeting called by</w:t>
          </w:r>
        </w:p>
      </w:docPartBody>
    </w:docPart>
    <w:docPart>
      <w:docPartPr>
        <w:name w:val="0DFC95A15DDC48FB9531BE02359CE5ED"/>
        <w:category>
          <w:name w:val="General"/>
          <w:gallery w:val="placeholder"/>
        </w:category>
        <w:types>
          <w:type w:val="bbPlcHdr"/>
        </w:types>
        <w:behaviors>
          <w:behavior w:val="content"/>
        </w:behaviors>
        <w:guid w:val="{C5145506-29C9-45D1-9713-DD27805F5D00}"/>
      </w:docPartPr>
      <w:docPartBody>
        <w:p w:rsidR="004F300A" w:rsidRDefault="007C3F57">
          <w:pPr>
            <w:pStyle w:val="0DFC95A15DDC48FB9531BE02359CE5ED"/>
          </w:pPr>
          <w:r w:rsidRPr="00195D08">
            <w:t>Type of meeting</w:t>
          </w:r>
        </w:p>
      </w:docPartBody>
    </w:docPart>
    <w:docPart>
      <w:docPartPr>
        <w:name w:val="4A4E881B02264106B3AD3620BD879361"/>
        <w:category>
          <w:name w:val="General"/>
          <w:gallery w:val="placeholder"/>
        </w:category>
        <w:types>
          <w:type w:val="bbPlcHdr"/>
        </w:types>
        <w:behaviors>
          <w:behavior w:val="content"/>
        </w:behaviors>
        <w:guid w:val="{9142C02D-2FF3-4C5C-8BBA-DF2A8FFBF753}"/>
      </w:docPartPr>
      <w:docPartBody>
        <w:p w:rsidR="004F300A" w:rsidRDefault="007C3F57">
          <w:pPr>
            <w:pStyle w:val="4A4E881B02264106B3AD3620BD879361"/>
          </w:pPr>
          <w:r w:rsidRPr="00195D08">
            <w:t>Facilitator</w:t>
          </w:r>
        </w:p>
      </w:docPartBody>
    </w:docPart>
    <w:docPart>
      <w:docPartPr>
        <w:name w:val="BFA96B8E42134D04921638DAE14B0672"/>
        <w:category>
          <w:name w:val="General"/>
          <w:gallery w:val="placeholder"/>
        </w:category>
        <w:types>
          <w:type w:val="bbPlcHdr"/>
        </w:types>
        <w:behaviors>
          <w:behavior w:val="content"/>
        </w:behaviors>
        <w:guid w:val="{4CF38B2C-FEEB-45BB-B0C9-0E04DB1E60D7}"/>
      </w:docPartPr>
      <w:docPartBody>
        <w:p w:rsidR="004F300A" w:rsidRDefault="007C3F57">
          <w:pPr>
            <w:pStyle w:val="BFA96B8E42134D04921638DAE14B0672"/>
          </w:pPr>
          <w:r w:rsidRPr="00195D08">
            <w:t>Note taker</w:t>
          </w:r>
        </w:p>
      </w:docPartBody>
    </w:docPart>
    <w:docPart>
      <w:docPartPr>
        <w:name w:val="1B92990B1C9C43DFAC9CD93815012171"/>
        <w:category>
          <w:name w:val="General"/>
          <w:gallery w:val="placeholder"/>
        </w:category>
        <w:types>
          <w:type w:val="bbPlcHdr"/>
        </w:types>
        <w:behaviors>
          <w:behavior w:val="content"/>
        </w:behaviors>
        <w:guid w:val="{DE0B331A-7ECB-4F5F-9767-68A922EFB716}"/>
      </w:docPartPr>
      <w:docPartBody>
        <w:p w:rsidR="004F300A" w:rsidRDefault="007C3F57">
          <w:pPr>
            <w:pStyle w:val="1B92990B1C9C43DFAC9CD93815012171"/>
          </w:pPr>
          <w:r w:rsidRPr="00195D08">
            <w:t>Timekeeper</w:t>
          </w:r>
        </w:p>
      </w:docPartBody>
    </w:docPart>
    <w:docPart>
      <w:docPartPr>
        <w:name w:val="8D5CEF743EF94DB9BB80D7A0736E96C8"/>
        <w:category>
          <w:name w:val="General"/>
          <w:gallery w:val="placeholder"/>
        </w:category>
        <w:types>
          <w:type w:val="bbPlcHdr"/>
        </w:types>
        <w:behaviors>
          <w:behavior w:val="content"/>
        </w:behaviors>
        <w:guid w:val="{DE8A07CA-D83A-4248-A4BF-8C65D3370E17}"/>
      </w:docPartPr>
      <w:docPartBody>
        <w:p w:rsidR="004F300A" w:rsidRDefault="007C3F57">
          <w:pPr>
            <w:pStyle w:val="8D5CEF743EF94DB9BB80D7A0736E96C8"/>
          </w:pPr>
          <w:r w:rsidRPr="00195D08">
            <w:t>Action Items</w:t>
          </w:r>
        </w:p>
      </w:docPartBody>
    </w:docPart>
    <w:docPart>
      <w:docPartPr>
        <w:name w:val="D5CEC08F348A4A4B9E57C868AE1CFDF3"/>
        <w:category>
          <w:name w:val="General"/>
          <w:gallery w:val="placeholder"/>
        </w:category>
        <w:types>
          <w:type w:val="bbPlcHdr"/>
        </w:types>
        <w:behaviors>
          <w:behavior w:val="content"/>
        </w:behaviors>
        <w:guid w:val="{DA2AD990-5AF2-4B34-BBD2-20E65F952446}"/>
      </w:docPartPr>
      <w:docPartBody>
        <w:p w:rsidR="004F300A" w:rsidRDefault="007C3F57">
          <w:pPr>
            <w:pStyle w:val="D5CEC08F348A4A4B9E57C868AE1CFDF3"/>
          </w:pPr>
          <w:r w:rsidRPr="00195D08">
            <w:t>Person Responsible</w:t>
          </w:r>
        </w:p>
      </w:docPartBody>
    </w:docPart>
    <w:docPart>
      <w:docPartPr>
        <w:name w:val="999CA5F895DF4FEA99D1EE7BDADF455E"/>
        <w:category>
          <w:name w:val="General"/>
          <w:gallery w:val="placeholder"/>
        </w:category>
        <w:types>
          <w:type w:val="bbPlcHdr"/>
        </w:types>
        <w:behaviors>
          <w:behavior w:val="content"/>
        </w:behaviors>
        <w:guid w:val="{48DC2AEF-9811-4878-BD32-A763D57605ED}"/>
      </w:docPartPr>
      <w:docPartBody>
        <w:p w:rsidR="004F300A" w:rsidRDefault="007C3F57">
          <w:pPr>
            <w:pStyle w:val="999CA5F895DF4FEA99D1EE7BDADF455E"/>
          </w:pPr>
          <w:r w:rsidRPr="00195D08">
            <w:t>Deadline</w:t>
          </w:r>
        </w:p>
      </w:docPartBody>
    </w:docPart>
    <w:docPart>
      <w:docPartPr>
        <w:name w:val="C02A473707F248E0993A1096E9CF9FD0"/>
        <w:category>
          <w:name w:val="General"/>
          <w:gallery w:val="placeholder"/>
        </w:category>
        <w:types>
          <w:type w:val="bbPlcHdr"/>
        </w:types>
        <w:behaviors>
          <w:behavior w:val="content"/>
        </w:behaviors>
        <w:guid w:val="{2EF8DA86-8DFE-426E-B5B6-D7D6E95EA061}"/>
      </w:docPartPr>
      <w:docPartBody>
        <w:p w:rsidR="004F300A" w:rsidRDefault="004F0B02" w:rsidP="004F0B02">
          <w:pPr>
            <w:pStyle w:val="C02A473707F248E0993A1096E9CF9FD0"/>
          </w:pPr>
          <w:r w:rsidRPr="00195D08">
            <w:t>Meeting called by</w:t>
          </w:r>
        </w:p>
      </w:docPartBody>
    </w:docPart>
    <w:docPart>
      <w:docPartPr>
        <w:name w:val="4AD447FDA41A489585A0B530CD13A11C"/>
        <w:category>
          <w:name w:val="General"/>
          <w:gallery w:val="placeholder"/>
        </w:category>
        <w:types>
          <w:type w:val="bbPlcHdr"/>
        </w:types>
        <w:behaviors>
          <w:behavior w:val="content"/>
        </w:behaviors>
        <w:guid w:val="{CDC0BFDB-BEEA-4DC9-B88C-D3B565DEBCBB}"/>
      </w:docPartPr>
      <w:docPartBody>
        <w:p w:rsidR="004F300A" w:rsidRDefault="004F0B02" w:rsidP="004F0B02">
          <w:pPr>
            <w:pStyle w:val="4AD447FDA41A489585A0B530CD13A11C"/>
          </w:pPr>
          <w:r w:rsidRPr="00195D08">
            <w:t>Action Items</w:t>
          </w:r>
        </w:p>
      </w:docPartBody>
    </w:docPart>
    <w:docPart>
      <w:docPartPr>
        <w:name w:val="4AA401AAE7C44BBC892FAC6860B77894"/>
        <w:category>
          <w:name w:val="General"/>
          <w:gallery w:val="placeholder"/>
        </w:category>
        <w:types>
          <w:type w:val="bbPlcHdr"/>
        </w:types>
        <w:behaviors>
          <w:behavior w:val="content"/>
        </w:behaviors>
        <w:guid w:val="{EBB115F7-7DB7-4D4E-AC75-51E59993F324}"/>
      </w:docPartPr>
      <w:docPartBody>
        <w:p w:rsidR="004F300A" w:rsidRDefault="004F0B02" w:rsidP="004F0B02">
          <w:pPr>
            <w:pStyle w:val="4AA401AAE7C44BBC892FAC6860B77894"/>
          </w:pPr>
          <w:r w:rsidRPr="00195D08">
            <w:t>Person Responsible</w:t>
          </w:r>
        </w:p>
      </w:docPartBody>
    </w:docPart>
    <w:docPart>
      <w:docPartPr>
        <w:name w:val="2277226C102541EAA283107138C51987"/>
        <w:category>
          <w:name w:val="General"/>
          <w:gallery w:val="placeholder"/>
        </w:category>
        <w:types>
          <w:type w:val="bbPlcHdr"/>
        </w:types>
        <w:behaviors>
          <w:behavior w:val="content"/>
        </w:behaviors>
        <w:guid w:val="{F1FE457C-1D8B-4684-A1FD-9F8A9BF9850B}"/>
      </w:docPartPr>
      <w:docPartBody>
        <w:p w:rsidR="004F300A" w:rsidRDefault="004F0B02" w:rsidP="004F0B02">
          <w:pPr>
            <w:pStyle w:val="2277226C102541EAA283107138C51987"/>
          </w:pPr>
          <w:r w:rsidRPr="00195D08">
            <w:t>Deadline</w:t>
          </w:r>
        </w:p>
      </w:docPartBody>
    </w:docPart>
    <w:docPart>
      <w:docPartPr>
        <w:name w:val="29535D59784943659327E35EAA6E818C"/>
        <w:category>
          <w:name w:val="General"/>
          <w:gallery w:val="placeholder"/>
        </w:category>
        <w:types>
          <w:type w:val="bbPlcHdr"/>
        </w:types>
        <w:behaviors>
          <w:behavior w:val="content"/>
        </w:behaviors>
        <w:guid w:val="{9D3BC62D-654A-43B8-AAC6-0323F0B5D686}"/>
      </w:docPartPr>
      <w:docPartBody>
        <w:p w:rsidR="004F300A" w:rsidRDefault="004F0B02" w:rsidP="004F0B02">
          <w:pPr>
            <w:pStyle w:val="29535D59784943659327E35EAA6E818C"/>
          </w:pPr>
          <w:r w:rsidRPr="00195D08">
            <w:t>Action Items</w:t>
          </w:r>
        </w:p>
      </w:docPartBody>
    </w:docPart>
    <w:docPart>
      <w:docPartPr>
        <w:name w:val="48B2DF73812F45D3AF0E50702074397A"/>
        <w:category>
          <w:name w:val="General"/>
          <w:gallery w:val="placeholder"/>
        </w:category>
        <w:types>
          <w:type w:val="bbPlcHdr"/>
        </w:types>
        <w:behaviors>
          <w:behavior w:val="content"/>
        </w:behaviors>
        <w:guid w:val="{E9A06548-52C3-44A3-A91F-FEE3F1AE7F71}"/>
      </w:docPartPr>
      <w:docPartBody>
        <w:p w:rsidR="004F300A" w:rsidRDefault="004F0B02" w:rsidP="004F0B02">
          <w:pPr>
            <w:pStyle w:val="48B2DF73812F45D3AF0E50702074397A"/>
          </w:pPr>
          <w:r w:rsidRPr="00195D08">
            <w:t>Person Responsible</w:t>
          </w:r>
        </w:p>
      </w:docPartBody>
    </w:docPart>
    <w:docPart>
      <w:docPartPr>
        <w:name w:val="09B2FB9ADF86482F956BEA48CB728D01"/>
        <w:category>
          <w:name w:val="General"/>
          <w:gallery w:val="placeholder"/>
        </w:category>
        <w:types>
          <w:type w:val="bbPlcHdr"/>
        </w:types>
        <w:behaviors>
          <w:behavior w:val="content"/>
        </w:behaviors>
        <w:guid w:val="{C02FF354-F492-45DB-9449-3FB390BF1131}"/>
      </w:docPartPr>
      <w:docPartBody>
        <w:p w:rsidR="004F300A" w:rsidRDefault="004F0B02" w:rsidP="004F0B02">
          <w:pPr>
            <w:pStyle w:val="09B2FB9ADF86482F956BEA48CB728D01"/>
          </w:pPr>
          <w:r w:rsidRPr="00195D08">
            <w:t>Deadline</w:t>
          </w:r>
        </w:p>
      </w:docPartBody>
    </w:docPart>
    <w:docPart>
      <w:docPartPr>
        <w:name w:val="586428C0CD0C400B9AF3E6F4CAFDB38B"/>
        <w:category>
          <w:name w:val="General"/>
          <w:gallery w:val="placeholder"/>
        </w:category>
        <w:types>
          <w:type w:val="bbPlcHdr"/>
        </w:types>
        <w:behaviors>
          <w:behavior w:val="content"/>
        </w:behaviors>
        <w:guid w:val="{3D00D49D-2612-4E6A-962E-A567BE5FCF76}"/>
      </w:docPartPr>
      <w:docPartBody>
        <w:p w:rsidR="004F300A" w:rsidRDefault="004F0B02" w:rsidP="004F0B02">
          <w:pPr>
            <w:pStyle w:val="586428C0CD0C400B9AF3E6F4CAFDB38B"/>
          </w:pPr>
          <w:r w:rsidRPr="00195D08">
            <w:t>Attendees</w:t>
          </w:r>
        </w:p>
      </w:docPartBody>
    </w:docPart>
    <w:docPart>
      <w:docPartPr>
        <w:name w:val="1407D5BD5DF746C49F88546F1CD9C6BA"/>
        <w:category>
          <w:name w:val="General"/>
          <w:gallery w:val="placeholder"/>
        </w:category>
        <w:types>
          <w:type w:val="bbPlcHdr"/>
        </w:types>
        <w:behaviors>
          <w:behavior w:val="content"/>
        </w:behaviors>
        <w:guid w:val="{FCB1ACC5-B647-4AC1-BA38-864C9B1C281D}"/>
      </w:docPartPr>
      <w:docPartBody>
        <w:p w:rsidR="0051045B" w:rsidRDefault="004F300A" w:rsidP="004F300A">
          <w:pPr>
            <w:pStyle w:val="1407D5BD5DF746C49F88546F1CD9C6BA"/>
          </w:pPr>
          <w:r w:rsidRPr="00195D08">
            <w:t>Meeting called by</w:t>
          </w:r>
        </w:p>
      </w:docPartBody>
    </w:docPart>
    <w:docPart>
      <w:docPartPr>
        <w:name w:val="EC1F753F2AD6421796D3B9D770162407"/>
        <w:category>
          <w:name w:val="General"/>
          <w:gallery w:val="placeholder"/>
        </w:category>
        <w:types>
          <w:type w:val="bbPlcHdr"/>
        </w:types>
        <w:behaviors>
          <w:behavior w:val="content"/>
        </w:behaviors>
        <w:guid w:val="{447B56EC-6150-4004-A8C3-E15142B15B8B}"/>
      </w:docPartPr>
      <w:docPartBody>
        <w:p w:rsidR="0051045B" w:rsidRDefault="004F300A" w:rsidP="004F300A">
          <w:pPr>
            <w:pStyle w:val="EC1F753F2AD6421796D3B9D770162407"/>
          </w:pPr>
          <w:r w:rsidRPr="00195D08">
            <w:t>Facilitator</w:t>
          </w:r>
        </w:p>
      </w:docPartBody>
    </w:docPart>
    <w:docPart>
      <w:docPartPr>
        <w:name w:val="6A68A48171AC453FB9400FC407AEC685"/>
        <w:category>
          <w:name w:val="General"/>
          <w:gallery w:val="placeholder"/>
        </w:category>
        <w:types>
          <w:type w:val="bbPlcHdr"/>
        </w:types>
        <w:behaviors>
          <w:behavior w:val="content"/>
        </w:behaviors>
        <w:guid w:val="{E23E50AC-612A-46E9-A23C-D6649A6350EB}"/>
      </w:docPartPr>
      <w:docPartBody>
        <w:p w:rsidR="0051045B" w:rsidRDefault="004F300A" w:rsidP="004F300A">
          <w:pPr>
            <w:pStyle w:val="6A68A48171AC453FB9400FC407AEC685"/>
          </w:pPr>
          <w:r w:rsidRPr="00195D08">
            <w:t>Note taker</w:t>
          </w:r>
        </w:p>
      </w:docPartBody>
    </w:docPart>
    <w:docPart>
      <w:docPartPr>
        <w:name w:val="9AFE9C13D92A4966AEFFF33F288FCF89"/>
        <w:category>
          <w:name w:val="General"/>
          <w:gallery w:val="placeholder"/>
        </w:category>
        <w:types>
          <w:type w:val="bbPlcHdr"/>
        </w:types>
        <w:behaviors>
          <w:behavior w:val="content"/>
        </w:behaviors>
        <w:guid w:val="{DE695BC2-E486-4383-B882-3FB7E1936B98}"/>
      </w:docPartPr>
      <w:docPartBody>
        <w:p w:rsidR="0051045B" w:rsidRDefault="004F300A" w:rsidP="004F300A">
          <w:pPr>
            <w:pStyle w:val="9AFE9C13D92A4966AEFFF33F288FCF89"/>
          </w:pPr>
          <w:r w:rsidRPr="00195D08">
            <w:t>Timekeeper</w:t>
          </w:r>
        </w:p>
      </w:docPartBody>
    </w:docPart>
    <w:docPart>
      <w:docPartPr>
        <w:name w:val="C188D5B7ADEB4C56BBE389B0F449BB7B"/>
        <w:category>
          <w:name w:val="General"/>
          <w:gallery w:val="placeholder"/>
        </w:category>
        <w:types>
          <w:type w:val="bbPlcHdr"/>
        </w:types>
        <w:behaviors>
          <w:behavior w:val="content"/>
        </w:behaviors>
        <w:guid w:val="{C508D4EB-C71F-49F6-982E-86927AD3F01C}"/>
      </w:docPartPr>
      <w:docPartBody>
        <w:p w:rsidR="0051045B" w:rsidRDefault="004F300A" w:rsidP="004F300A">
          <w:pPr>
            <w:pStyle w:val="C188D5B7ADEB4C56BBE389B0F449BB7B"/>
          </w:pPr>
          <w:r w:rsidRPr="00195D08">
            <w:t>Attendees</w:t>
          </w:r>
        </w:p>
      </w:docPartBody>
    </w:docPart>
    <w:docPart>
      <w:docPartPr>
        <w:name w:val="C99F127D680C47B3ABCF0259FEED5CFE"/>
        <w:category>
          <w:name w:val="General"/>
          <w:gallery w:val="placeholder"/>
        </w:category>
        <w:types>
          <w:type w:val="bbPlcHdr"/>
        </w:types>
        <w:behaviors>
          <w:behavior w:val="content"/>
        </w:behaviors>
        <w:guid w:val="{88CB5BF5-36D0-4B77-85FD-FC8F1F7B15C7}"/>
      </w:docPartPr>
      <w:docPartBody>
        <w:p w:rsidR="0051045B" w:rsidRDefault="004F300A" w:rsidP="004F300A">
          <w:pPr>
            <w:pStyle w:val="C99F127D680C47B3ABCF0259FEED5CFE"/>
          </w:pPr>
          <w:r w:rsidRPr="00195D08">
            <w:t>Action Items</w:t>
          </w:r>
        </w:p>
      </w:docPartBody>
    </w:docPart>
    <w:docPart>
      <w:docPartPr>
        <w:name w:val="9004CBA272C64730AE166C17DEE44D67"/>
        <w:category>
          <w:name w:val="General"/>
          <w:gallery w:val="placeholder"/>
        </w:category>
        <w:types>
          <w:type w:val="bbPlcHdr"/>
        </w:types>
        <w:behaviors>
          <w:behavior w:val="content"/>
        </w:behaviors>
        <w:guid w:val="{EA88DC43-B1D1-4CAF-BF0F-AA6BBA142D12}"/>
      </w:docPartPr>
      <w:docPartBody>
        <w:p w:rsidR="0051045B" w:rsidRDefault="004F300A" w:rsidP="004F300A">
          <w:pPr>
            <w:pStyle w:val="9004CBA272C64730AE166C17DEE44D67"/>
          </w:pPr>
          <w:r w:rsidRPr="00195D08">
            <w:t>Person Responsible</w:t>
          </w:r>
        </w:p>
      </w:docPartBody>
    </w:docPart>
    <w:docPart>
      <w:docPartPr>
        <w:name w:val="BB575CBF36934D29BD49855FA7B6E8D5"/>
        <w:category>
          <w:name w:val="General"/>
          <w:gallery w:val="placeholder"/>
        </w:category>
        <w:types>
          <w:type w:val="bbPlcHdr"/>
        </w:types>
        <w:behaviors>
          <w:behavior w:val="content"/>
        </w:behaviors>
        <w:guid w:val="{D49C4F72-7232-46D2-868C-8BEBA189EDF4}"/>
      </w:docPartPr>
      <w:docPartBody>
        <w:p w:rsidR="0051045B" w:rsidRDefault="004F300A" w:rsidP="004F300A">
          <w:pPr>
            <w:pStyle w:val="BB575CBF36934D29BD49855FA7B6E8D5"/>
          </w:pPr>
          <w:r w:rsidRPr="00195D08">
            <w:t>Deadline</w:t>
          </w:r>
        </w:p>
      </w:docPartBody>
    </w:docPart>
    <w:docPart>
      <w:docPartPr>
        <w:name w:val="2904C8A3A4544072904D317B7392C207"/>
        <w:category>
          <w:name w:val="General"/>
          <w:gallery w:val="placeholder"/>
        </w:category>
        <w:types>
          <w:type w:val="bbPlcHdr"/>
        </w:types>
        <w:behaviors>
          <w:behavior w:val="content"/>
        </w:behaviors>
        <w:guid w:val="{252D781E-8061-4384-9080-D373200484BC}"/>
      </w:docPartPr>
      <w:docPartBody>
        <w:p w:rsidR="0051045B" w:rsidRDefault="004F300A" w:rsidP="004F300A">
          <w:pPr>
            <w:pStyle w:val="2904C8A3A4544072904D317B7392C207"/>
          </w:pPr>
          <w:r w:rsidRPr="00195D08">
            <w:t>Action Items</w:t>
          </w:r>
        </w:p>
      </w:docPartBody>
    </w:docPart>
    <w:docPart>
      <w:docPartPr>
        <w:name w:val="E8550ACE06B049C0946D7A9DE7C6D90C"/>
        <w:category>
          <w:name w:val="General"/>
          <w:gallery w:val="placeholder"/>
        </w:category>
        <w:types>
          <w:type w:val="bbPlcHdr"/>
        </w:types>
        <w:behaviors>
          <w:behavior w:val="content"/>
        </w:behaviors>
        <w:guid w:val="{3C8A673E-B746-4DF1-A5B6-D5277106A72F}"/>
      </w:docPartPr>
      <w:docPartBody>
        <w:p w:rsidR="0051045B" w:rsidRDefault="004F300A" w:rsidP="004F300A">
          <w:pPr>
            <w:pStyle w:val="E8550ACE06B049C0946D7A9DE7C6D90C"/>
          </w:pPr>
          <w:r w:rsidRPr="00195D08">
            <w:t>Person Responsible</w:t>
          </w:r>
        </w:p>
      </w:docPartBody>
    </w:docPart>
    <w:docPart>
      <w:docPartPr>
        <w:name w:val="A1B7509551D84C5EBA0F864FE60D727F"/>
        <w:category>
          <w:name w:val="General"/>
          <w:gallery w:val="placeholder"/>
        </w:category>
        <w:types>
          <w:type w:val="bbPlcHdr"/>
        </w:types>
        <w:behaviors>
          <w:behavior w:val="content"/>
        </w:behaviors>
        <w:guid w:val="{14AD6D84-09E7-495F-8FF6-EE63835C82F1}"/>
      </w:docPartPr>
      <w:docPartBody>
        <w:p w:rsidR="0051045B" w:rsidRDefault="004F300A" w:rsidP="004F300A">
          <w:pPr>
            <w:pStyle w:val="A1B7509551D84C5EBA0F864FE60D727F"/>
          </w:pPr>
          <w:r w:rsidRPr="00195D08">
            <w:t>Deadline</w:t>
          </w:r>
        </w:p>
      </w:docPartBody>
    </w:docPart>
    <w:docPart>
      <w:docPartPr>
        <w:name w:val="C6240CE384C041FC9DB3E4F73F23FF97"/>
        <w:category>
          <w:name w:val="General"/>
          <w:gallery w:val="placeholder"/>
        </w:category>
        <w:types>
          <w:type w:val="bbPlcHdr"/>
        </w:types>
        <w:behaviors>
          <w:behavior w:val="content"/>
        </w:behaviors>
        <w:guid w:val="{A6EA3E02-8A20-4FE3-A577-19C56B9AA9A2}"/>
      </w:docPartPr>
      <w:docPartBody>
        <w:p w:rsidR="0051045B" w:rsidRDefault="004F300A" w:rsidP="004F300A">
          <w:pPr>
            <w:pStyle w:val="C6240CE384C041FC9DB3E4F73F23FF97"/>
          </w:pPr>
          <w:r w:rsidRPr="00195D08">
            <w:t>Action Items</w:t>
          </w:r>
        </w:p>
      </w:docPartBody>
    </w:docPart>
    <w:docPart>
      <w:docPartPr>
        <w:name w:val="FC117BDD583A4C06845F5CCAEE2B1091"/>
        <w:category>
          <w:name w:val="General"/>
          <w:gallery w:val="placeholder"/>
        </w:category>
        <w:types>
          <w:type w:val="bbPlcHdr"/>
        </w:types>
        <w:behaviors>
          <w:behavior w:val="content"/>
        </w:behaviors>
        <w:guid w:val="{43111670-1013-41D1-B6A9-A1372BBD80C7}"/>
      </w:docPartPr>
      <w:docPartBody>
        <w:p w:rsidR="0051045B" w:rsidRDefault="004F300A" w:rsidP="004F300A">
          <w:pPr>
            <w:pStyle w:val="FC117BDD583A4C06845F5CCAEE2B1091"/>
          </w:pPr>
          <w:r w:rsidRPr="00195D08">
            <w:t>Person Responsible</w:t>
          </w:r>
        </w:p>
      </w:docPartBody>
    </w:docPart>
    <w:docPart>
      <w:docPartPr>
        <w:name w:val="392CC143CA51477AB6D89EBEB688CB6B"/>
        <w:category>
          <w:name w:val="General"/>
          <w:gallery w:val="placeholder"/>
        </w:category>
        <w:types>
          <w:type w:val="bbPlcHdr"/>
        </w:types>
        <w:behaviors>
          <w:behavior w:val="content"/>
        </w:behaviors>
        <w:guid w:val="{1D6CF0C6-9880-43F8-BB16-C6AA7ABE8806}"/>
      </w:docPartPr>
      <w:docPartBody>
        <w:p w:rsidR="0051045B" w:rsidRDefault="004F300A" w:rsidP="004F300A">
          <w:pPr>
            <w:pStyle w:val="392CC143CA51477AB6D89EBEB688CB6B"/>
          </w:pPr>
          <w:r w:rsidRPr="00195D08">
            <w:t>Deadline</w:t>
          </w:r>
        </w:p>
      </w:docPartBody>
    </w:docPart>
    <w:docPart>
      <w:docPartPr>
        <w:name w:val="10BAC4A5740340D48A5BC7E424E50A8E"/>
        <w:category>
          <w:name w:val="General"/>
          <w:gallery w:val="placeholder"/>
        </w:category>
        <w:types>
          <w:type w:val="bbPlcHdr"/>
        </w:types>
        <w:behaviors>
          <w:behavior w:val="content"/>
        </w:behaviors>
        <w:guid w:val="{681472BE-97B9-4BCE-B540-697E4BB5D3CD}"/>
      </w:docPartPr>
      <w:docPartBody>
        <w:p w:rsidR="0051045B" w:rsidRDefault="004F300A" w:rsidP="004F300A">
          <w:pPr>
            <w:pStyle w:val="10BAC4A5740340D48A5BC7E424E50A8E"/>
          </w:pPr>
          <w:r w:rsidRPr="00195D08">
            <w:t>Action Items</w:t>
          </w:r>
        </w:p>
      </w:docPartBody>
    </w:docPart>
    <w:docPart>
      <w:docPartPr>
        <w:name w:val="D5062CAF062148868732BB13D3982B30"/>
        <w:category>
          <w:name w:val="General"/>
          <w:gallery w:val="placeholder"/>
        </w:category>
        <w:types>
          <w:type w:val="bbPlcHdr"/>
        </w:types>
        <w:behaviors>
          <w:behavior w:val="content"/>
        </w:behaviors>
        <w:guid w:val="{9E36505D-2662-4F27-BE8A-C7B6F4A50C36}"/>
      </w:docPartPr>
      <w:docPartBody>
        <w:p w:rsidR="0051045B" w:rsidRDefault="004F300A" w:rsidP="004F300A">
          <w:pPr>
            <w:pStyle w:val="D5062CAF062148868732BB13D3982B30"/>
          </w:pPr>
          <w:r w:rsidRPr="00195D08">
            <w:t>Person Responsible</w:t>
          </w:r>
        </w:p>
      </w:docPartBody>
    </w:docPart>
    <w:docPart>
      <w:docPartPr>
        <w:name w:val="3B9A6516E2AF441694AD67D37D377570"/>
        <w:category>
          <w:name w:val="General"/>
          <w:gallery w:val="placeholder"/>
        </w:category>
        <w:types>
          <w:type w:val="bbPlcHdr"/>
        </w:types>
        <w:behaviors>
          <w:behavior w:val="content"/>
        </w:behaviors>
        <w:guid w:val="{A1692FBA-EB75-4037-96AC-B799CFE68A4E}"/>
      </w:docPartPr>
      <w:docPartBody>
        <w:p w:rsidR="0051045B" w:rsidRDefault="004F300A" w:rsidP="004F300A">
          <w:pPr>
            <w:pStyle w:val="3B9A6516E2AF441694AD67D37D377570"/>
          </w:pPr>
          <w:r w:rsidRPr="00195D08">
            <w:t>Deadline</w:t>
          </w:r>
        </w:p>
      </w:docPartBody>
    </w:docPart>
    <w:docPart>
      <w:docPartPr>
        <w:name w:val="24AE039E839B40C0802E02A5209B1945"/>
        <w:category>
          <w:name w:val="General"/>
          <w:gallery w:val="placeholder"/>
        </w:category>
        <w:types>
          <w:type w:val="bbPlcHdr"/>
        </w:types>
        <w:behaviors>
          <w:behavior w:val="content"/>
        </w:behaviors>
        <w:guid w:val="{ACAF05AB-75DA-4717-9C13-C9FE8B596FFB}"/>
      </w:docPartPr>
      <w:docPartBody>
        <w:p w:rsidR="0051045B" w:rsidRDefault="0051045B" w:rsidP="0051045B">
          <w:pPr>
            <w:pStyle w:val="24AE039E839B40C0802E02A5209B1945"/>
          </w:pPr>
          <w:r w:rsidRPr="00410239">
            <w:t>Meeting Time</w:t>
          </w:r>
        </w:p>
      </w:docPartBody>
    </w:docPart>
    <w:docPart>
      <w:docPartPr>
        <w:name w:val="8A2609CF86534C318E5633820DB01D34"/>
        <w:category>
          <w:name w:val="General"/>
          <w:gallery w:val="placeholder"/>
        </w:category>
        <w:types>
          <w:type w:val="bbPlcHdr"/>
        </w:types>
        <w:behaviors>
          <w:behavior w:val="content"/>
        </w:behaviors>
        <w:guid w:val="{F557CB6E-435F-4315-A3BD-1701539BDCC5}"/>
      </w:docPartPr>
      <w:docPartBody>
        <w:p w:rsidR="0051045B" w:rsidRDefault="0051045B" w:rsidP="0051045B">
          <w:pPr>
            <w:pStyle w:val="8A2609CF86534C318E5633820DB01D34"/>
          </w:pPr>
          <w:r w:rsidRPr="00195D08">
            <w:t>Meeting called by</w:t>
          </w:r>
        </w:p>
      </w:docPartBody>
    </w:docPart>
    <w:docPart>
      <w:docPartPr>
        <w:name w:val="FD5B7795C03E46A19B6007B32B99A5E1"/>
        <w:category>
          <w:name w:val="General"/>
          <w:gallery w:val="placeholder"/>
        </w:category>
        <w:types>
          <w:type w:val="bbPlcHdr"/>
        </w:types>
        <w:behaviors>
          <w:behavior w:val="content"/>
        </w:behaviors>
        <w:guid w:val="{93637A0D-1DFB-4FAD-9030-BF3BB63171CB}"/>
      </w:docPartPr>
      <w:docPartBody>
        <w:p w:rsidR="0051045B" w:rsidRDefault="0051045B" w:rsidP="0051045B">
          <w:pPr>
            <w:pStyle w:val="FD5B7795C03E46A19B6007B32B99A5E1"/>
          </w:pPr>
          <w:r w:rsidRPr="00195D08">
            <w:t>Type of meeting</w:t>
          </w:r>
        </w:p>
      </w:docPartBody>
    </w:docPart>
    <w:docPart>
      <w:docPartPr>
        <w:name w:val="A7EDD955D7BA40D78F0C871E41560562"/>
        <w:category>
          <w:name w:val="General"/>
          <w:gallery w:val="placeholder"/>
        </w:category>
        <w:types>
          <w:type w:val="bbPlcHdr"/>
        </w:types>
        <w:behaviors>
          <w:behavior w:val="content"/>
        </w:behaviors>
        <w:guid w:val="{BE751564-1D3C-4BB8-9442-9BDD51D7BBA9}"/>
      </w:docPartPr>
      <w:docPartBody>
        <w:p w:rsidR="0051045B" w:rsidRDefault="0051045B" w:rsidP="0051045B">
          <w:pPr>
            <w:pStyle w:val="A7EDD955D7BA40D78F0C871E41560562"/>
          </w:pPr>
          <w:r w:rsidRPr="00195D08">
            <w:t>Facilitator</w:t>
          </w:r>
        </w:p>
      </w:docPartBody>
    </w:docPart>
    <w:docPart>
      <w:docPartPr>
        <w:name w:val="AB261082A0AD492BA22A4E19E6961721"/>
        <w:category>
          <w:name w:val="General"/>
          <w:gallery w:val="placeholder"/>
        </w:category>
        <w:types>
          <w:type w:val="bbPlcHdr"/>
        </w:types>
        <w:behaviors>
          <w:behavior w:val="content"/>
        </w:behaviors>
        <w:guid w:val="{9764CC23-F741-4132-B8AD-1683FD23CE9F}"/>
      </w:docPartPr>
      <w:docPartBody>
        <w:p w:rsidR="0051045B" w:rsidRDefault="0051045B" w:rsidP="0051045B">
          <w:pPr>
            <w:pStyle w:val="AB261082A0AD492BA22A4E19E6961721"/>
          </w:pPr>
          <w:r w:rsidRPr="00195D08">
            <w:t>Note taker</w:t>
          </w:r>
        </w:p>
      </w:docPartBody>
    </w:docPart>
    <w:docPart>
      <w:docPartPr>
        <w:name w:val="9B61C7E042534FC9967F15C372F2F6F8"/>
        <w:category>
          <w:name w:val="General"/>
          <w:gallery w:val="placeholder"/>
        </w:category>
        <w:types>
          <w:type w:val="bbPlcHdr"/>
        </w:types>
        <w:behaviors>
          <w:behavior w:val="content"/>
        </w:behaviors>
        <w:guid w:val="{E6F83FDB-E095-46D7-8D1D-56FC4BB000D4}"/>
      </w:docPartPr>
      <w:docPartBody>
        <w:p w:rsidR="0051045B" w:rsidRDefault="0051045B" w:rsidP="0051045B">
          <w:pPr>
            <w:pStyle w:val="9B61C7E042534FC9967F15C372F2F6F8"/>
          </w:pPr>
          <w:r w:rsidRPr="00195D08">
            <w:t>Timekeeper</w:t>
          </w:r>
        </w:p>
      </w:docPartBody>
    </w:docPart>
    <w:docPart>
      <w:docPartPr>
        <w:name w:val="EE23671A4B9345BDAB5B7344F52F2813"/>
        <w:category>
          <w:name w:val="General"/>
          <w:gallery w:val="placeholder"/>
        </w:category>
        <w:types>
          <w:type w:val="bbPlcHdr"/>
        </w:types>
        <w:behaviors>
          <w:behavior w:val="content"/>
        </w:behaviors>
        <w:guid w:val="{39F4F070-C8B2-4D48-B470-29DCBEBBCFA2}"/>
      </w:docPartPr>
      <w:docPartBody>
        <w:p w:rsidR="0051045B" w:rsidRDefault="0051045B" w:rsidP="0051045B">
          <w:pPr>
            <w:pStyle w:val="EE23671A4B9345BDAB5B7344F52F2813"/>
          </w:pPr>
          <w:r w:rsidRPr="00195D08">
            <w:t>Attendees</w:t>
          </w:r>
        </w:p>
      </w:docPartBody>
    </w:docPart>
    <w:docPart>
      <w:docPartPr>
        <w:name w:val="06BABE2EEB7147C8B75F8D721865EC58"/>
        <w:category>
          <w:name w:val="General"/>
          <w:gallery w:val="placeholder"/>
        </w:category>
        <w:types>
          <w:type w:val="bbPlcHdr"/>
        </w:types>
        <w:behaviors>
          <w:behavior w:val="content"/>
        </w:behaviors>
        <w:guid w:val="{13AA8461-E4C9-4565-8B2E-702C47833A52}"/>
      </w:docPartPr>
      <w:docPartBody>
        <w:p w:rsidR="0051045B" w:rsidRDefault="0051045B" w:rsidP="0051045B">
          <w:pPr>
            <w:pStyle w:val="06BABE2EEB7147C8B75F8D721865EC58"/>
          </w:pPr>
          <w:r w:rsidRPr="00195D08">
            <w:t>Action Items</w:t>
          </w:r>
        </w:p>
      </w:docPartBody>
    </w:docPart>
    <w:docPart>
      <w:docPartPr>
        <w:name w:val="364B516BBD6E4EAF862F703A6034AEA6"/>
        <w:category>
          <w:name w:val="General"/>
          <w:gallery w:val="placeholder"/>
        </w:category>
        <w:types>
          <w:type w:val="bbPlcHdr"/>
        </w:types>
        <w:behaviors>
          <w:behavior w:val="content"/>
        </w:behaviors>
        <w:guid w:val="{4C905E69-0512-4D32-BCD2-6E3A69676E78}"/>
      </w:docPartPr>
      <w:docPartBody>
        <w:p w:rsidR="0051045B" w:rsidRDefault="0051045B" w:rsidP="0051045B">
          <w:pPr>
            <w:pStyle w:val="364B516BBD6E4EAF862F703A6034AEA6"/>
          </w:pPr>
          <w:r w:rsidRPr="00195D08">
            <w:t>Person Responsible</w:t>
          </w:r>
        </w:p>
      </w:docPartBody>
    </w:docPart>
    <w:docPart>
      <w:docPartPr>
        <w:name w:val="BD745906A081466EAF5B52A48301C9F0"/>
        <w:category>
          <w:name w:val="General"/>
          <w:gallery w:val="placeholder"/>
        </w:category>
        <w:types>
          <w:type w:val="bbPlcHdr"/>
        </w:types>
        <w:behaviors>
          <w:behavior w:val="content"/>
        </w:behaviors>
        <w:guid w:val="{53E6900D-DCCD-4C5E-92AC-7215C4655489}"/>
      </w:docPartPr>
      <w:docPartBody>
        <w:p w:rsidR="0051045B" w:rsidRDefault="0051045B" w:rsidP="0051045B">
          <w:pPr>
            <w:pStyle w:val="BD745906A081466EAF5B52A48301C9F0"/>
          </w:pPr>
          <w:r w:rsidRPr="00195D08">
            <w:t>Deadline</w:t>
          </w:r>
        </w:p>
      </w:docPartBody>
    </w:docPart>
    <w:docPart>
      <w:docPartPr>
        <w:name w:val="907B203FCEAD424A9C5E015B1940BDBB"/>
        <w:category>
          <w:name w:val="General"/>
          <w:gallery w:val="placeholder"/>
        </w:category>
        <w:types>
          <w:type w:val="bbPlcHdr"/>
        </w:types>
        <w:behaviors>
          <w:behavior w:val="content"/>
        </w:behaviors>
        <w:guid w:val="{F1CAA799-9EC2-4659-BC28-7F93CECBB923}"/>
      </w:docPartPr>
      <w:docPartBody>
        <w:p w:rsidR="0051045B" w:rsidRDefault="0051045B" w:rsidP="0051045B">
          <w:pPr>
            <w:pStyle w:val="907B203FCEAD424A9C5E015B1940BDBB"/>
          </w:pPr>
          <w:r w:rsidRPr="00195D08">
            <w:t>Meeting called by</w:t>
          </w:r>
        </w:p>
      </w:docPartBody>
    </w:docPart>
    <w:docPart>
      <w:docPartPr>
        <w:name w:val="7E34D60DE9954FA9AECBB5EC490E3481"/>
        <w:category>
          <w:name w:val="General"/>
          <w:gallery w:val="placeholder"/>
        </w:category>
        <w:types>
          <w:type w:val="bbPlcHdr"/>
        </w:types>
        <w:behaviors>
          <w:behavior w:val="content"/>
        </w:behaviors>
        <w:guid w:val="{1BE40240-8795-4C84-91B4-192DE570BDC0}"/>
      </w:docPartPr>
      <w:docPartBody>
        <w:p w:rsidR="0051045B" w:rsidRDefault="0051045B" w:rsidP="0051045B">
          <w:pPr>
            <w:pStyle w:val="7E34D60DE9954FA9AECBB5EC490E3481"/>
          </w:pPr>
          <w:r w:rsidRPr="00195D08">
            <w:t>Type of meeting</w:t>
          </w:r>
        </w:p>
      </w:docPartBody>
    </w:docPart>
    <w:docPart>
      <w:docPartPr>
        <w:name w:val="1F0A74B0B0F54BECB0CB51E4D49F5B4A"/>
        <w:category>
          <w:name w:val="General"/>
          <w:gallery w:val="placeholder"/>
        </w:category>
        <w:types>
          <w:type w:val="bbPlcHdr"/>
        </w:types>
        <w:behaviors>
          <w:behavior w:val="content"/>
        </w:behaviors>
        <w:guid w:val="{5159A4E5-DE2E-4033-B72E-EAE90B1F66F1}"/>
      </w:docPartPr>
      <w:docPartBody>
        <w:p w:rsidR="0051045B" w:rsidRDefault="0051045B" w:rsidP="0051045B">
          <w:pPr>
            <w:pStyle w:val="1F0A74B0B0F54BECB0CB51E4D49F5B4A"/>
          </w:pPr>
          <w:r w:rsidRPr="00195D08">
            <w:t>Facilitator</w:t>
          </w:r>
        </w:p>
      </w:docPartBody>
    </w:docPart>
    <w:docPart>
      <w:docPartPr>
        <w:name w:val="7DC228700A294ED5A9353D63B879392A"/>
        <w:category>
          <w:name w:val="General"/>
          <w:gallery w:val="placeholder"/>
        </w:category>
        <w:types>
          <w:type w:val="bbPlcHdr"/>
        </w:types>
        <w:behaviors>
          <w:behavior w:val="content"/>
        </w:behaviors>
        <w:guid w:val="{D6489EE7-59BF-47E9-AD9F-85DC59B09FF9}"/>
      </w:docPartPr>
      <w:docPartBody>
        <w:p w:rsidR="0051045B" w:rsidRDefault="0051045B" w:rsidP="0051045B">
          <w:pPr>
            <w:pStyle w:val="7DC228700A294ED5A9353D63B879392A"/>
          </w:pPr>
          <w:r w:rsidRPr="00195D08">
            <w:t>Note taker</w:t>
          </w:r>
        </w:p>
      </w:docPartBody>
    </w:docPart>
    <w:docPart>
      <w:docPartPr>
        <w:name w:val="0B4F1D0E1920400BA0BBF2D912ECAFD8"/>
        <w:category>
          <w:name w:val="General"/>
          <w:gallery w:val="placeholder"/>
        </w:category>
        <w:types>
          <w:type w:val="bbPlcHdr"/>
        </w:types>
        <w:behaviors>
          <w:behavior w:val="content"/>
        </w:behaviors>
        <w:guid w:val="{9BAC4D1E-2DDB-42E0-8B3F-CBB342FA44FB}"/>
      </w:docPartPr>
      <w:docPartBody>
        <w:p w:rsidR="0051045B" w:rsidRDefault="0051045B" w:rsidP="0051045B">
          <w:pPr>
            <w:pStyle w:val="0B4F1D0E1920400BA0BBF2D912ECAFD8"/>
          </w:pPr>
          <w:r w:rsidRPr="00195D08">
            <w:t>Timekeeper</w:t>
          </w:r>
        </w:p>
      </w:docPartBody>
    </w:docPart>
    <w:docPart>
      <w:docPartPr>
        <w:name w:val="D9631EEC0FFD4B5A88F085D1501F9F0D"/>
        <w:category>
          <w:name w:val="General"/>
          <w:gallery w:val="placeholder"/>
        </w:category>
        <w:types>
          <w:type w:val="bbPlcHdr"/>
        </w:types>
        <w:behaviors>
          <w:behavior w:val="content"/>
        </w:behaviors>
        <w:guid w:val="{194E25D8-4E18-460E-9B31-93B15754BDB5}"/>
      </w:docPartPr>
      <w:docPartBody>
        <w:p w:rsidR="0051045B" w:rsidRDefault="0051045B" w:rsidP="0051045B">
          <w:pPr>
            <w:pStyle w:val="D9631EEC0FFD4B5A88F085D1501F9F0D"/>
          </w:pPr>
          <w:r w:rsidRPr="00195D08">
            <w:t>Attendees</w:t>
          </w:r>
        </w:p>
      </w:docPartBody>
    </w:docPart>
    <w:docPart>
      <w:docPartPr>
        <w:name w:val="19064B0D2D764077AF164CC6E1CC580B"/>
        <w:category>
          <w:name w:val="General"/>
          <w:gallery w:val="placeholder"/>
        </w:category>
        <w:types>
          <w:type w:val="bbPlcHdr"/>
        </w:types>
        <w:behaviors>
          <w:behavior w:val="content"/>
        </w:behaviors>
        <w:guid w:val="{077C21A6-4212-427F-A0FD-F860D358A24E}"/>
      </w:docPartPr>
      <w:docPartBody>
        <w:p w:rsidR="0051045B" w:rsidRDefault="0051045B" w:rsidP="0051045B">
          <w:pPr>
            <w:pStyle w:val="19064B0D2D764077AF164CC6E1CC580B"/>
          </w:pPr>
          <w:r w:rsidRPr="00195D08">
            <w:t>Action Items</w:t>
          </w:r>
        </w:p>
      </w:docPartBody>
    </w:docPart>
    <w:docPart>
      <w:docPartPr>
        <w:name w:val="1A8FC4E5ACF142B98FD137C59CF2B50C"/>
        <w:category>
          <w:name w:val="General"/>
          <w:gallery w:val="placeholder"/>
        </w:category>
        <w:types>
          <w:type w:val="bbPlcHdr"/>
        </w:types>
        <w:behaviors>
          <w:behavior w:val="content"/>
        </w:behaviors>
        <w:guid w:val="{C90286B8-DA9C-44AB-936A-57329464DD62}"/>
      </w:docPartPr>
      <w:docPartBody>
        <w:p w:rsidR="0051045B" w:rsidRDefault="0051045B" w:rsidP="0051045B">
          <w:pPr>
            <w:pStyle w:val="1A8FC4E5ACF142B98FD137C59CF2B50C"/>
          </w:pPr>
          <w:r w:rsidRPr="00195D08">
            <w:t>Person Responsible</w:t>
          </w:r>
        </w:p>
      </w:docPartBody>
    </w:docPart>
    <w:docPart>
      <w:docPartPr>
        <w:name w:val="00877CE7510B4396B4A5E7758D73724C"/>
        <w:category>
          <w:name w:val="General"/>
          <w:gallery w:val="placeholder"/>
        </w:category>
        <w:types>
          <w:type w:val="bbPlcHdr"/>
        </w:types>
        <w:behaviors>
          <w:behavior w:val="content"/>
        </w:behaviors>
        <w:guid w:val="{5A1B42E4-4CE6-4A28-BA3C-EAFF9F71E7F7}"/>
      </w:docPartPr>
      <w:docPartBody>
        <w:p w:rsidR="0051045B" w:rsidRDefault="0051045B" w:rsidP="0051045B">
          <w:pPr>
            <w:pStyle w:val="00877CE7510B4396B4A5E7758D73724C"/>
          </w:pPr>
          <w:r w:rsidRPr="00195D08">
            <w:t>Deadline</w:t>
          </w:r>
        </w:p>
      </w:docPartBody>
    </w:docPart>
    <w:docPart>
      <w:docPartPr>
        <w:name w:val="875E6C74826C4F8289C9605B0D13A1B7"/>
        <w:category>
          <w:name w:val="General"/>
          <w:gallery w:val="placeholder"/>
        </w:category>
        <w:types>
          <w:type w:val="bbPlcHdr"/>
        </w:types>
        <w:behaviors>
          <w:behavior w:val="content"/>
        </w:behaviors>
        <w:guid w:val="{E5B1969D-28F1-4B9B-A6D4-23D96D092E55}"/>
      </w:docPartPr>
      <w:docPartBody>
        <w:p w:rsidR="0051045B" w:rsidRDefault="0051045B" w:rsidP="0051045B">
          <w:pPr>
            <w:pStyle w:val="875E6C74826C4F8289C9605B0D13A1B7"/>
          </w:pPr>
          <w:r w:rsidRPr="00195D08">
            <w:t>Type of meeting</w:t>
          </w:r>
        </w:p>
      </w:docPartBody>
    </w:docPart>
    <w:docPart>
      <w:docPartPr>
        <w:name w:val="D8E5AF4AA7F747CA85D9F2C2A4AE966E"/>
        <w:category>
          <w:name w:val="General"/>
          <w:gallery w:val="placeholder"/>
        </w:category>
        <w:types>
          <w:type w:val="bbPlcHdr"/>
        </w:types>
        <w:behaviors>
          <w:behavior w:val="content"/>
        </w:behaviors>
        <w:guid w:val="{C5A2A4F1-B2F3-41F6-95C8-11360C5F03CE}"/>
      </w:docPartPr>
      <w:docPartBody>
        <w:p w:rsidR="0051045B" w:rsidRDefault="0051045B" w:rsidP="0051045B">
          <w:pPr>
            <w:pStyle w:val="D8E5AF4AA7F747CA85D9F2C2A4AE966E"/>
          </w:pPr>
          <w:r w:rsidRPr="00195D08">
            <w:t>Facilitator</w:t>
          </w:r>
        </w:p>
      </w:docPartBody>
    </w:docPart>
    <w:docPart>
      <w:docPartPr>
        <w:name w:val="FF47BC07695046FC8142E39A710388FE"/>
        <w:category>
          <w:name w:val="General"/>
          <w:gallery w:val="placeholder"/>
        </w:category>
        <w:types>
          <w:type w:val="bbPlcHdr"/>
        </w:types>
        <w:behaviors>
          <w:behavior w:val="content"/>
        </w:behaviors>
        <w:guid w:val="{0DB0EE17-8344-4DB1-B4A6-BE3785E46217}"/>
      </w:docPartPr>
      <w:docPartBody>
        <w:p w:rsidR="0051045B" w:rsidRDefault="0051045B" w:rsidP="0051045B">
          <w:pPr>
            <w:pStyle w:val="FF47BC07695046FC8142E39A710388FE"/>
          </w:pPr>
          <w:r w:rsidRPr="00195D08">
            <w:t>Note taker</w:t>
          </w:r>
        </w:p>
      </w:docPartBody>
    </w:docPart>
    <w:docPart>
      <w:docPartPr>
        <w:name w:val="F15C4ABF3EB1435B9E7187B2ACBA6FB9"/>
        <w:category>
          <w:name w:val="General"/>
          <w:gallery w:val="placeholder"/>
        </w:category>
        <w:types>
          <w:type w:val="bbPlcHdr"/>
        </w:types>
        <w:behaviors>
          <w:behavior w:val="content"/>
        </w:behaviors>
        <w:guid w:val="{5150F100-EF8E-4503-B5DF-13C4D0C7B459}"/>
      </w:docPartPr>
      <w:docPartBody>
        <w:p w:rsidR="0051045B" w:rsidRDefault="0051045B" w:rsidP="0051045B">
          <w:pPr>
            <w:pStyle w:val="F15C4ABF3EB1435B9E7187B2ACBA6FB9"/>
          </w:pPr>
          <w:r w:rsidRPr="00195D08">
            <w:t>Timekeeper</w:t>
          </w:r>
        </w:p>
      </w:docPartBody>
    </w:docPart>
    <w:docPart>
      <w:docPartPr>
        <w:name w:val="9C6F0E2DAD4C49B2B66BD76BF13B1D9D"/>
        <w:category>
          <w:name w:val="General"/>
          <w:gallery w:val="placeholder"/>
        </w:category>
        <w:types>
          <w:type w:val="bbPlcHdr"/>
        </w:types>
        <w:behaviors>
          <w:behavior w:val="content"/>
        </w:behaviors>
        <w:guid w:val="{8115D555-2937-42E9-8669-ED01833E87A7}"/>
      </w:docPartPr>
      <w:docPartBody>
        <w:p w:rsidR="0051045B" w:rsidRDefault="0051045B" w:rsidP="0051045B">
          <w:pPr>
            <w:pStyle w:val="9C6F0E2DAD4C49B2B66BD76BF13B1D9D"/>
          </w:pPr>
          <w:r w:rsidRPr="00195D08">
            <w:t>Attendees</w:t>
          </w:r>
        </w:p>
      </w:docPartBody>
    </w:docPart>
    <w:docPart>
      <w:docPartPr>
        <w:name w:val="36D97F66646148D8A2E399E41241AA4F"/>
        <w:category>
          <w:name w:val="General"/>
          <w:gallery w:val="placeholder"/>
        </w:category>
        <w:types>
          <w:type w:val="bbPlcHdr"/>
        </w:types>
        <w:behaviors>
          <w:behavior w:val="content"/>
        </w:behaviors>
        <w:guid w:val="{8FF8215D-9AB1-4CC1-A574-255D67068909}"/>
      </w:docPartPr>
      <w:docPartBody>
        <w:p w:rsidR="0051045B" w:rsidRDefault="0051045B" w:rsidP="0051045B">
          <w:pPr>
            <w:pStyle w:val="36D97F66646148D8A2E399E41241AA4F"/>
          </w:pPr>
          <w:r w:rsidRPr="00195D08">
            <w:t>Meeting called by</w:t>
          </w:r>
        </w:p>
      </w:docPartBody>
    </w:docPart>
    <w:docPart>
      <w:docPartPr>
        <w:name w:val="438156FFE72F4598A2D7853FD23F3E6B"/>
        <w:category>
          <w:name w:val="General"/>
          <w:gallery w:val="placeholder"/>
        </w:category>
        <w:types>
          <w:type w:val="bbPlcHdr"/>
        </w:types>
        <w:behaviors>
          <w:behavior w:val="content"/>
        </w:behaviors>
        <w:guid w:val="{3D97FD8C-D52D-4ACC-8106-2F668EC17DB7}"/>
      </w:docPartPr>
      <w:docPartBody>
        <w:p w:rsidR="0051045B" w:rsidRDefault="0051045B" w:rsidP="0051045B">
          <w:pPr>
            <w:pStyle w:val="438156FFE72F4598A2D7853FD23F3E6B"/>
          </w:pPr>
          <w:r w:rsidRPr="00195D08">
            <w:t>Facilitator</w:t>
          </w:r>
        </w:p>
      </w:docPartBody>
    </w:docPart>
    <w:docPart>
      <w:docPartPr>
        <w:name w:val="04257933E20A43BBABC1C731D40EE068"/>
        <w:category>
          <w:name w:val="General"/>
          <w:gallery w:val="placeholder"/>
        </w:category>
        <w:types>
          <w:type w:val="bbPlcHdr"/>
        </w:types>
        <w:behaviors>
          <w:behavior w:val="content"/>
        </w:behaviors>
        <w:guid w:val="{BCFA695C-F599-432E-88DA-56B74845EBE3}"/>
      </w:docPartPr>
      <w:docPartBody>
        <w:p w:rsidR="0051045B" w:rsidRDefault="0051045B" w:rsidP="0051045B">
          <w:pPr>
            <w:pStyle w:val="04257933E20A43BBABC1C731D40EE068"/>
          </w:pPr>
          <w:r w:rsidRPr="00195D08">
            <w:t>Note taker</w:t>
          </w:r>
        </w:p>
      </w:docPartBody>
    </w:docPart>
    <w:docPart>
      <w:docPartPr>
        <w:name w:val="8259A1F8D8FE4C6B951EC29754EBAF5B"/>
        <w:category>
          <w:name w:val="General"/>
          <w:gallery w:val="placeholder"/>
        </w:category>
        <w:types>
          <w:type w:val="bbPlcHdr"/>
        </w:types>
        <w:behaviors>
          <w:behavior w:val="content"/>
        </w:behaviors>
        <w:guid w:val="{BCBC7E1B-12FC-4BB5-AE4D-AAB37753F928}"/>
      </w:docPartPr>
      <w:docPartBody>
        <w:p w:rsidR="0051045B" w:rsidRDefault="0051045B" w:rsidP="0051045B">
          <w:pPr>
            <w:pStyle w:val="8259A1F8D8FE4C6B951EC29754EBAF5B"/>
          </w:pPr>
          <w:r w:rsidRPr="00195D08">
            <w:t>Timekeeper</w:t>
          </w:r>
        </w:p>
      </w:docPartBody>
    </w:docPart>
    <w:docPart>
      <w:docPartPr>
        <w:name w:val="A50221E92C8B4C2EAADCA3C4B44EFDA8"/>
        <w:category>
          <w:name w:val="General"/>
          <w:gallery w:val="placeholder"/>
        </w:category>
        <w:types>
          <w:type w:val="bbPlcHdr"/>
        </w:types>
        <w:behaviors>
          <w:behavior w:val="content"/>
        </w:behaviors>
        <w:guid w:val="{872DA49F-D310-4842-81B2-0F804B9F4216}"/>
      </w:docPartPr>
      <w:docPartBody>
        <w:p w:rsidR="0051045B" w:rsidRDefault="0051045B" w:rsidP="0051045B">
          <w:pPr>
            <w:pStyle w:val="A50221E92C8B4C2EAADCA3C4B44EFDA8"/>
          </w:pPr>
          <w:r w:rsidRPr="00195D08">
            <w:t>Attendees</w:t>
          </w:r>
        </w:p>
      </w:docPartBody>
    </w:docPart>
    <w:docPart>
      <w:docPartPr>
        <w:name w:val="89839B18309544C4B052C46D7330EFE5"/>
        <w:category>
          <w:name w:val="General"/>
          <w:gallery w:val="placeholder"/>
        </w:category>
        <w:types>
          <w:type w:val="bbPlcHdr"/>
        </w:types>
        <w:behaviors>
          <w:behavior w:val="content"/>
        </w:behaviors>
        <w:guid w:val="{22CC5F11-886C-4B89-8932-4BD95C002CF3}"/>
      </w:docPartPr>
      <w:docPartBody>
        <w:p w:rsidR="0051045B" w:rsidRDefault="0051045B" w:rsidP="0051045B">
          <w:pPr>
            <w:pStyle w:val="89839B18309544C4B052C46D7330EFE5"/>
          </w:pPr>
          <w:r w:rsidRPr="00195D08">
            <w:t>Action Items</w:t>
          </w:r>
        </w:p>
      </w:docPartBody>
    </w:docPart>
    <w:docPart>
      <w:docPartPr>
        <w:name w:val="65C0D09818024B41BDE39BA713DCB651"/>
        <w:category>
          <w:name w:val="General"/>
          <w:gallery w:val="placeholder"/>
        </w:category>
        <w:types>
          <w:type w:val="bbPlcHdr"/>
        </w:types>
        <w:behaviors>
          <w:behavior w:val="content"/>
        </w:behaviors>
        <w:guid w:val="{89E1ED1D-22AA-4675-B629-CEF22CDB31AB}"/>
      </w:docPartPr>
      <w:docPartBody>
        <w:p w:rsidR="0051045B" w:rsidRDefault="0051045B" w:rsidP="0051045B">
          <w:pPr>
            <w:pStyle w:val="65C0D09818024B41BDE39BA713DCB651"/>
          </w:pPr>
          <w:r w:rsidRPr="00195D08">
            <w:t>Person Responsible</w:t>
          </w:r>
        </w:p>
      </w:docPartBody>
    </w:docPart>
    <w:docPart>
      <w:docPartPr>
        <w:name w:val="BB2417975BB849EA93D511D2D91725C0"/>
        <w:category>
          <w:name w:val="General"/>
          <w:gallery w:val="placeholder"/>
        </w:category>
        <w:types>
          <w:type w:val="bbPlcHdr"/>
        </w:types>
        <w:behaviors>
          <w:behavior w:val="content"/>
        </w:behaviors>
        <w:guid w:val="{84EBD6F6-883A-47C9-84B1-2DB1FE3037FB}"/>
      </w:docPartPr>
      <w:docPartBody>
        <w:p w:rsidR="0051045B" w:rsidRDefault="0051045B" w:rsidP="0051045B">
          <w:pPr>
            <w:pStyle w:val="BB2417975BB849EA93D511D2D91725C0"/>
          </w:pPr>
          <w:r w:rsidRPr="00195D08">
            <w:t>Deadline</w:t>
          </w:r>
        </w:p>
      </w:docPartBody>
    </w:docPart>
    <w:docPart>
      <w:docPartPr>
        <w:name w:val="493CD684F0F94DB58F2054DE099DC327"/>
        <w:category>
          <w:name w:val="General"/>
          <w:gallery w:val="placeholder"/>
        </w:category>
        <w:types>
          <w:type w:val="bbPlcHdr"/>
        </w:types>
        <w:behaviors>
          <w:behavior w:val="content"/>
        </w:behaviors>
        <w:guid w:val="{3805C95B-F6D6-4F43-93E6-78BCF4058DA6}"/>
      </w:docPartPr>
      <w:docPartBody>
        <w:p w:rsidR="0051045B" w:rsidRDefault="0051045B" w:rsidP="0051045B">
          <w:pPr>
            <w:pStyle w:val="493CD684F0F94DB58F2054DE099DC327"/>
          </w:pPr>
          <w:r w:rsidRPr="00195D08">
            <w:t>Action Items</w:t>
          </w:r>
        </w:p>
      </w:docPartBody>
    </w:docPart>
    <w:docPart>
      <w:docPartPr>
        <w:name w:val="AF9EAD8EA35745BCA9D8A993B45EB2FE"/>
        <w:category>
          <w:name w:val="General"/>
          <w:gallery w:val="placeholder"/>
        </w:category>
        <w:types>
          <w:type w:val="bbPlcHdr"/>
        </w:types>
        <w:behaviors>
          <w:behavior w:val="content"/>
        </w:behaviors>
        <w:guid w:val="{FDA8A7A7-3F90-4F6B-AC65-546D9FFEBAFD}"/>
      </w:docPartPr>
      <w:docPartBody>
        <w:p w:rsidR="0051045B" w:rsidRDefault="0051045B" w:rsidP="0051045B">
          <w:pPr>
            <w:pStyle w:val="AF9EAD8EA35745BCA9D8A993B45EB2FE"/>
          </w:pPr>
          <w:r w:rsidRPr="00195D08">
            <w:t>Person Responsible</w:t>
          </w:r>
        </w:p>
      </w:docPartBody>
    </w:docPart>
    <w:docPart>
      <w:docPartPr>
        <w:name w:val="25BA6F04B915469E9CCDF34496EA883F"/>
        <w:category>
          <w:name w:val="General"/>
          <w:gallery w:val="placeholder"/>
        </w:category>
        <w:types>
          <w:type w:val="bbPlcHdr"/>
        </w:types>
        <w:behaviors>
          <w:behavior w:val="content"/>
        </w:behaviors>
        <w:guid w:val="{6324C227-8301-4EFE-A734-4EC4F41A8080}"/>
      </w:docPartPr>
      <w:docPartBody>
        <w:p w:rsidR="0051045B" w:rsidRDefault="0051045B" w:rsidP="0051045B">
          <w:pPr>
            <w:pStyle w:val="25BA6F04B915469E9CCDF34496EA883F"/>
          </w:pPr>
          <w:r w:rsidRPr="00195D08">
            <w:t>Deadline</w:t>
          </w:r>
        </w:p>
      </w:docPartBody>
    </w:docPart>
    <w:docPart>
      <w:docPartPr>
        <w:name w:val="4C902BD9FE304793996AC60AC41F863A"/>
        <w:category>
          <w:name w:val="General"/>
          <w:gallery w:val="placeholder"/>
        </w:category>
        <w:types>
          <w:type w:val="bbPlcHdr"/>
        </w:types>
        <w:behaviors>
          <w:behavior w:val="content"/>
        </w:behaviors>
        <w:guid w:val="{63EBC629-50CF-4096-9CBD-FFBCDC3B4ADC}"/>
      </w:docPartPr>
      <w:docPartBody>
        <w:p w:rsidR="00F34748" w:rsidRDefault="00F34748" w:rsidP="00F34748">
          <w:pPr>
            <w:pStyle w:val="4C902BD9FE304793996AC60AC41F863A"/>
          </w:pPr>
          <w:r w:rsidRPr="00195D08">
            <w:t>Action Items</w:t>
          </w:r>
        </w:p>
      </w:docPartBody>
    </w:docPart>
    <w:docPart>
      <w:docPartPr>
        <w:name w:val="BA050833E098441A90433D3B406FD397"/>
        <w:category>
          <w:name w:val="General"/>
          <w:gallery w:val="placeholder"/>
        </w:category>
        <w:types>
          <w:type w:val="bbPlcHdr"/>
        </w:types>
        <w:behaviors>
          <w:behavior w:val="content"/>
        </w:behaviors>
        <w:guid w:val="{5E3EC385-0FE8-4BCF-AF01-919D0B593C8D}"/>
      </w:docPartPr>
      <w:docPartBody>
        <w:p w:rsidR="00F34748" w:rsidRDefault="00F34748" w:rsidP="00F34748">
          <w:pPr>
            <w:pStyle w:val="BA050833E098441A90433D3B406FD397"/>
          </w:pPr>
          <w:r w:rsidRPr="00195D08">
            <w:t>Person Responsible</w:t>
          </w:r>
        </w:p>
      </w:docPartBody>
    </w:docPart>
    <w:docPart>
      <w:docPartPr>
        <w:name w:val="7024A4965488478E824F22F1A89622F8"/>
        <w:category>
          <w:name w:val="General"/>
          <w:gallery w:val="placeholder"/>
        </w:category>
        <w:types>
          <w:type w:val="bbPlcHdr"/>
        </w:types>
        <w:behaviors>
          <w:behavior w:val="content"/>
        </w:behaviors>
        <w:guid w:val="{ECB6F27C-A54D-4D4B-977A-70752AA75EA9}"/>
      </w:docPartPr>
      <w:docPartBody>
        <w:p w:rsidR="00F34748" w:rsidRDefault="00F34748" w:rsidP="00F34748">
          <w:pPr>
            <w:pStyle w:val="7024A4965488478E824F22F1A89622F8"/>
          </w:pPr>
          <w:r w:rsidRPr="00195D08">
            <w:t>Deadline</w:t>
          </w:r>
        </w:p>
      </w:docPartBody>
    </w:docPart>
    <w:docPart>
      <w:docPartPr>
        <w:name w:val="F81B97D7C4A74BDEB2C4564B54DFCA4B"/>
        <w:category>
          <w:name w:val="General"/>
          <w:gallery w:val="placeholder"/>
        </w:category>
        <w:types>
          <w:type w:val="bbPlcHdr"/>
        </w:types>
        <w:behaviors>
          <w:behavior w:val="content"/>
        </w:behaviors>
        <w:guid w:val="{8695A4C2-E652-4031-AECF-BD5D6F465FF1}"/>
      </w:docPartPr>
      <w:docPartBody>
        <w:p w:rsidR="00F34748" w:rsidRDefault="00F34748" w:rsidP="00F34748">
          <w:pPr>
            <w:pStyle w:val="F81B97D7C4A74BDEB2C4564B54DFCA4B"/>
          </w:pPr>
          <w:r w:rsidRPr="00195D08">
            <w:t>Meeting called by</w:t>
          </w:r>
        </w:p>
      </w:docPartBody>
    </w:docPart>
    <w:docPart>
      <w:docPartPr>
        <w:name w:val="3E17281B7A874EA486D3796971BD3AC2"/>
        <w:category>
          <w:name w:val="General"/>
          <w:gallery w:val="placeholder"/>
        </w:category>
        <w:types>
          <w:type w:val="bbPlcHdr"/>
        </w:types>
        <w:behaviors>
          <w:behavior w:val="content"/>
        </w:behaviors>
        <w:guid w:val="{7DF00FC3-8D27-42DF-B61A-D06406D5125E}"/>
      </w:docPartPr>
      <w:docPartBody>
        <w:p w:rsidR="00F34748" w:rsidRDefault="00F34748" w:rsidP="00F34748">
          <w:pPr>
            <w:pStyle w:val="3E17281B7A874EA486D3796971BD3AC2"/>
          </w:pPr>
          <w:r w:rsidRPr="00195D08">
            <w:t>Type of meeting</w:t>
          </w:r>
        </w:p>
      </w:docPartBody>
    </w:docPart>
    <w:docPart>
      <w:docPartPr>
        <w:name w:val="63AA6DCD6D054FB18F9261399958D257"/>
        <w:category>
          <w:name w:val="General"/>
          <w:gallery w:val="placeholder"/>
        </w:category>
        <w:types>
          <w:type w:val="bbPlcHdr"/>
        </w:types>
        <w:behaviors>
          <w:behavior w:val="content"/>
        </w:behaviors>
        <w:guid w:val="{5456F634-791A-4EC8-B1A5-FEECF988DC96}"/>
      </w:docPartPr>
      <w:docPartBody>
        <w:p w:rsidR="00F34748" w:rsidRDefault="00F34748" w:rsidP="00F34748">
          <w:pPr>
            <w:pStyle w:val="63AA6DCD6D054FB18F9261399958D257"/>
          </w:pPr>
          <w:r w:rsidRPr="00195D08">
            <w:t>Facilitator</w:t>
          </w:r>
        </w:p>
      </w:docPartBody>
    </w:docPart>
    <w:docPart>
      <w:docPartPr>
        <w:name w:val="651C05D7365D4BA2B5D23A0F596F8741"/>
        <w:category>
          <w:name w:val="General"/>
          <w:gallery w:val="placeholder"/>
        </w:category>
        <w:types>
          <w:type w:val="bbPlcHdr"/>
        </w:types>
        <w:behaviors>
          <w:behavior w:val="content"/>
        </w:behaviors>
        <w:guid w:val="{CF19E577-EDF5-449D-BF5F-C438A5F7E95F}"/>
      </w:docPartPr>
      <w:docPartBody>
        <w:p w:rsidR="00F34748" w:rsidRDefault="00F34748" w:rsidP="00F34748">
          <w:pPr>
            <w:pStyle w:val="651C05D7365D4BA2B5D23A0F596F8741"/>
          </w:pPr>
          <w:r w:rsidRPr="00195D08">
            <w:t>Note taker</w:t>
          </w:r>
        </w:p>
      </w:docPartBody>
    </w:docPart>
    <w:docPart>
      <w:docPartPr>
        <w:name w:val="3ED34E1140A048EF8F7329877F8CBA3E"/>
        <w:category>
          <w:name w:val="General"/>
          <w:gallery w:val="placeholder"/>
        </w:category>
        <w:types>
          <w:type w:val="bbPlcHdr"/>
        </w:types>
        <w:behaviors>
          <w:behavior w:val="content"/>
        </w:behaviors>
        <w:guid w:val="{886E23AC-B447-4CD2-935A-4A5C99874BD5}"/>
      </w:docPartPr>
      <w:docPartBody>
        <w:p w:rsidR="00F34748" w:rsidRDefault="00F34748" w:rsidP="00F34748">
          <w:pPr>
            <w:pStyle w:val="3ED34E1140A048EF8F7329877F8CBA3E"/>
          </w:pPr>
          <w:r w:rsidRPr="00195D08">
            <w:t>Timekeeper</w:t>
          </w:r>
        </w:p>
      </w:docPartBody>
    </w:docPart>
    <w:docPart>
      <w:docPartPr>
        <w:name w:val="F57FCBAA0E8543DE834DC7EBCBB774A7"/>
        <w:category>
          <w:name w:val="General"/>
          <w:gallery w:val="placeholder"/>
        </w:category>
        <w:types>
          <w:type w:val="bbPlcHdr"/>
        </w:types>
        <w:behaviors>
          <w:behavior w:val="content"/>
        </w:behaviors>
        <w:guid w:val="{2DA77FB8-877B-4C17-8FC9-E8B7CED13BDF}"/>
      </w:docPartPr>
      <w:docPartBody>
        <w:p w:rsidR="00F34748" w:rsidRDefault="00F34748" w:rsidP="00F34748">
          <w:pPr>
            <w:pStyle w:val="F57FCBAA0E8543DE834DC7EBCBB774A7"/>
          </w:pPr>
          <w:r w:rsidRPr="00195D08">
            <w:t>Attendees</w:t>
          </w:r>
        </w:p>
      </w:docPartBody>
    </w:docPart>
    <w:docPart>
      <w:docPartPr>
        <w:name w:val="9E50B3A42ABC439DB6954B53857F8F1D"/>
        <w:category>
          <w:name w:val="General"/>
          <w:gallery w:val="placeholder"/>
        </w:category>
        <w:types>
          <w:type w:val="bbPlcHdr"/>
        </w:types>
        <w:behaviors>
          <w:behavior w:val="content"/>
        </w:behaviors>
        <w:guid w:val="{55985ACC-99B1-41E4-97EF-32D865D6DEBC}"/>
      </w:docPartPr>
      <w:docPartBody>
        <w:p w:rsidR="00F34748" w:rsidRDefault="00F34748" w:rsidP="00F34748">
          <w:pPr>
            <w:pStyle w:val="9E50B3A42ABC439DB6954B53857F8F1D"/>
          </w:pPr>
          <w:r w:rsidRPr="00195D08">
            <w:t>Action Items</w:t>
          </w:r>
        </w:p>
      </w:docPartBody>
    </w:docPart>
    <w:docPart>
      <w:docPartPr>
        <w:name w:val="3B1D3BB321B54434B85927840C5261AF"/>
        <w:category>
          <w:name w:val="General"/>
          <w:gallery w:val="placeholder"/>
        </w:category>
        <w:types>
          <w:type w:val="bbPlcHdr"/>
        </w:types>
        <w:behaviors>
          <w:behavior w:val="content"/>
        </w:behaviors>
        <w:guid w:val="{3F3EB5AA-4DF5-46B4-A850-3858E4E1F594}"/>
      </w:docPartPr>
      <w:docPartBody>
        <w:p w:rsidR="00F34748" w:rsidRDefault="00F34748" w:rsidP="00F34748">
          <w:pPr>
            <w:pStyle w:val="3B1D3BB321B54434B85927840C5261AF"/>
          </w:pPr>
          <w:r w:rsidRPr="00195D08">
            <w:t>Person Responsible</w:t>
          </w:r>
        </w:p>
      </w:docPartBody>
    </w:docPart>
    <w:docPart>
      <w:docPartPr>
        <w:name w:val="2B30A553153C446BB6ECC784A3EFF5D4"/>
        <w:category>
          <w:name w:val="General"/>
          <w:gallery w:val="placeholder"/>
        </w:category>
        <w:types>
          <w:type w:val="bbPlcHdr"/>
        </w:types>
        <w:behaviors>
          <w:behavior w:val="content"/>
        </w:behaviors>
        <w:guid w:val="{07934ECF-EFF9-4113-9246-546206A15C80}"/>
      </w:docPartPr>
      <w:docPartBody>
        <w:p w:rsidR="00F34748" w:rsidRDefault="00F34748" w:rsidP="00F34748">
          <w:pPr>
            <w:pStyle w:val="2B30A553153C446BB6ECC784A3EFF5D4"/>
          </w:pPr>
          <w:r w:rsidRPr="00195D08">
            <w:t>Deadline</w:t>
          </w:r>
        </w:p>
      </w:docPartBody>
    </w:docPart>
    <w:docPart>
      <w:docPartPr>
        <w:name w:val="9D3CC5B523244860916BED9A64CCF8AD"/>
        <w:category>
          <w:name w:val="General"/>
          <w:gallery w:val="placeholder"/>
        </w:category>
        <w:types>
          <w:type w:val="bbPlcHdr"/>
        </w:types>
        <w:behaviors>
          <w:behavior w:val="content"/>
        </w:behaviors>
        <w:guid w:val="{D0E9E88B-352B-4B48-B53C-89C8222DA43E}"/>
      </w:docPartPr>
      <w:docPartBody>
        <w:p w:rsidR="00F34748" w:rsidRDefault="00F34748" w:rsidP="00F34748">
          <w:pPr>
            <w:pStyle w:val="9D3CC5B523244860916BED9A64CCF8AD"/>
          </w:pPr>
          <w:r w:rsidRPr="00195D08">
            <w:t>Action Items</w:t>
          </w:r>
        </w:p>
      </w:docPartBody>
    </w:docPart>
    <w:docPart>
      <w:docPartPr>
        <w:name w:val="28931900A5EE467CB7AD5975C492B94D"/>
        <w:category>
          <w:name w:val="General"/>
          <w:gallery w:val="placeholder"/>
        </w:category>
        <w:types>
          <w:type w:val="bbPlcHdr"/>
        </w:types>
        <w:behaviors>
          <w:behavior w:val="content"/>
        </w:behaviors>
        <w:guid w:val="{539F0937-B2A1-4296-9706-6B139C0954C3}"/>
      </w:docPartPr>
      <w:docPartBody>
        <w:p w:rsidR="00F34748" w:rsidRDefault="00F34748" w:rsidP="00F34748">
          <w:pPr>
            <w:pStyle w:val="28931900A5EE467CB7AD5975C492B94D"/>
          </w:pPr>
          <w:r w:rsidRPr="00195D08">
            <w:t>Person Responsible</w:t>
          </w:r>
        </w:p>
      </w:docPartBody>
    </w:docPart>
    <w:docPart>
      <w:docPartPr>
        <w:name w:val="9EC4D2EDAC7C4705B1379A9663836F75"/>
        <w:category>
          <w:name w:val="General"/>
          <w:gallery w:val="placeholder"/>
        </w:category>
        <w:types>
          <w:type w:val="bbPlcHdr"/>
        </w:types>
        <w:behaviors>
          <w:behavior w:val="content"/>
        </w:behaviors>
        <w:guid w:val="{5B7CB9A0-05BF-44B6-B109-A4BAC965D064}"/>
      </w:docPartPr>
      <w:docPartBody>
        <w:p w:rsidR="00F34748" w:rsidRDefault="00F34748" w:rsidP="00F34748">
          <w:pPr>
            <w:pStyle w:val="9EC4D2EDAC7C4705B1379A9663836F75"/>
          </w:pPr>
          <w:r w:rsidRPr="00195D08">
            <w:t>Deadline</w:t>
          </w:r>
        </w:p>
      </w:docPartBody>
    </w:docPart>
    <w:docPart>
      <w:docPartPr>
        <w:name w:val="B3EA2567E9EF4A06B79C8E4935CF5C9D"/>
        <w:category>
          <w:name w:val="General"/>
          <w:gallery w:val="placeholder"/>
        </w:category>
        <w:types>
          <w:type w:val="bbPlcHdr"/>
        </w:types>
        <w:behaviors>
          <w:behavior w:val="content"/>
        </w:behaviors>
        <w:guid w:val="{54F4DFCF-02EB-4BA0-A41B-4148B3B6051D}"/>
      </w:docPartPr>
      <w:docPartBody>
        <w:p w:rsidR="00C33DD3" w:rsidRDefault="00C33DD3" w:rsidP="00C33DD3">
          <w:pPr>
            <w:pStyle w:val="B3EA2567E9EF4A06B79C8E4935CF5C9D"/>
          </w:pPr>
          <w:r w:rsidRPr="00195D08">
            <w:t>Meeting called by</w:t>
          </w:r>
        </w:p>
      </w:docPartBody>
    </w:docPart>
    <w:docPart>
      <w:docPartPr>
        <w:name w:val="FAEAC63E34BC42609C40FB54CA3504BF"/>
        <w:category>
          <w:name w:val="General"/>
          <w:gallery w:val="placeholder"/>
        </w:category>
        <w:types>
          <w:type w:val="bbPlcHdr"/>
        </w:types>
        <w:behaviors>
          <w:behavior w:val="content"/>
        </w:behaviors>
        <w:guid w:val="{96C69F09-3075-4D87-9D37-09EC421B25CD}"/>
      </w:docPartPr>
      <w:docPartBody>
        <w:p w:rsidR="00C33DD3" w:rsidRDefault="00C33DD3" w:rsidP="00C33DD3">
          <w:pPr>
            <w:pStyle w:val="FAEAC63E34BC42609C40FB54CA3504BF"/>
          </w:pPr>
          <w:r w:rsidRPr="00195D08">
            <w:t>Type of meeting</w:t>
          </w:r>
        </w:p>
      </w:docPartBody>
    </w:docPart>
    <w:docPart>
      <w:docPartPr>
        <w:name w:val="6D2C6492937E428C88D73EF9A2A559B4"/>
        <w:category>
          <w:name w:val="General"/>
          <w:gallery w:val="placeholder"/>
        </w:category>
        <w:types>
          <w:type w:val="bbPlcHdr"/>
        </w:types>
        <w:behaviors>
          <w:behavior w:val="content"/>
        </w:behaviors>
        <w:guid w:val="{65512536-D24D-474D-A54A-4BCE722393C5}"/>
      </w:docPartPr>
      <w:docPartBody>
        <w:p w:rsidR="00C33DD3" w:rsidRDefault="00C33DD3" w:rsidP="00C33DD3">
          <w:pPr>
            <w:pStyle w:val="6D2C6492937E428C88D73EF9A2A559B4"/>
          </w:pPr>
          <w:r w:rsidRPr="00195D08">
            <w:t>Facilitator</w:t>
          </w:r>
        </w:p>
      </w:docPartBody>
    </w:docPart>
    <w:docPart>
      <w:docPartPr>
        <w:name w:val="6ABD697BF97E445D9A18631DEF1C5BAE"/>
        <w:category>
          <w:name w:val="General"/>
          <w:gallery w:val="placeholder"/>
        </w:category>
        <w:types>
          <w:type w:val="bbPlcHdr"/>
        </w:types>
        <w:behaviors>
          <w:behavior w:val="content"/>
        </w:behaviors>
        <w:guid w:val="{8C83EB3D-DB62-4F21-AF1B-799350ECFFE9}"/>
      </w:docPartPr>
      <w:docPartBody>
        <w:p w:rsidR="00C33DD3" w:rsidRDefault="00C33DD3" w:rsidP="00C33DD3">
          <w:pPr>
            <w:pStyle w:val="6ABD697BF97E445D9A18631DEF1C5BAE"/>
          </w:pPr>
          <w:r w:rsidRPr="00195D08">
            <w:t>Note taker</w:t>
          </w:r>
        </w:p>
      </w:docPartBody>
    </w:docPart>
    <w:docPart>
      <w:docPartPr>
        <w:name w:val="8E1A56416108445B9002BBB1706A6CF2"/>
        <w:category>
          <w:name w:val="General"/>
          <w:gallery w:val="placeholder"/>
        </w:category>
        <w:types>
          <w:type w:val="bbPlcHdr"/>
        </w:types>
        <w:behaviors>
          <w:behavior w:val="content"/>
        </w:behaviors>
        <w:guid w:val="{3BD72806-341B-417E-ACA0-5C4FD4949DF3}"/>
      </w:docPartPr>
      <w:docPartBody>
        <w:p w:rsidR="00C33DD3" w:rsidRDefault="00C33DD3" w:rsidP="00C33DD3">
          <w:pPr>
            <w:pStyle w:val="8E1A56416108445B9002BBB1706A6CF2"/>
          </w:pPr>
          <w:r w:rsidRPr="00195D08">
            <w:t>Timekeeper</w:t>
          </w:r>
        </w:p>
      </w:docPartBody>
    </w:docPart>
    <w:docPart>
      <w:docPartPr>
        <w:name w:val="9DE530020141470C8EAAECEF40020C96"/>
        <w:category>
          <w:name w:val="General"/>
          <w:gallery w:val="placeholder"/>
        </w:category>
        <w:types>
          <w:type w:val="bbPlcHdr"/>
        </w:types>
        <w:behaviors>
          <w:behavior w:val="content"/>
        </w:behaviors>
        <w:guid w:val="{D82941F9-DCB5-4DD8-B1B4-2B15530DB323}"/>
      </w:docPartPr>
      <w:docPartBody>
        <w:p w:rsidR="00C33DD3" w:rsidRDefault="00C33DD3" w:rsidP="00C33DD3">
          <w:pPr>
            <w:pStyle w:val="9DE530020141470C8EAAECEF40020C96"/>
          </w:pPr>
          <w:r w:rsidRPr="00195D08">
            <w:t>Attendees</w:t>
          </w:r>
        </w:p>
      </w:docPartBody>
    </w:docPart>
    <w:docPart>
      <w:docPartPr>
        <w:name w:val="0A1277674F8E4B119CB7054DE5E57B00"/>
        <w:category>
          <w:name w:val="General"/>
          <w:gallery w:val="placeholder"/>
        </w:category>
        <w:types>
          <w:type w:val="bbPlcHdr"/>
        </w:types>
        <w:behaviors>
          <w:behavior w:val="content"/>
        </w:behaviors>
        <w:guid w:val="{48DCF65E-0D91-4C4C-9D18-2DBEE91A09FF}"/>
      </w:docPartPr>
      <w:docPartBody>
        <w:p w:rsidR="00C33DD3" w:rsidRDefault="00C33DD3" w:rsidP="00C33DD3">
          <w:pPr>
            <w:pStyle w:val="0A1277674F8E4B119CB7054DE5E57B00"/>
          </w:pPr>
          <w:r w:rsidRPr="00195D08">
            <w:t>Action Items</w:t>
          </w:r>
        </w:p>
      </w:docPartBody>
    </w:docPart>
    <w:docPart>
      <w:docPartPr>
        <w:name w:val="270CFFA0473747598D6A2F0A650E0712"/>
        <w:category>
          <w:name w:val="General"/>
          <w:gallery w:val="placeholder"/>
        </w:category>
        <w:types>
          <w:type w:val="bbPlcHdr"/>
        </w:types>
        <w:behaviors>
          <w:behavior w:val="content"/>
        </w:behaviors>
        <w:guid w:val="{13C459A2-4E89-443D-976D-5358A52BDA7C}"/>
      </w:docPartPr>
      <w:docPartBody>
        <w:p w:rsidR="00C33DD3" w:rsidRDefault="00C33DD3" w:rsidP="00C33DD3">
          <w:pPr>
            <w:pStyle w:val="270CFFA0473747598D6A2F0A650E0712"/>
          </w:pPr>
          <w:r w:rsidRPr="00195D08">
            <w:t>Person Responsible</w:t>
          </w:r>
        </w:p>
      </w:docPartBody>
    </w:docPart>
    <w:docPart>
      <w:docPartPr>
        <w:name w:val="2C2C20FD43E64A5895F8FE231B88516C"/>
        <w:category>
          <w:name w:val="General"/>
          <w:gallery w:val="placeholder"/>
        </w:category>
        <w:types>
          <w:type w:val="bbPlcHdr"/>
        </w:types>
        <w:behaviors>
          <w:behavior w:val="content"/>
        </w:behaviors>
        <w:guid w:val="{7C27F8B3-7C57-4860-833B-79A464870DD9}"/>
      </w:docPartPr>
      <w:docPartBody>
        <w:p w:rsidR="00C33DD3" w:rsidRDefault="00C33DD3" w:rsidP="00C33DD3">
          <w:pPr>
            <w:pStyle w:val="2C2C20FD43E64A5895F8FE231B88516C"/>
          </w:pPr>
          <w:r w:rsidRPr="00195D08">
            <w:t>Deadline</w:t>
          </w:r>
        </w:p>
      </w:docPartBody>
    </w:docPart>
    <w:docPart>
      <w:docPartPr>
        <w:name w:val="AF5FCBF166854E1AA372C3CE3C35D906"/>
        <w:category>
          <w:name w:val="General"/>
          <w:gallery w:val="placeholder"/>
        </w:category>
        <w:types>
          <w:type w:val="bbPlcHdr"/>
        </w:types>
        <w:behaviors>
          <w:behavior w:val="content"/>
        </w:behaviors>
        <w:guid w:val="{6ADD565D-21D1-4CA4-9C03-7CD22ADBC1DB}"/>
      </w:docPartPr>
      <w:docPartBody>
        <w:p w:rsidR="00636A3E" w:rsidRDefault="00215CF0" w:rsidP="00215CF0">
          <w:pPr>
            <w:pStyle w:val="AF5FCBF166854E1AA372C3CE3C35D906"/>
          </w:pPr>
          <w:r w:rsidRPr="00195D08">
            <w:t>Meeting called by</w:t>
          </w:r>
        </w:p>
      </w:docPartBody>
    </w:docPart>
    <w:docPart>
      <w:docPartPr>
        <w:name w:val="855BC660DB284B5AB55BD67BE67DD53A"/>
        <w:category>
          <w:name w:val="General"/>
          <w:gallery w:val="placeholder"/>
        </w:category>
        <w:types>
          <w:type w:val="bbPlcHdr"/>
        </w:types>
        <w:behaviors>
          <w:behavior w:val="content"/>
        </w:behaviors>
        <w:guid w:val="{A9C62B03-8CC1-4C87-A588-B13E2533ED9D}"/>
      </w:docPartPr>
      <w:docPartBody>
        <w:p w:rsidR="00636A3E" w:rsidRDefault="00215CF0" w:rsidP="00215CF0">
          <w:pPr>
            <w:pStyle w:val="855BC660DB284B5AB55BD67BE67DD53A"/>
          </w:pPr>
          <w:r w:rsidRPr="00195D08">
            <w:t>Type of meeting</w:t>
          </w:r>
        </w:p>
      </w:docPartBody>
    </w:docPart>
    <w:docPart>
      <w:docPartPr>
        <w:name w:val="7C8AB7EBE65548F3B2C7471977C4281E"/>
        <w:category>
          <w:name w:val="General"/>
          <w:gallery w:val="placeholder"/>
        </w:category>
        <w:types>
          <w:type w:val="bbPlcHdr"/>
        </w:types>
        <w:behaviors>
          <w:behavior w:val="content"/>
        </w:behaviors>
        <w:guid w:val="{AF7F8DBE-BC70-4C1F-AF20-E1DA95921C55}"/>
      </w:docPartPr>
      <w:docPartBody>
        <w:p w:rsidR="00636A3E" w:rsidRDefault="00215CF0" w:rsidP="00215CF0">
          <w:pPr>
            <w:pStyle w:val="7C8AB7EBE65548F3B2C7471977C4281E"/>
          </w:pPr>
          <w:r w:rsidRPr="00195D08">
            <w:t>Facilitator</w:t>
          </w:r>
        </w:p>
      </w:docPartBody>
    </w:docPart>
    <w:docPart>
      <w:docPartPr>
        <w:name w:val="DEC637AA53DE42CFABEB30E5E16BA131"/>
        <w:category>
          <w:name w:val="General"/>
          <w:gallery w:val="placeholder"/>
        </w:category>
        <w:types>
          <w:type w:val="bbPlcHdr"/>
        </w:types>
        <w:behaviors>
          <w:behavior w:val="content"/>
        </w:behaviors>
        <w:guid w:val="{974CC1EC-694E-4AD0-BD32-760BE6F410C5}"/>
      </w:docPartPr>
      <w:docPartBody>
        <w:p w:rsidR="00636A3E" w:rsidRDefault="00215CF0" w:rsidP="00215CF0">
          <w:pPr>
            <w:pStyle w:val="DEC637AA53DE42CFABEB30E5E16BA131"/>
          </w:pPr>
          <w:r w:rsidRPr="00195D08">
            <w:t>Note taker</w:t>
          </w:r>
        </w:p>
      </w:docPartBody>
    </w:docPart>
    <w:docPart>
      <w:docPartPr>
        <w:name w:val="4E17CCC4C4E34FBB8075FC1B1BE0F232"/>
        <w:category>
          <w:name w:val="General"/>
          <w:gallery w:val="placeholder"/>
        </w:category>
        <w:types>
          <w:type w:val="bbPlcHdr"/>
        </w:types>
        <w:behaviors>
          <w:behavior w:val="content"/>
        </w:behaviors>
        <w:guid w:val="{CC252FD7-C03E-4072-91AC-F2DF512B8586}"/>
      </w:docPartPr>
      <w:docPartBody>
        <w:p w:rsidR="00636A3E" w:rsidRDefault="00215CF0" w:rsidP="00215CF0">
          <w:pPr>
            <w:pStyle w:val="4E17CCC4C4E34FBB8075FC1B1BE0F232"/>
          </w:pPr>
          <w:r w:rsidRPr="00195D08">
            <w:t>Timekeeper</w:t>
          </w:r>
        </w:p>
      </w:docPartBody>
    </w:docPart>
    <w:docPart>
      <w:docPartPr>
        <w:name w:val="765CAF4FF4F94B09ACE448EADBDF56D6"/>
        <w:category>
          <w:name w:val="General"/>
          <w:gallery w:val="placeholder"/>
        </w:category>
        <w:types>
          <w:type w:val="bbPlcHdr"/>
        </w:types>
        <w:behaviors>
          <w:behavior w:val="content"/>
        </w:behaviors>
        <w:guid w:val="{EE97D6ED-19B7-47E8-980C-34FF5EA7AF58}"/>
      </w:docPartPr>
      <w:docPartBody>
        <w:p w:rsidR="00636A3E" w:rsidRDefault="00215CF0" w:rsidP="00215CF0">
          <w:pPr>
            <w:pStyle w:val="765CAF4FF4F94B09ACE448EADBDF56D6"/>
          </w:pPr>
          <w:r w:rsidRPr="00195D08">
            <w:t>Attendees</w:t>
          </w:r>
        </w:p>
      </w:docPartBody>
    </w:docPart>
    <w:docPart>
      <w:docPartPr>
        <w:name w:val="58B3DF61884B4C77A542C02A8A8218D0"/>
        <w:category>
          <w:name w:val="General"/>
          <w:gallery w:val="placeholder"/>
        </w:category>
        <w:types>
          <w:type w:val="bbPlcHdr"/>
        </w:types>
        <w:behaviors>
          <w:behavior w:val="content"/>
        </w:behaviors>
        <w:guid w:val="{228C440D-26AA-4BF2-9944-DE898F475E4F}"/>
      </w:docPartPr>
      <w:docPartBody>
        <w:p w:rsidR="00636A3E" w:rsidRDefault="00215CF0" w:rsidP="00215CF0">
          <w:pPr>
            <w:pStyle w:val="58B3DF61884B4C77A542C02A8A8218D0"/>
          </w:pPr>
          <w:r w:rsidRPr="00195D08">
            <w:t>Action Items</w:t>
          </w:r>
        </w:p>
      </w:docPartBody>
    </w:docPart>
    <w:docPart>
      <w:docPartPr>
        <w:name w:val="684D790336DE400F8E1671E464A2C0CC"/>
        <w:category>
          <w:name w:val="General"/>
          <w:gallery w:val="placeholder"/>
        </w:category>
        <w:types>
          <w:type w:val="bbPlcHdr"/>
        </w:types>
        <w:behaviors>
          <w:behavior w:val="content"/>
        </w:behaviors>
        <w:guid w:val="{23D7ECE4-4438-4EE7-BAAA-13BA16A530B1}"/>
      </w:docPartPr>
      <w:docPartBody>
        <w:p w:rsidR="00636A3E" w:rsidRDefault="00215CF0" w:rsidP="00215CF0">
          <w:pPr>
            <w:pStyle w:val="684D790336DE400F8E1671E464A2C0CC"/>
          </w:pPr>
          <w:r w:rsidRPr="00195D08">
            <w:t>Person Responsible</w:t>
          </w:r>
        </w:p>
      </w:docPartBody>
    </w:docPart>
    <w:docPart>
      <w:docPartPr>
        <w:name w:val="132C16BE8AFF4B33A16BEE9C20CA1E1A"/>
        <w:category>
          <w:name w:val="General"/>
          <w:gallery w:val="placeholder"/>
        </w:category>
        <w:types>
          <w:type w:val="bbPlcHdr"/>
        </w:types>
        <w:behaviors>
          <w:behavior w:val="content"/>
        </w:behaviors>
        <w:guid w:val="{F04E8A97-9670-4ACA-B7CB-FC957351181F}"/>
      </w:docPartPr>
      <w:docPartBody>
        <w:p w:rsidR="00636A3E" w:rsidRDefault="00215CF0" w:rsidP="00215CF0">
          <w:pPr>
            <w:pStyle w:val="132C16BE8AFF4B33A16BEE9C20CA1E1A"/>
          </w:pPr>
          <w:r w:rsidRPr="00195D08">
            <w:t>Deadline</w:t>
          </w:r>
        </w:p>
      </w:docPartBody>
    </w:docPart>
    <w:docPart>
      <w:docPartPr>
        <w:name w:val="936A0646B9674979B82364D71560016F"/>
        <w:category>
          <w:name w:val="General"/>
          <w:gallery w:val="placeholder"/>
        </w:category>
        <w:types>
          <w:type w:val="bbPlcHdr"/>
        </w:types>
        <w:behaviors>
          <w:behavior w:val="content"/>
        </w:behaviors>
        <w:guid w:val="{0CFA2116-6F06-4352-AD1F-0181CBC55288}"/>
      </w:docPartPr>
      <w:docPartBody>
        <w:p w:rsidR="00636A3E" w:rsidRDefault="00215CF0" w:rsidP="00215CF0">
          <w:pPr>
            <w:pStyle w:val="936A0646B9674979B82364D71560016F"/>
          </w:pPr>
          <w:r w:rsidRPr="00195D08">
            <w:t>Action Items</w:t>
          </w:r>
        </w:p>
      </w:docPartBody>
    </w:docPart>
    <w:docPart>
      <w:docPartPr>
        <w:name w:val="33D0BBF18A734F54B12BEDC483CD3015"/>
        <w:category>
          <w:name w:val="General"/>
          <w:gallery w:val="placeholder"/>
        </w:category>
        <w:types>
          <w:type w:val="bbPlcHdr"/>
        </w:types>
        <w:behaviors>
          <w:behavior w:val="content"/>
        </w:behaviors>
        <w:guid w:val="{AECA97A6-4CC8-4855-9314-349E78C2F876}"/>
      </w:docPartPr>
      <w:docPartBody>
        <w:p w:rsidR="00636A3E" w:rsidRDefault="00215CF0" w:rsidP="00215CF0">
          <w:pPr>
            <w:pStyle w:val="33D0BBF18A734F54B12BEDC483CD3015"/>
          </w:pPr>
          <w:r w:rsidRPr="00195D08">
            <w:t>Person Responsible</w:t>
          </w:r>
        </w:p>
      </w:docPartBody>
    </w:docPart>
    <w:docPart>
      <w:docPartPr>
        <w:name w:val="F9DCC3319B55481A86951916772EC7B4"/>
        <w:category>
          <w:name w:val="General"/>
          <w:gallery w:val="placeholder"/>
        </w:category>
        <w:types>
          <w:type w:val="bbPlcHdr"/>
        </w:types>
        <w:behaviors>
          <w:behavior w:val="content"/>
        </w:behaviors>
        <w:guid w:val="{DE23D1FD-8686-404A-9EF5-C1CE54A4E2BA}"/>
      </w:docPartPr>
      <w:docPartBody>
        <w:p w:rsidR="00636A3E" w:rsidRDefault="00215CF0" w:rsidP="00215CF0">
          <w:pPr>
            <w:pStyle w:val="F9DCC3319B55481A86951916772EC7B4"/>
          </w:pPr>
          <w:r w:rsidRPr="00195D08">
            <w:t>Deadline</w:t>
          </w:r>
        </w:p>
      </w:docPartBody>
    </w:docPart>
    <w:docPart>
      <w:docPartPr>
        <w:name w:val="4F2E909B3C644366991A2AC375CFD74B"/>
        <w:category>
          <w:name w:val="General"/>
          <w:gallery w:val="placeholder"/>
        </w:category>
        <w:types>
          <w:type w:val="bbPlcHdr"/>
        </w:types>
        <w:behaviors>
          <w:behavior w:val="content"/>
        </w:behaviors>
        <w:guid w:val="{3D90FE1D-86CD-4409-A808-9CDCB5A75F75}"/>
      </w:docPartPr>
      <w:docPartBody>
        <w:p w:rsidR="00973AC8" w:rsidRDefault="00973AC8" w:rsidP="00973AC8">
          <w:pPr>
            <w:pStyle w:val="4F2E909B3C644366991A2AC375CFD74B"/>
          </w:pPr>
          <w:r w:rsidRPr="00195D08">
            <w:t>Meeting called by</w:t>
          </w:r>
        </w:p>
      </w:docPartBody>
    </w:docPart>
    <w:docPart>
      <w:docPartPr>
        <w:name w:val="0B58F724C8D94120B6EC10500787511C"/>
        <w:category>
          <w:name w:val="General"/>
          <w:gallery w:val="placeholder"/>
        </w:category>
        <w:types>
          <w:type w:val="bbPlcHdr"/>
        </w:types>
        <w:behaviors>
          <w:behavior w:val="content"/>
        </w:behaviors>
        <w:guid w:val="{8F8AD8C3-3C50-46A0-872C-18DE252F0023}"/>
      </w:docPartPr>
      <w:docPartBody>
        <w:p w:rsidR="00973AC8" w:rsidRDefault="00973AC8" w:rsidP="00973AC8">
          <w:pPr>
            <w:pStyle w:val="0B58F724C8D94120B6EC10500787511C"/>
          </w:pPr>
          <w:r w:rsidRPr="00195D08">
            <w:t>Type of meeting</w:t>
          </w:r>
        </w:p>
      </w:docPartBody>
    </w:docPart>
    <w:docPart>
      <w:docPartPr>
        <w:name w:val="B4AF278F11E548AB9C7BFC2486E332B5"/>
        <w:category>
          <w:name w:val="General"/>
          <w:gallery w:val="placeholder"/>
        </w:category>
        <w:types>
          <w:type w:val="bbPlcHdr"/>
        </w:types>
        <w:behaviors>
          <w:behavior w:val="content"/>
        </w:behaviors>
        <w:guid w:val="{51DF322E-6D93-49BE-83A4-3D6E41324814}"/>
      </w:docPartPr>
      <w:docPartBody>
        <w:p w:rsidR="00973AC8" w:rsidRDefault="00973AC8" w:rsidP="00973AC8">
          <w:pPr>
            <w:pStyle w:val="B4AF278F11E548AB9C7BFC2486E332B5"/>
          </w:pPr>
          <w:r w:rsidRPr="00195D08">
            <w:t>Facilitator</w:t>
          </w:r>
        </w:p>
      </w:docPartBody>
    </w:docPart>
    <w:docPart>
      <w:docPartPr>
        <w:name w:val="CA4104764D8D4E7AA6A43D044B984E21"/>
        <w:category>
          <w:name w:val="General"/>
          <w:gallery w:val="placeholder"/>
        </w:category>
        <w:types>
          <w:type w:val="bbPlcHdr"/>
        </w:types>
        <w:behaviors>
          <w:behavior w:val="content"/>
        </w:behaviors>
        <w:guid w:val="{45999076-85E5-4DEE-832E-A8EFC757FE12}"/>
      </w:docPartPr>
      <w:docPartBody>
        <w:p w:rsidR="00973AC8" w:rsidRDefault="00973AC8" w:rsidP="00973AC8">
          <w:pPr>
            <w:pStyle w:val="CA4104764D8D4E7AA6A43D044B984E21"/>
          </w:pPr>
          <w:r w:rsidRPr="00195D08">
            <w:t>Note taker</w:t>
          </w:r>
        </w:p>
      </w:docPartBody>
    </w:docPart>
    <w:docPart>
      <w:docPartPr>
        <w:name w:val="FB0091A4C68D413FB9A8B7A1A101122F"/>
        <w:category>
          <w:name w:val="General"/>
          <w:gallery w:val="placeholder"/>
        </w:category>
        <w:types>
          <w:type w:val="bbPlcHdr"/>
        </w:types>
        <w:behaviors>
          <w:behavior w:val="content"/>
        </w:behaviors>
        <w:guid w:val="{6C17217A-DFCA-4FD1-9B35-84A58FBE62B0}"/>
      </w:docPartPr>
      <w:docPartBody>
        <w:p w:rsidR="00973AC8" w:rsidRDefault="00973AC8" w:rsidP="00973AC8">
          <w:pPr>
            <w:pStyle w:val="FB0091A4C68D413FB9A8B7A1A101122F"/>
          </w:pPr>
          <w:r w:rsidRPr="00195D08">
            <w:t>Timekeeper</w:t>
          </w:r>
        </w:p>
      </w:docPartBody>
    </w:docPart>
    <w:docPart>
      <w:docPartPr>
        <w:name w:val="64602E6C498748BFAFE4C5BBADA6E7A5"/>
        <w:category>
          <w:name w:val="General"/>
          <w:gallery w:val="placeholder"/>
        </w:category>
        <w:types>
          <w:type w:val="bbPlcHdr"/>
        </w:types>
        <w:behaviors>
          <w:behavior w:val="content"/>
        </w:behaviors>
        <w:guid w:val="{68187791-FE1B-4808-A15A-89DB5B15E2E1}"/>
      </w:docPartPr>
      <w:docPartBody>
        <w:p w:rsidR="00973AC8" w:rsidRDefault="00973AC8" w:rsidP="00973AC8">
          <w:pPr>
            <w:pStyle w:val="64602E6C498748BFAFE4C5BBADA6E7A5"/>
          </w:pPr>
          <w:r w:rsidRPr="00195D08">
            <w:t>Attendees</w:t>
          </w:r>
        </w:p>
      </w:docPartBody>
    </w:docPart>
    <w:docPart>
      <w:docPartPr>
        <w:name w:val="B8D75F58DF8C4A6793ECCC398CA9D405"/>
        <w:category>
          <w:name w:val="General"/>
          <w:gallery w:val="placeholder"/>
        </w:category>
        <w:types>
          <w:type w:val="bbPlcHdr"/>
        </w:types>
        <w:behaviors>
          <w:behavior w:val="content"/>
        </w:behaviors>
        <w:guid w:val="{0787AA42-19FB-44F7-BA09-8131CF99D5BA}"/>
      </w:docPartPr>
      <w:docPartBody>
        <w:p w:rsidR="00973AC8" w:rsidRDefault="00973AC8" w:rsidP="00973AC8">
          <w:pPr>
            <w:pStyle w:val="B8D75F58DF8C4A6793ECCC398CA9D405"/>
          </w:pPr>
          <w:r w:rsidRPr="00195D08">
            <w:t>Action Items</w:t>
          </w:r>
        </w:p>
      </w:docPartBody>
    </w:docPart>
    <w:docPart>
      <w:docPartPr>
        <w:name w:val="4A939E6DF0224E9D9794224F8B7197FC"/>
        <w:category>
          <w:name w:val="General"/>
          <w:gallery w:val="placeholder"/>
        </w:category>
        <w:types>
          <w:type w:val="bbPlcHdr"/>
        </w:types>
        <w:behaviors>
          <w:behavior w:val="content"/>
        </w:behaviors>
        <w:guid w:val="{841AE9C7-6B35-4ABF-AF83-62A2C60F4746}"/>
      </w:docPartPr>
      <w:docPartBody>
        <w:p w:rsidR="00973AC8" w:rsidRDefault="00973AC8" w:rsidP="00973AC8">
          <w:pPr>
            <w:pStyle w:val="4A939E6DF0224E9D9794224F8B7197FC"/>
          </w:pPr>
          <w:r w:rsidRPr="00195D08">
            <w:t>Person Responsible</w:t>
          </w:r>
        </w:p>
      </w:docPartBody>
    </w:docPart>
    <w:docPart>
      <w:docPartPr>
        <w:name w:val="CB670C4F24B24D2CB10FC52918B7E329"/>
        <w:category>
          <w:name w:val="General"/>
          <w:gallery w:val="placeholder"/>
        </w:category>
        <w:types>
          <w:type w:val="bbPlcHdr"/>
        </w:types>
        <w:behaviors>
          <w:behavior w:val="content"/>
        </w:behaviors>
        <w:guid w:val="{9C2D7786-BCC1-4798-B818-D0860C4874E6}"/>
      </w:docPartPr>
      <w:docPartBody>
        <w:p w:rsidR="00973AC8" w:rsidRDefault="00973AC8" w:rsidP="00973AC8">
          <w:pPr>
            <w:pStyle w:val="CB670C4F24B24D2CB10FC52918B7E329"/>
          </w:pPr>
          <w:r w:rsidRPr="00195D08">
            <w:t>Deadline</w:t>
          </w:r>
        </w:p>
      </w:docPartBody>
    </w:docPart>
    <w:docPart>
      <w:docPartPr>
        <w:name w:val="C205ABE45F2740BBBA8230B654A5415B"/>
        <w:category>
          <w:name w:val="General"/>
          <w:gallery w:val="placeholder"/>
        </w:category>
        <w:types>
          <w:type w:val="bbPlcHdr"/>
        </w:types>
        <w:behaviors>
          <w:behavior w:val="content"/>
        </w:behaviors>
        <w:guid w:val="{6E38C2D7-B50B-4E3D-B770-0454778E214D}"/>
      </w:docPartPr>
      <w:docPartBody>
        <w:p w:rsidR="00973AC8" w:rsidRDefault="00973AC8" w:rsidP="00973AC8">
          <w:pPr>
            <w:pStyle w:val="C205ABE45F2740BBBA8230B654A5415B"/>
          </w:pPr>
          <w:r w:rsidRPr="00195D08">
            <w:t>Action Items</w:t>
          </w:r>
        </w:p>
      </w:docPartBody>
    </w:docPart>
    <w:docPart>
      <w:docPartPr>
        <w:name w:val="0F0359DEE1E5420A996ED03874F3EFBE"/>
        <w:category>
          <w:name w:val="General"/>
          <w:gallery w:val="placeholder"/>
        </w:category>
        <w:types>
          <w:type w:val="bbPlcHdr"/>
        </w:types>
        <w:behaviors>
          <w:behavior w:val="content"/>
        </w:behaviors>
        <w:guid w:val="{FD1C7BEE-3ED2-43CE-A1BA-9D76FE237D88}"/>
      </w:docPartPr>
      <w:docPartBody>
        <w:p w:rsidR="00973AC8" w:rsidRDefault="00973AC8" w:rsidP="00973AC8">
          <w:pPr>
            <w:pStyle w:val="0F0359DEE1E5420A996ED03874F3EFBE"/>
          </w:pPr>
          <w:r w:rsidRPr="00195D08">
            <w:t>Person Responsible</w:t>
          </w:r>
        </w:p>
      </w:docPartBody>
    </w:docPart>
    <w:docPart>
      <w:docPartPr>
        <w:name w:val="02DC6CB7D09147419485202139735D06"/>
        <w:category>
          <w:name w:val="General"/>
          <w:gallery w:val="placeholder"/>
        </w:category>
        <w:types>
          <w:type w:val="bbPlcHdr"/>
        </w:types>
        <w:behaviors>
          <w:behavior w:val="content"/>
        </w:behaviors>
        <w:guid w:val="{AC558C6E-CA1C-43A8-8BEA-ABAF5066972B}"/>
      </w:docPartPr>
      <w:docPartBody>
        <w:p w:rsidR="00973AC8" w:rsidRDefault="00973AC8" w:rsidP="00973AC8">
          <w:pPr>
            <w:pStyle w:val="02DC6CB7D09147419485202139735D06"/>
          </w:pPr>
          <w:r w:rsidRPr="00195D08">
            <w:t>Deadline</w:t>
          </w:r>
        </w:p>
      </w:docPartBody>
    </w:docPart>
    <w:docPart>
      <w:docPartPr>
        <w:name w:val="465B17FB892748D5A9C083F87DACF4C6"/>
        <w:category>
          <w:name w:val="General"/>
          <w:gallery w:val="placeholder"/>
        </w:category>
        <w:types>
          <w:type w:val="bbPlcHdr"/>
        </w:types>
        <w:behaviors>
          <w:behavior w:val="content"/>
        </w:behaviors>
        <w:guid w:val="{22B328ED-6A16-4EFF-A6A8-D0FB1FD734FA}"/>
      </w:docPartPr>
      <w:docPartBody>
        <w:p w:rsidR="00084F61" w:rsidRDefault="00C47467" w:rsidP="00C47467">
          <w:pPr>
            <w:pStyle w:val="465B17FB892748D5A9C083F87DACF4C6"/>
          </w:pPr>
          <w:r w:rsidRPr="00195D08">
            <w:t>Meeting called by</w:t>
          </w:r>
        </w:p>
      </w:docPartBody>
    </w:docPart>
    <w:docPart>
      <w:docPartPr>
        <w:name w:val="BA50313AB2214493BB90448F4884F013"/>
        <w:category>
          <w:name w:val="General"/>
          <w:gallery w:val="placeholder"/>
        </w:category>
        <w:types>
          <w:type w:val="bbPlcHdr"/>
        </w:types>
        <w:behaviors>
          <w:behavior w:val="content"/>
        </w:behaviors>
        <w:guid w:val="{EA10D6D2-0497-42B4-BFA2-F3160EB3F171}"/>
      </w:docPartPr>
      <w:docPartBody>
        <w:p w:rsidR="00084F61" w:rsidRDefault="00C47467" w:rsidP="00C47467">
          <w:pPr>
            <w:pStyle w:val="BA50313AB2214493BB90448F4884F013"/>
          </w:pPr>
          <w:r w:rsidRPr="00195D08">
            <w:t>Type of meeting</w:t>
          </w:r>
        </w:p>
      </w:docPartBody>
    </w:docPart>
    <w:docPart>
      <w:docPartPr>
        <w:name w:val="8B7DEAA73F3143A98AF8D0A2407407E6"/>
        <w:category>
          <w:name w:val="General"/>
          <w:gallery w:val="placeholder"/>
        </w:category>
        <w:types>
          <w:type w:val="bbPlcHdr"/>
        </w:types>
        <w:behaviors>
          <w:behavior w:val="content"/>
        </w:behaviors>
        <w:guid w:val="{B612038E-CC6C-441A-897A-C9CE8D936AE3}"/>
      </w:docPartPr>
      <w:docPartBody>
        <w:p w:rsidR="00084F61" w:rsidRDefault="00C47467" w:rsidP="00C47467">
          <w:pPr>
            <w:pStyle w:val="8B7DEAA73F3143A98AF8D0A2407407E6"/>
          </w:pPr>
          <w:r w:rsidRPr="00195D08">
            <w:t>Facilitator</w:t>
          </w:r>
        </w:p>
      </w:docPartBody>
    </w:docPart>
    <w:docPart>
      <w:docPartPr>
        <w:name w:val="4429870372474109B0FD9CD0CEE447CC"/>
        <w:category>
          <w:name w:val="General"/>
          <w:gallery w:val="placeholder"/>
        </w:category>
        <w:types>
          <w:type w:val="bbPlcHdr"/>
        </w:types>
        <w:behaviors>
          <w:behavior w:val="content"/>
        </w:behaviors>
        <w:guid w:val="{1F141E49-2B05-4881-9C40-E253B372F3BA}"/>
      </w:docPartPr>
      <w:docPartBody>
        <w:p w:rsidR="00084F61" w:rsidRDefault="00C47467" w:rsidP="00C47467">
          <w:pPr>
            <w:pStyle w:val="4429870372474109B0FD9CD0CEE447CC"/>
          </w:pPr>
          <w:r w:rsidRPr="00195D08">
            <w:t>Note taker</w:t>
          </w:r>
        </w:p>
      </w:docPartBody>
    </w:docPart>
    <w:docPart>
      <w:docPartPr>
        <w:name w:val="95F43E251A9D40E79D5F0747073E873D"/>
        <w:category>
          <w:name w:val="General"/>
          <w:gallery w:val="placeholder"/>
        </w:category>
        <w:types>
          <w:type w:val="bbPlcHdr"/>
        </w:types>
        <w:behaviors>
          <w:behavior w:val="content"/>
        </w:behaviors>
        <w:guid w:val="{E70D26FD-6E76-4AF1-B639-60A420497537}"/>
      </w:docPartPr>
      <w:docPartBody>
        <w:p w:rsidR="00084F61" w:rsidRDefault="00C47467" w:rsidP="00C47467">
          <w:pPr>
            <w:pStyle w:val="95F43E251A9D40E79D5F0747073E873D"/>
          </w:pPr>
          <w:r w:rsidRPr="00195D08">
            <w:t>Timekeeper</w:t>
          </w:r>
        </w:p>
      </w:docPartBody>
    </w:docPart>
    <w:docPart>
      <w:docPartPr>
        <w:name w:val="C6845CB737464CE49E2F18ED502A88A3"/>
        <w:category>
          <w:name w:val="General"/>
          <w:gallery w:val="placeholder"/>
        </w:category>
        <w:types>
          <w:type w:val="bbPlcHdr"/>
        </w:types>
        <w:behaviors>
          <w:behavior w:val="content"/>
        </w:behaviors>
        <w:guid w:val="{ECF5F28C-9982-45FF-B85D-E6A9E056CBDB}"/>
      </w:docPartPr>
      <w:docPartBody>
        <w:p w:rsidR="00084F61" w:rsidRDefault="00C47467" w:rsidP="00C47467">
          <w:pPr>
            <w:pStyle w:val="C6845CB737464CE49E2F18ED502A88A3"/>
          </w:pPr>
          <w:r w:rsidRPr="00195D08">
            <w:t>Attendees</w:t>
          </w:r>
        </w:p>
      </w:docPartBody>
    </w:docPart>
    <w:docPart>
      <w:docPartPr>
        <w:name w:val="5BC5ECDA8B15494083BCC3B9A5ACAA29"/>
        <w:category>
          <w:name w:val="General"/>
          <w:gallery w:val="placeholder"/>
        </w:category>
        <w:types>
          <w:type w:val="bbPlcHdr"/>
        </w:types>
        <w:behaviors>
          <w:behavior w:val="content"/>
        </w:behaviors>
        <w:guid w:val="{BC347BB5-8443-4D4B-859C-915A69A35E9C}"/>
      </w:docPartPr>
      <w:docPartBody>
        <w:p w:rsidR="00084F61" w:rsidRDefault="00C47467" w:rsidP="00C47467">
          <w:pPr>
            <w:pStyle w:val="5BC5ECDA8B15494083BCC3B9A5ACAA29"/>
          </w:pPr>
          <w:r w:rsidRPr="00195D08">
            <w:t>Action Items</w:t>
          </w:r>
        </w:p>
      </w:docPartBody>
    </w:docPart>
    <w:docPart>
      <w:docPartPr>
        <w:name w:val="66E4EAFD83124AE587078E304DB0E793"/>
        <w:category>
          <w:name w:val="General"/>
          <w:gallery w:val="placeholder"/>
        </w:category>
        <w:types>
          <w:type w:val="bbPlcHdr"/>
        </w:types>
        <w:behaviors>
          <w:behavior w:val="content"/>
        </w:behaviors>
        <w:guid w:val="{DF666254-6705-4CB9-A58A-004C65136B9D}"/>
      </w:docPartPr>
      <w:docPartBody>
        <w:p w:rsidR="00084F61" w:rsidRDefault="00C47467" w:rsidP="00C47467">
          <w:pPr>
            <w:pStyle w:val="66E4EAFD83124AE587078E304DB0E793"/>
          </w:pPr>
          <w:r w:rsidRPr="00195D08">
            <w:t>Person Responsible</w:t>
          </w:r>
        </w:p>
      </w:docPartBody>
    </w:docPart>
    <w:docPart>
      <w:docPartPr>
        <w:name w:val="A19AAF696F5E4E8A9BDDA0CDE73E595C"/>
        <w:category>
          <w:name w:val="General"/>
          <w:gallery w:val="placeholder"/>
        </w:category>
        <w:types>
          <w:type w:val="bbPlcHdr"/>
        </w:types>
        <w:behaviors>
          <w:behavior w:val="content"/>
        </w:behaviors>
        <w:guid w:val="{D7EF0021-0857-459C-90D1-25461833488B}"/>
      </w:docPartPr>
      <w:docPartBody>
        <w:p w:rsidR="00084F61" w:rsidRDefault="00C47467" w:rsidP="00C47467">
          <w:pPr>
            <w:pStyle w:val="A19AAF696F5E4E8A9BDDA0CDE73E595C"/>
          </w:pPr>
          <w:r w:rsidRPr="00195D08">
            <w:t>Deadline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Condensed">
    <w:altName w:val="Arial"/>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B02"/>
    <w:rsid w:val="00084F61"/>
    <w:rsid w:val="00112E5C"/>
    <w:rsid w:val="001C3B04"/>
    <w:rsid w:val="00215CF0"/>
    <w:rsid w:val="004F0B02"/>
    <w:rsid w:val="004F300A"/>
    <w:rsid w:val="0051045B"/>
    <w:rsid w:val="00632BAA"/>
    <w:rsid w:val="00636A3E"/>
    <w:rsid w:val="007C3F57"/>
    <w:rsid w:val="00847931"/>
    <w:rsid w:val="00884A9A"/>
    <w:rsid w:val="00973AC8"/>
    <w:rsid w:val="00C33DD3"/>
    <w:rsid w:val="00C47467"/>
    <w:rsid w:val="00E63963"/>
    <w:rsid w:val="00EE20A6"/>
    <w:rsid w:val="00F3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B4D1317F564D01BC9B970FCA2DC661">
    <w:name w:val="91B4D1317F564D01BC9B970FCA2DC661"/>
  </w:style>
  <w:style w:type="paragraph" w:customStyle="1" w:styleId="D9DBA5314F604BE5AE3ECE175354E831">
    <w:name w:val="D9DBA5314F604BE5AE3ECE175354E831"/>
  </w:style>
  <w:style w:type="paragraph" w:customStyle="1" w:styleId="02729C954DFD47CABB4B88ABFE1D9B43">
    <w:name w:val="02729C954DFD47CABB4B88ABFE1D9B43"/>
  </w:style>
  <w:style w:type="paragraph" w:customStyle="1" w:styleId="F09AA0BDFC574BD6AF8569BD3B7A6FF1">
    <w:name w:val="F09AA0BDFC574BD6AF8569BD3B7A6FF1"/>
  </w:style>
  <w:style w:type="paragraph" w:customStyle="1" w:styleId="68E3F803EDBD4574AC182E74CD4A06B8">
    <w:name w:val="68E3F803EDBD4574AC182E74CD4A06B8"/>
  </w:style>
  <w:style w:type="paragraph" w:customStyle="1" w:styleId="3748E834304445DF9938A35C7F41843D">
    <w:name w:val="3748E834304445DF9938A35C7F41843D"/>
  </w:style>
  <w:style w:type="paragraph" w:customStyle="1" w:styleId="0DFC95A15DDC48FB9531BE02359CE5ED">
    <w:name w:val="0DFC95A15DDC48FB9531BE02359CE5ED"/>
  </w:style>
  <w:style w:type="paragraph" w:customStyle="1" w:styleId="F71552CBC44D4DD8AEF5CC2BD2703804">
    <w:name w:val="F71552CBC44D4DD8AEF5CC2BD2703804"/>
  </w:style>
  <w:style w:type="paragraph" w:customStyle="1" w:styleId="4A4E881B02264106B3AD3620BD879361">
    <w:name w:val="4A4E881B02264106B3AD3620BD879361"/>
  </w:style>
  <w:style w:type="paragraph" w:customStyle="1" w:styleId="1B138E97E7B44CE7B2A313D0205A7E8B">
    <w:name w:val="1B138E97E7B44CE7B2A313D0205A7E8B"/>
  </w:style>
  <w:style w:type="paragraph" w:customStyle="1" w:styleId="BFA96B8E42134D04921638DAE14B0672">
    <w:name w:val="BFA96B8E42134D04921638DAE14B0672"/>
  </w:style>
  <w:style w:type="paragraph" w:customStyle="1" w:styleId="DB28828080684F09B0913BC88803786A">
    <w:name w:val="DB28828080684F09B0913BC88803786A"/>
  </w:style>
  <w:style w:type="paragraph" w:customStyle="1" w:styleId="1B92990B1C9C43DFAC9CD93815012171">
    <w:name w:val="1B92990B1C9C43DFAC9CD93815012171"/>
  </w:style>
  <w:style w:type="paragraph" w:customStyle="1" w:styleId="644F973D0D334BCBA68E66087D2907CA">
    <w:name w:val="644F973D0D334BCBA68E66087D2907CA"/>
  </w:style>
  <w:style w:type="paragraph" w:customStyle="1" w:styleId="4DE0CDD5FA834FBF8786FFDD9E89DD31">
    <w:name w:val="4DE0CDD5FA834FBF8786FFDD9E89DD31"/>
  </w:style>
  <w:style w:type="paragraph" w:customStyle="1" w:styleId="BDBDCBBAFC344C998B82530B86DC37F0">
    <w:name w:val="BDBDCBBAFC344C998B82530B86DC37F0"/>
  </w:style>
  <w:style w:type="paragraph" w:customStyle="1" w:styleId="90C40B706702422ABCA93F6C3E4FFF54">
    <w:name w:val="90C40B706702422ABCA93F6C3E4FFF54"/>
  </w:style>
  <w:style w:type="paragraph" w:customStyle="1" w:styleId="34A0050ABBEF47798FFC55D3F70EE176">
    <w:name w:val="34A0050ABBEF47798FFC55D3F70EE176"/>
  </w:style>
  <w:style w:type="paragraph" w:customStyle="1" w:styleId="AABE1609A3254A0D87FA20073E1706C1">
    <w:name w:val="AABE1609A3254A0D87FA20073E1706C1"/>
  </w:style>
  <w:style w:type="paragraph" w:customStyle="1" w:styleId="F85C362BA4024FE3A7EE84A8EAC48B6F">
    <w:name w:val="F85C362BA4024FE3A7EE84A8EAC48B6F"/>
  </w:style>
  <w:style w:type="paragraph" w:customStyle="1" w:styleId="68128DB69CEC4B13BEA6D35693076CD8">
    <w:name w:val="68128DB69CEC4B13BEA6D35693076CD8"/>
  </w:style>
  <w:style w:type="paragraph" w:customStyle="1" w:styleId="D53576B9AF00479C8E01AF426E20CDD2">
    <w:name w:val="D53576B9AF00479C8E01AF426E20CDD2"/>
  </w:style>
  <w:style w:type="paragraph" w:customStyle="1" w:styleId="E5ED68ABD98E40049D3B5707D690DFC3">
    <w:name w:val="E5ED68ABD98E40049D3B5707D690DFC3"/>
  </w:style>
  <w:style w:type="paragraph" w:customStyle="1" w:styleId="8D5CEF743EF94DB9BB80D7A0736E96C8">
    <w:name w:val="8D5CEF743EF94DB9BB80D7A0736E96C8"/>
  </w:style>
  <w:style w:type="paragraph" w:customStyle="1" w:styleId="D5CEC08F348A4A4B9E57C868AE1CFDF3">
    <w:name w:val="D5CEC08F348A4A4B9E57C868AE1CFDF3"/>
  </w:style>
  <w:style w:type="paragraph" w:customStyle="1" w:styleId="999CA5F895DF4FEA99D1EE7BDADF455E">
    <w:name w:val="999CA5F895DF4FEA99D1EE7BDADF455E"/>
  </w:style>
  <w:style w:type="paragraph" w:customStyle="1" w:styleId="3257F6DC08D549ABAB48A197B0B3E720">
    <w:name w:val="3257F6DC08D549ABAB48A197B0B3E720"/>
  </w:style>
  <w:style w:type="paragraph" w:customStyle="1" w:styleId="D87ED50D811B4554BE9873EB9847E145">
    <w:name w:val="D87ED50D811B4554BE9873EB9847E145"/>
  </w:style>
  <w:style w:type="paragraph" w:customStyle="1" w:styleId="59485D254B164E379BA339109789B94D">
    <w:name w:val="59485D254B164E379BA339109789B94D"/>
  </w:style>
  <w:style w:type="paragraph" w:customStyle="1" w:styleId="0264112849C84D8EB3A974E66B58A36F">
    <w:name w:val="0264112849C84D8EB3A974E66B58A36F"/>
  </w:style>
  <w:style w:type="paragraph" w:customStyle="1" w:styleId="218261ED58594E6D8076A95EFA9941C5">
    <w:name w:val="218261ED58594E6D8076A95EFA9941C5"/>
  </w:style>
  <w:style w:type="paragraph" w:customStyle="1" w:styleId="AC87C85CE2434BC689771079E1AA645A">
    <w:name w:val="AC87C85CE2434BC689771079E1AA645A"/>
  </w:style>
  <w:style w:type="paragraph" w:customStyle="1" w:styleId="D5B519650B6F4D8DAA127484A87AA6C3">
    <w:name w:val="D5B519650B6F4D8DAA127484A87AA6C3"/>
  </w:style>
  <w:style w:type="paragraph" w:customStyle="1" w:styleId="D40ACF8F44AF44328F12843955E54D27">
    <w:name w:val="D40ACF8F44AF44328F12843955E54D27"/>
  </w:style>
  <w:style w:type="paragraph" w:customStyle="1" w:styleId="4542A476433B4D31865FDFC9B2DD2F73">
    <w:name w:val="4542A476433B4D31865FDFC9B2DD2F73"/>
  </w:style>
  <w:style w:type="paragraph" w:customStyle="1" w:styleId="9CC85F03664849C1896852371E1EADBD">
    <w:name w:val="9CC85F03664849C1896852371E1EADBD"/>
  </w:style>
  <w:style w:type="paragraph" w:customStyle="1" w:styleId="8F0D76DD5F1D4155A2DD8787C2E027E9">
    <w:name w:val="8F0D76DD5F1D4155A2DD8787C2E027E9"/>
  </w:style>
  <w:style w:type="paragraph" w:customStyle="1" w:styleId="2BD94F73EF0F4F2F97DB672956B8BD7B">
    <w:name w:val="2BD94F73EF0F4F2F97DB672956B8BD7B"/>
  </w:style>
  <w:style w:type="paragraph" w:customStyle="1" w:styleId="3A7C30C85D6648D68F1E3F8B0EB681E4">
    <w:name w:val="3A7C30C85D6648D68F1E3F8B0EB681E4"/>
  </w:style>
  <w:style w:type="paragraph" w:customStyle="1" w:styleId="80097BAC7676497D8E8CCDE861B821A0">
    <w:name w:val="80097BAC7676497D8E8CCDE861B821A0"/>
  </w:style>
  <w:style w:type="paragraph" w:customStyle="1" w:styleId="16108E84D9D2462FB806052CE88462BF">
    <w:name w:val="16108E84D9D2462FB806052CE88462BF"/>
  </w:style>
  <w:style w:type="paragraph" w:customStyle="1" w:styleId="CEE4FA12ECDF4B8A98F9228D4C646E5A">
    <w:name w:val="CEE4FA12ECDF4B8A98F9228D4C646E5A"/>
  </w:style>
  <w:style w:type="paragraph" w:customStyle="1" w:styleId="0987C943FC8A4FFDA4C59677F27CB4A9">
    <w:name w:val="0987C943FC8A4FFDA4C59677F27CB4A9"/>
  </w:style>
  <w:style w:type="paragraph" w:customStyle="1" w:styleId="9161FD460716434CB6A9C83B48872ABC">
    <w:name w:val="9161FD460716434CB6A9C83B48872ABC"/>
  </w:style>
  <w:style w:type="paragraph" w:customStyle="1" w:styleId="83830F5EC77E4DE588EA5F87AAA8B969">
    <w:name w:val="83830F5EC77E4DE588EA5F87AAA8B969"/>
  </w:style>
  <w:style w:type="paragraph" w:customStyle="1" w:styleId="8E72AC39B1B0409DBBB48E1F3032A40F">
    <w:name w:val="8E72AC39B1B0409DBBB48E1F3032A40F"/>
  </w:style>
  <w:style w:type="paragraph" w:customStyle="1" w:styleId="80C56C998F39459689087E48F18C3B8C">
    <w:name w:val="80C56C998F39459689087E48F18C3B8C"/>
  </w:style>
  <w:style w:type="paragraph" w:customStyle="1" w:styleId="7C219A1195594874AC3BD886B21B9E17">
    <w:name w:val="7C219A1195594874AC3BD886B21B9E17"/>
  </w:style>
  <w:style w:type="paragraph" w:customStyle="1" w:styleId="40C6829D35A04EAD9605B85AD43719DE">
    <w:name w:val="40C6829D35A04EAD9605B85AD43719DE"/>
  </w:style>
  <w:style w:type="paragraph" w:customStyle="1" w:styleId="AAEED96D9A1F422393D116FEE5EFB9AD">
    <w:name w:val="AAEED96D9A1F422393D116FEE5EFB9AD"/>
  </w:style>
  <w:style w:type="paragraph" w:customStyle="1" w:styleId="4B1F212CE4B8426EBD853F431510070E">
    <w:name w:val="4B1F212CE4B8426EBD853F431510070E"/>
  </w:style>
  <w:style w:type="paragraph" w:customStyle="1" w:styleId="673094217D274043AF52680CEDE16DA6">
    <w:name w:val="673094217D274043AF52680CEDE16DA6"/>
  </w:style>
  <w:style w:type="paragraph" w:customStyle="1" w:styleId="9F22A647F9274EBDBB48F4E7D0FF1A32">
    <w:name w:val="9F22A647F9274EBDBB48F4E7D0FF1A32"/>
  </w:style>
  <w:style w:type="paragraph" w:customStyle="1" w:styleId="0CBC0130AE11462C8B4CDC9BAB15C7AF">
    <w:name w:val="0CBC0130AE11462C8B4CDC9BAB15C7AF"/>
  </w:style>
  <w:style w:type="paragraph" w:customStyle="1" w:styleId="15C8D509F0594D739BF28B057A3FB20F">
    <w:name w:val="15C8D509F0594D739BF28B057A3FB20F"/>
  </w:style>
  <w:style w:type="paragraph" w:customStyle="1" w:styleId="1055ABDA901E4EFD8EBFDF4564FC1B10">
    <w:name w:val="1055ABDA901E4EFD8EBFDF4564FC1B10"/>
  </w:style>
  <w:style w:type="paragraph" w:customStyle="1" w:styleId="45B79720AFCD46179CF22E6EA330ECD6">
    <w:name w:val="45B79720AFCD46179CF22E6EA330ECD6"/>
  </w:style>
  <w:style w:type="paragraph" w:customStyle="1" w:styleId="6221E7E23FF743FE81147998A0005E9F">
    <w:name w:val="6221E7E23FF743FE81147998A0005E9F"/>
  </w:style>
  <w:style w:type="paragraph" w:customStyle="1" w:styleId="83636F9C46D64DC4B3F117BD5227E02D">
    <w:name w:val="83636F9C46D64DC4B3F117BD5227E02D"/>
  </w:style>
  <w:style w:type="paragraph" w:customStyle="1" w:styleId="DFCDEDECBACB495A92F8810CEA9972C9">
    <w:name w:val="DFCDEDECBACB495A92F8810CEA9972C9"/>
  </w:style>
  <w:style w:type="paragraph" w:customStyle="1" w:styleId="DDB8D05E4E714372BD182A0C7E968264">
    <w:name w:val="DDB8D05E4E714372BD182A0C7E968264"/>
  </w:style>
  <w:style w:type="paragraph" w:customStyle="1" w:styleId="40242A6E272F46DB91E2FBBA837FA870">
    <w:name w:val="40242A6E272F46DB91E2FBBA837FA870"/>
  </w:style>
  <w:style w:type="paragraph" w:customStyle="1" w:styleId="8E9724C7AABC4022AE2F0FCD3BDBCFFD">
    <w:name w:val="8E9724C7AABC4022AE2F0FCD3BDBCFFD"/>
  </w:style>
  <w:style w:type="paragraph" w:customStyle="1" w:styleId="4684034C636F4C55989663A69EF97697">
    <w:name w:val="4684034C636F4C55989663A69EF97697"/>
  </w:style>
  <w:style w:type="paragraph" w:customStyle="1" w:styleId="E6406647FFE44985A62CC946875476CE">
    <w:name w:val="E6406647FFE44985A62CC946875476CE"/>
    <w:rsid w:val="004F0B02"/>
  </w:style>
  <w:style w:type="paragraph" w:customStyle="1" w:styleId="D7C327A60E1E43378457AF6FA26FBF1C">
    <w:name w:val="D7C327A60E1E43378457AF6FA26FBF1C"/>
    <w:rsid w:val="004F0B02"/>
  </w:style>
  <w:style w:type="paragraph" w:customStyle="1" w:styleId="D1E1DE142DEB43708F86749FCEB98F40">
    <w:name w:val="D1E1DE142DEB43708F86749FCEB98F40"/>
    <w:rsid w:val="004F0B02"/>
  </w:style>
  <w:style w:type="paragraph" w:customStyle="1" w:styleId="C02A473707F248E0993A1096E9CF9FD0">
    <w:name w:val="C02A473707F248E0993A1096E9CF9FD0"/>
    <w:rsid w:val="004F0B02"/>
  </w:style>
  <w:style w:type="paragraph" w:customStyle="1" w:styleId="9D498653252F49798C9EEB43AD352CFD">
    <w:name w:val="9D498653252F49798C9EEB43AD352CFD"/>
    <w:rsid w:val="004F0B02"/>
  </w:style>
  <w:style w:type="paragraph" w:customStyle="1" w:styleId="54C8A1E7463D4171B0100F43534C2C62">
    <w:name w:val="54C8A1E7463D4171B0100F43534C2C62"/>
    <w:rsid w:val="004F0B02"/>
  </w:style>
  <w:style w:type="paragraph" w:customStyle="1" w:styleId="B16181B0932B48BE888C1F43A9815298">
    <w:name w:val="B16181B0932B48BE888C1F43A9815298"/>
    <w:rsid w:val="004F0B02"/>
  </w:style>
  <w:style w:type="paragraph" w:customStyle="1" w:styleId="414A5405630F423F9598E72A2DF015BF">
    <w:name w:val="414A5405630F423F9598E72A2DF015BF"/>
    <w:rsid w:val="004F0B02"/>
  </w:style>
  <w:style w:type="paragraph" w:customStyle="1" w:styleId="7C382DFE8B3E442B9B5019C5177F2B48">
    <w:name w:val="7C382DFE8B3E442B9B5019C5177F2B48"/>
    <w:rsid w:val="004F0B02"/>
  </w:style>
  <w:style w:type="paragraph" w:customStyle="1" w:styleId="C321256F9858451AAC2BDE2B226237F1">
    <w:name w:val="C321256F9858451AAC2BDE2B226237F1"/>
    <w:rsid w:val="004F0B02"/>
  </w:style>
  <w:style w:type="paragraph" w:customStyle="1" w:styleId="43C0A7ACC89C4FAB9FE2922D9311970C">
    <w:name w:val="43C0A7ACC89C4FAB9FE2922D9311970C"/>
    <w:rsid w:val="004F0B02"/>
  </w:style>
  <w:style w:type="paragraph" w:customStyle="1" w:styleId="46B4AD9E93E34FC48CC636D295ECEEF6">
    <w:name w:val="46B4AD9E93E34FC48CC636D295ECEEF6"/>
    <w:rsid w:val="004F0B02"/>
  </w:style>
  <w:style w:type="paragraph" w:customStyle="1" w:styleId="0D3495815F6B4053ADAC007D47995799">
    <w:name w:val="0D3495815F6B4053ADAC007D47995799"/>
    <w:rsid w:val="004F0B02"/>
  </w:style>
  <w:style w:type="paragraph" w:customStyle="1" w:styleId="8474292A75F44153950923C36A1C0390">
    <w:name w:val="8474292A75F44153950923C36A1C0390"/>
    <w:rsid w:val="004F0B02"/>
  </w:style>
  <w:style w:type="paragraph" w:customStyle="1" w:styleId="6E4E81DCFCB34D19873BE56FF093E47F">
    <w:name w:val="6E4E81DCFCB34D19873BE56FF093E47F"/>
    <w:rsid w:val="004F0B02"/>
  </w:style>
  <w:style w:type="paragraph" w:customStyle="1" w:styleId="1AECEEB9DB7945D9AB3DDEBA1F1F35E3">
    <w:name w:val="1AECEEB9DB7945D9AB3DDEBA1F1F35E3"/>
    <w:rsid w:val="004F0B02"/>
  </w:style>
  <w:style w:type="paragraph" w:customStyle="1" w:styleId="1E4F28A748FC4349BF73171B072F5A4F">
    <w:name w:val="1E4F28A748FC4349BF73171B072F5A4F"/>
    <w:rsid w:val="004F0B02"/>
  </w:style>
  <w:style w:type="paragraph" w:customStyle="1" w:styleId="CD88C01644DA4E6FB8E9E04987E0F04E">
    <w:name w:val="CD88C01644DA4E6FB8E9E04987E0F04E"/>
    <w:rsid w:val="004F0B02"/>
  </w:style>
  <w:style w:type="paragraph" w:customStyle="1" w:styleId="DE724D29FD464A3580CAAC9EFD6BF467">
    <w:name w:val="DE724D29FD464A3580CAAC9EFD6BF467"/>
    <w:rsid w:val="004F0B02"/>
  </w:style>
  <w:style w:type="paragraph" w:customStyle="1" w:styleId="8E18DC1A13B54767BB71D16C19A75765">
    <w:name w:val="8E18DC1A13B54767BB71D16C19A75765"/>
    <w:rsid w:val="004F0B02"/>
  </w:style>
  <w:style w:type="paragraph" w:customStyle="1" w:styleId="2E4A841B280340C787F5DB358175718E">
    <w:name w:val="2E4A841B280340C787F5DB358175718E"/>
    <w:rsid w:val="004F0B02"/>
  </w:style>
  <w:style w:type="paragraph" w:customStyle="1" w:styleId="F43A9A09A1A44659B48C8C86CD31D098">
    <w:name w:val="F43A9A09A1A44659B48C8C86CD31D098"/>
    <w:rsid w:val="004F0B02"/>
  </w:style>
  <w:style w:type="paragraph" w:customStyle="1" w:styleId="4AD447FDA41A489585A0B530CD13A11C">
    <w:name w:val="4AD447FDA41A489585A0B530CD13A11C"/>
    <w:rsid w:val="004F0B02"/>
  </w:style>
  <w:style w:type="paragraph" w:customStyle="1" w:styleId="4AA401AAE7C44BBC892FAC6860B77894">
    <w:name w:val="4AA401AAE7C44BBC892FAC6860B77894"/>
    <w:rsid w:val="004F0B02"/>
  </w:style>
  <w:style w:type="paragraph" w:customStyle="1" w:styleId="2277226C102541EAA283107138C51987">
    <w:name w:val="2277226C102541EAA283107138C51987"/>
    <w:rsid w:val="004F0B02"/>
  </w:style>
  <w:style w:type="paragraph" w:customStyle="1" w:styleId="0A0FC27AF77E42F4AD814955994FCCA7">
    <w:name w:val="0A0FC27AF77E42F4AD814955994FCCA7"/>
    <w:rsid w:val="004F0B02"/>
  </w:style>
  <w:style w:type="paragraph" w:customStyle="1" w:styleId="54C9E9295FAD4DE6ADFF3BE5536E0E54">
    <w:name w:val="54C9E9295FAD4DE6ADFF3BE5536E0E54"/>
    <w:rsid w:val="004F0B02"/>
  </w:style>
  <w:style w:type="paragraph" w:customStyle="1" w:styleId="9CEF9A70034C40AA96982B516C0B0D63">
    <w:name w:val="9CEF9A70034C40AA96982B516C0B0D63"/>
    <w:rsid w:val="004F0B02"/>
  </w:style>
  <w:style w:type="paragraph" w:customStyle="1" w:styleId="EAF1FAD136CE48919D3C689F11D50A0C">
    <w:name w:val="EAF1FAD136CE48919D3C689F11D50A0C"/>
    <w:rsid w:val="004F0B02"/>
  </w:style>
  <w:style w:type="paragraph" w:customStyle="1" w:styleId="FF94881E68084945AD0D254EA37B1560">
    <w:name w:val="FF94881E68084945AD0D254EA37B1560"/>
    <w:rsid w:val="004F0B02"/>
  </w:style>
  <w:style w:type="paragraph" w:customStyle="1" w:styleId="561BF059FD854CBFBD3254668FD57E82">
    <w:name w:val="561BF059FD854CBFBD3254668FD57E82"/>
    <w:rsid w:val="004F0B02"/>
  </w:style>
  <w:style w:type="paragraph" w:customStyle="1" w:styleId="EA559E59C2A64DE5B9B3E43924946BD5">
    <w:name w:val="EA559E59C2A64DE5B9B3E43924946BD5"/>
    <w:rsid w:val="004F0B02"/>
  </w:style>
  <w:style w:type="paragraph" w:customStyle="1" w:styleId="CCD7E0C97570448B9A16BD489A888294">
    <w:name w:val="CCD7E0C97570448B9A16BD489A888294"/>
    <w:rsid w:val="004F0B02"/>
  </w:style>
  <w:style w:type="paragraph" w:customStyle="1" w:styleId="DD68ABD7F8F14B6A889116956F3EB932">
    <w:name w:val="DD68ABD7F8F14B6A889116956F3EB932"/>
    <w:rsid w:val="004F0B02"/>
  </w:style>
  <w:style w:type="paragraph" w:customStyle="1" w:styleId="A8BB12C3EEC74333BF084AFC733A8FD9">
    <w:name w:val="A8BB12C3EEC74333BF084AFC733A8FD9"/>
    <w:rsid w:val="004F0B02"/>
  </w:style>
  <w:style w:type="paragraph" w:customStyle="1" w:styleId="5764A2DB58D14C8B812B80164E2AE767">
    <w:name w:val="5764A2DB58D14C8B812B80164E2AE767"/>
    <w:rsid w:val="004F0B02"/>
  </w:style>
  <w:style w:type="paragraph" w:customStyle="1" w:styleId="CA1F5422F2EE4216845BD4BAE66FDE3B">
    <w:name w:val="CA1F5422F2EE4216845BD4BAE66FDE3B"/>
    <w:rsid w:val="004F0B02"/>
  </w:style>
  <w:style w:type="paragraph" w:customStyle="1" w:styleId="2A93B59495AF4391BA8E08641BC0AEA9">
    <w:name w:val="2A93B59495AF4391BA8E08641BC0AEA9"/>
    <w:rsid w:val="004F0B02"/>
  </w:style>
  <w:style w:type="paragraph" w:customStyle="1" w:styleId="EB3567B8E8324934B35A8BC0D767875E">
    <w:name w:val="EB3567B8E8324934B35A8BC0D767875E"/>
    <w:rsid w:val="004F0B02"/>
  </w:style>
  <w:style w:type="paragraph" w:customStyle="1" w:styleId="C5C172D4634844318AEE937163FE2697">
    <w:name w:val="C5C172D4634844318AEE937163FE2697"/>
    <w:rsid w:val="004F0B02"/>
  </w:style>
  <w:style w:type="paragraph" w:customStyle="1" w:styleId="C1C51CD8AEC04ED7A45E62D52E3C784C">
    <w:name w:val="C1C51CD8AEC04ED7A45E62D52E3C784C"/>
    <w:rsid w:val="004F0B02"/>
  </w:style>
  <w:style w:type="paragraph" w:customStyle="1" w:styleId="6BE40C2ABD844601965EAD849883EEB4">
    <w:name w:val="6BE40C2ABD844601965EAD849883EEB4"/>
    <w:rsid w:val="004F0B02"/>
  </w:style>
  <w:style w:type="paragraph" w:customStyle="1" w:styleId="3F095C08578D4BFFB9FF7E967DA820ED">
    <w:name w:val="3F095C08578D4BFFB9FF7E967DA820ED"/>
    <w:rsid w:val="004F0B02"/>
  </w:style>
  <w:style w:type="paragraph" w:customStyle="1" w:styleId="29535D59784943659327E35EAA6E818C">
    <w:name w:val="29535D59784943659327E35EAA6E818C"/>
    <w:rsid w:val="004F0B02"/>
  </w:style>
  <w:style w:type="paragraph" w:customStyle="1" w:styleId="48B2DF73812F45D3AF0E50702074397A">
    <w:name w:val="48B2DF73812F45D3AF0E50702074397A"/>
    <w:rsid w:val="004F0B02"/>
  </w:style>
  <w:style w:type="paragraph" w:customStyle="1" w:styleId="09B2FB9ADF86482F956BEA48CB728D01">
    <w:name w:val="09B2FB9ADF86482F956BEA48CB728D01"/>
    <w:rsid w:val="004F0B02"/>
  </w:style>
  <w:style w:type="paragraph" w:customStyle="1" w:styleId="586428C0CD0C400B9AF3E6F4CAFDB38B">
    <w:name w:val="586428C0CD0C400B9AF3E6F4CAFDB38B"/>
    <w:rsid w:val="004F0B02"/>
  </w:style>
  <w:style w:type="paragraph" w:customStyle="1" w:styleId="92D9AF7140B74BBEB1960D4B71A27692">
    <w:name w:val="92D9AF7140B74BBEB1960D4B71A27692"/>
    <w:rsid w:val="004F0B02"/>
  </w:style>
  <w:style w:type="paragraph" w:customStyle="1" w:styleId="E14A7FE63983407BBB815192C8CECDA0">
    <w:name w:val="E14A7FE63983407BBB815192C8CECDA0"/>
    <w:rsid w:val="004F0B02"/>
  </w:style>
  <w:style w:type="paragraph" w:customStyle="1" w:styleId="274ABFD66C874DC592C02AF7A739B6CA">
    <w:name w:val="274ABFD66C874DC592C02AF7A739B6CA"/>
    <w:rsid w:val="004F0B02"/>
  </w:style>
  <w:style w:type="paragraph" w:customStyle="1" w:styleId="5639B7D6327C4325A447D426D0BC3C5C">
    <w:name w:val="5639B7D6327C4325A447D426D0BC3C5C"/>
    <w:rsid w:val="004F0B02"/>
  </w:style>
  <w:style w:type="paragraph" w:customStyle="1" w:styleId="BFC77461CDF440D29410A3272501F6F2">
    <w:name w:val="BFC77461CDF440D29410A3272501F6F2"/>
    <w:rsid w:val="004F0B02"/>
  </w:style>
  <w:style w:type="paragraph" w:customStyle="1" w:styleId="4BC32B37D0D240F8956A547D42C29E4C">
    <w:name w:val="4BC32B37D0D240F8956A547D42C29E4C"/>
    <w:rsid w:val="004F0B02"/>
  </w:style>
  <w:style w:type="paragraph" w:customStyle="1" w:styleId="7D159CB4BD074882A6536CABC982C7C5">
    <w:name w:val="7D159CB4BD074882A6536CABC982C7C5"/>
    <w:rsid w:val="004F0B02"/>
  </w:style>
  <w:style w:type="paragraph" w:customStyle="1" w:styleId="2D0DF334D75F4E9BB71D6AEA7A134D5B">
    <w:name w:val="2D0DF334D75F4E9BB71D6AEA7A134D5B"/>
    <w:rsid w:val="004F0B02"/>
  </w:style>
  <w:style w:type="paragraph" w:customStyle="1" w:styleId="CD2DC0E51D3741D48C7D5D371EF13B36">
    <w:name w:val="CD2DC0E51D3741D48C7D5D371EF13B36"/>
    <w:rsid w:val="004F0B02"/>
  </w:style>
  <w:style w:type="paragraph" w:customStyle="1" w:styleId="FB12BE4652C54D069DE306121F0F40F9">
    <w:name w:val="FB12BE4652C54D069DE306121F0F40F9"/>
    <w:rsid w:val="004F0B02"/>
  </w:style>
  <w:style w:type="paragraph" w:customStyle="1" w:styleId="B78A7A6C393C4B499BF6FA97E5DE60C3">
    <w:name w:val="B78A7A6C393C4B499BF6FA97E5DE60C3"/>
    <w:rsid w:val="004F0B02"/>
  </w:style>
  <w:style w:type="paragraph" w:customStyle="1" w:styleId="1407D5BD5DF746C49F88546F1CD9C6BA">
    <w:name w:val="1407D5BD5DF746C49F88546F1CD9C6BA"/>
    <w:rsid w:val="004F300A"/>
  </w:style>
  <w:style w:type="paragraph" w:customStyle="1" w:styleId="70721F9DCF4C424F941F5F75BEAF61F1">
    <w:name w:val="70721F9DCF4C424F941F5F75BEAF61F1"/>
    <w:rsid w:val="004F300A"/>
  </w:style>
  <w:style w:type="paragraph" w:customStyle="1" w:styleId="EC1F753F2AD6421796D3B9D770162407">
    <w:name w:val="EC1F753F2AD6421796D3B9D770162407"/>
    <w:rsid w:val="004F300A"/>
  </w:style>
  <w:style w:type="paragraph" w:customStyle="1" w:styleId="6A68A48171AC453FB9400FC407AEC685">
    <w:name w:val="6A68A48171AC453FB9400FC407AEC685"/>
    <w:rsid w:val="004F300A"/>
  </w:style>
  <w:style w:type="paragraph" w:customStyle="1" w:styleId="9AFE9C13D92A4966AEFFF33F288FCF89">
    <w:name w:val="9AFE9C13D92A4966AEFFF33F288FCF89"/>
    <w:rsid w:val="004F300A"/>
  </w:style>
  <w:style w:type="paragraph" w:customStyle="1" w:styleId="C188D5B7ADEB4C56BBE389B0F449BB7B">
    <w:name w:val="C188D5B7ADEB4C56BBE389B0F449BB7B"/>
    <w:rsid w:val="004F300A"/>
  </w:style>
  <w:style w:type="paragraph" w:customStyle="1" w:styleId="C99F127D680C47B3ABCF0259FEED5CFE">
    <w:name w:val="C99F127D680C47B3ABCF0259FEED5CFE"/>
    <w:rsid w:val="004F300A"/>
  </w:style>
  <w:style w:type="paragraph" w:customStyle="1" w:styleId="9004CBA272C64730AE166C17DEE44D67">
    <w:name w:val="9004CBA272C64730AE166C17DEE44D67"/>
    <w:rsid w:val="004F300A"/>
  </w:style>
  <w:style w:type="paragraph" w:customStyle="1" w:styleId="BB575CBF36934D29BD49855FA7B6E8D5">
    <w:name w:val="BB575CBF36934D29BD49855FA7B6E8D5"/>
    <w:rsid w:val="004F300A"/>
  </w:style>
  <w:style w:type="paragraph" w:customStyle="1" w:styleId="2904C8A3A4544072904D317B7392C207">
    <w:name w:val="2904C8A3A4544072904D317B7392C207"/>
    <w:rsid w:val="004F300A"/>
  </w:style>
  <w:style w:type="paragraph" w:customStyle="1" w:styleId="E8550ACE06B049C0946D7A9DE7C6D90C">
    <w:name w:val="E8550ACE06B049C0946D7A9DE7C6D90C"/>
    <w:rsid w:val="004F300A"/>
  </w:style>
  <w:style w:type="paragraph" w:customStyle="1" w:styleId="A1B7509551D84C5EBA0F864FE60D727F">
    <w:name w:val="A1B7509551D84C5EBA0F864FE60D727F"/>
    <w:rsid w:val="004F300A"/>
  </w:style>
  <w:style w:type="paragraph" w:customStyle="1" w:styleId="C6240CE384C041FC9DB3E4F73F23FF97">
    <w:name w:val="C6240CE384C041FC9DB3E4F73F23FF97"/>
    <w:rsid w:val="004F300A"/>
  </w:style>
  <w:style w:type="paragraph" w:customStyle="1" w:styleId="FC117BDD583A4C06845F5CCAEE2B1091">
    <w:name w:val="FC117BDD583A4C06845F5CCAEE2B1091"/>
    <w:rsid w:val="004F300A"/>
  </w:style>
  <w:style w:type="paragraph" w:customStyle="1" w:styleId="392CC143CA51477AB6D89EBEB688CB6B">
    <w:name w:val="392CC143CA51477AB6D89EBEB688CB6B"/>
    <w:rsid w:val="004F300A"/>
  </w:style>
  <w:style w:type="paragraph" w:customStyle="1" w:styleId="10BAC4A5740340D48A5BC7E424E50A8E">
    <w:name w:val="10BAC4A5740340D48A5BC7E424E50A8E"/>
    <w:rsid w:val="004F300A"/>
  </w:style>
  <w:style w:type="paragraph" w:customStyle="1" w:styleId="D5062CAF062148868732BB13D3982B30">
    <w:name w:val="D5062CAF062148868732BB13D3982B30"/>
    <w:rsid w:val="004F300A"/>
  </w:style>
  <w:style w:type="paragraph" w:customStyle="1" w:styleId="3B9A6516E2AF441694AD67D37D377570">
    <w:name w:val="3B9A6516E2AF441694AD67D37D377570"/>
    <w:rsid w:val="004F300A"/>
  </w:style>
  <w:style w:type="paragraph" w:customStyle="1" w:styleId="182321FF9A2C40AB8AA1F4723F6F1903">
    <w:name w:val="182321FF9A2C40AB8AA1F4723F6F1903"/>
    <w:rsid w:val="0051045B"/>
  </w:style>
  <w:style w:type="paragraph" w:customStyle="1" w:styleId="24AE039E839B40C0802E02A5209B1945">
    <w:name w:val="24AE039E839B40C0802E02A5209B1945"/>
    <w:rsid w:val="0051045B"/>
  </w:style>
  <w:style w:type="paragraph" w:customStyle="1" w:styleId="8A2609CF86534C318E5633820DB01D34">
    <w:name w:val="8A2609CF86534C318E5633820DB01D34"/>
    <w:rsid w:val="0051045B"/>
  </w:style>
  <w:style w:type="paragraph" w:customStyle="1" w:styleId="FD5B7795C03E46A19B6007B32B99A5E1">
    <w:name w:val="FD5B7795C03E46A19B6007B32B99A5E1"/>
    <w:rsid w:val="0051045B"/>
  </w:style>
  <w:style w:type="paragraph" w:customStyle="1" w:styleId="A7EDD955D7BA40D78F0C871E41560562">
    <w:name w:val="A7EDD955D7BA40D78F0C871E41560562"/>
    <w:rsid w:val="0051045B"/>
  </w:style>
  <w:style w:type="paragraph" w:customStyle="1" w:styleId="AB261082A0AD492BA22A4E19E6961721">
    <w:name w:val="AB261082A0AD492BA22A4E19E6961721"/>
    <w:rsid w:val="0051045B"/>
  </w:style>
  <w:style w:type="paragraph" w:customStyle="1" w:styleId="9B61C7E042534FC9967F15C372F2F6F8">
    <w:name w:val="9B61C7E042534FC9967F15C372F2F6F8"/>
    <w:rsid w:val="0051045B"/>
  </w:style>
  <w:style w:type="paragraph" w:customStyle="1" w:styleId="EE23671A4B9345BDAB5B7344F52F2813">
    <w:name w:val="EE23671A4B9345BDAB5B7344F52F2813"/>
    <w:rsid w:val="0051045B"/>
  </w:style>
  <w:style w:type="paragraph" w:customStyle="1" w:styleId="06BABE2EEB7147C8B75F8D721865EC58">
    <w:name w:val="06BABE2EEB7147C8B75F8D721865EC58"/>
    <w:rsid w:val="0051045B"/>
  </w:style>
  <w:style w:type="paragraph" w:customStyle="1" w:styleId="364B516BBD6E4EAF862F703A6034AEA6">
    <w:name w:val="364B516BBD6E4EAF862F703A6034AEA6"/>
    <w:rsid w:val="0051045B"/>
  </w:style>
  <w:style w:type="paragraph" w:customStyle="1" w:styleId="BD745906A081466EAF5B52A48301C9F0">
    <w:name w:val="BD745906A081466EAF5B52A48301C9F0"/>
    <w:rsid w:val="0051045B"/>
  </w:style>
  <w:style w:type="paragraph" w:customStyle="1" w:styleId="907B203FCEAD424A9C5E015B1940BDBB">
    <w:name w:val="907B203FCEAD424A9C5E015B1940BDBB"/>
    <w:rsid w:val="0051045B"/>
  </w:style>
  <w:style w:type="paragraph" w:customStyle="1" w:styleId="7E34D60DE9954FA9AECBB5EC490E3481">
    <w:name w:val="7E34D60DE9954FA9AECBB5EC490E3481"/>
    <w:rsid w:val="0051045B"/>
  </w:style>
  <w:style w:type="paragraph" w:customStyle="1" w:styleId="1F0A74B0B0F54BECB0CB51E4D49F5B4A">
    <w:name w:val="1F0A74B0B0F54BECB0CB51E4D49F5B4A"/>
    <w:rsid w:val="0051045B"/>
  </w:style>
  <w:style w:type="paragraph" w:customStyle="1" w:styleId="7DC228700A294ED5A9353D63B879392A">
    <w:name w:val="7DC228700A294ED5A9353D63B879392A"/>
    <w:rsid w:val="0051045B"/>
  </w:style>
  <w:style w:type="paragraph" w:customStyle="1" w:styleId="0B4F1D0E1920400BA0BBF2D912ECAFD8">
    <w:name w:val="0B4F1D0E1920400BA0BBF2D912ECAFD8"/>
    <w:rsid w:val="0051045B"/>
  </w:style>
  <w:style w:type="paragraph" w:customStyle="1" w:styleId="D9631EEC0FFD4B5A88F085D1501F9F0D">
    <w:name w:val="D9631EEC0FFD4B5A88F085D1501F9F0D"/>
    <w:rsid w:val="0051045B"/>
  </w:style>
  <w:style w:type="paragraph" w:customStyle="1" w:styleId="19064B0D2D764077AF164CC6E1CC580B">
    <w:name w:val="19064B0D2D764077AF164CC6E1CC580B"/>
    <w:rsid w:val="0051045B"/>
  </w:style>
  <w:style w:type="paragraph" w:customStyle="1" w:styleId="1A8FC4E5ACF142B98FD137C59CF2B50C">
    <w:name w:val="1A8FC4E5ACF142B98FD137C59CF2B50C"/>
    <w:rsid w:val="0051045B"/>
  </w:style>
  <w:style w:type="paragraph" w:customStyle="1" w:styleId="00877CE7510B4396B4A5E7758D73724C">
    <w:name w:val="00877CE7510B4396B4A5E7758D73724C"/>
    <w:rsid w:val="0051045B"/>
  </w:style>
  <w:style w:type="paragraph" w:customStyle="1" w:styleId="245FE3B2CF894856A59D46801E301A0C">
    <w:name w:val="245FE3B2CF894856A59D46801E301A0C"/>
    <w:rsid w:val="0051045B"/>
  </w:style>
  <w:style w:type="paragraph" w:customStyle="1" w:styleId="AABFE7D8774E4361A54B7E16188A0F88">
    <w:name w:val="AABFE7D8774E4361A54B7E16188A0F88"/>
    <w:rsid w:val="0051045B"/>
  </w:style>
  <w:style w:type="paragraph" w:customStyle="1" w:styleId="921AAAF845E749C5B2830E333DE07E0F">
    <w:name w:val="921AAAF845E749C5B2830E333DE07E0F"/>
    <w:rsid w:val="0051045B"/>
  </w:style>
  <w:style w:type="paragraph" w:customStyle="1" w:styleId="875E6C74826C4F8289C9605B0D13A1B7">
    <w:name w:val="875E6C74826C4F8289C9605B0D13A1B7"/>
    <w:rsid w:val="0051045B"/>
  </w:style>
  <w:style w:type="paragraph" w:customStyle="1" w:styleId="D8E5AF4AA7F747CA85D9F2C2A4AE966E">
    <w:name w:val="D8E5AF4AA7F747CA85D9F2C2A4AE966E"/>
    <w:rsid w:val="0051045B"/>
  </w:style>
  <w:style w:type="paragraph" w:customStyle="1" w:styleId="FF47BC07695046FC8142E39A710388FE">
    <w:name w:val="FF47BC07695046FC8142E39A710388FE"/>
    <w:rsid w:val="0051045B"/>
  </w:style>
  <w:style w:type="paragraph" w:customStyle="1" w:styleId="F15C4ABF3EB1435B9E7187B2ACBA6FB9">
    <w:name w:val="F15C4ABF3EB1435B9E7187B2ACBA6FB9"/>
    <w:rsid w:val="0051045B"/>
  </w:style>
  <w:style w:type="paragraph" w:customStyle="1" w:styleId="9C6F0E2DAD4C49B2B66BD76BF13B1D9D">
    <w:name w:val="9C6F0E2DAD4C49B2B66BD76BF13B1D9D"/>
    <w:rsid w:val="0051045B"/>
  </w:style>
  <w:style w:type="paragraph" w:customStyle="1" w:styleId="36D97F66646148D8A2E399E41241AA4F">
    <w:name w:val="36D97F66646148D8A2E399E41241AA4F"/>
    <w:rsid w:val="0051045B"/>
  </w:style>
  <w:style w:type="paragraph" w:customStyle="1" w:styleId="438156FFE72F4598A2D7853FD23F3E6B">
    <w:name w:val="438156FFE72F4598A2D7853FD23F3E6B"/>
    <w:rsid w:val="0051045B"/>
  </w:style>
  <w:style w:type="paragraph" w:customStyle="1" w:styleId="04257933E20A43BBABC1C731D40EE068">
    <w:name w:val="04257933E20A43BBABC1C731D40EE068"/>
    <w:rsid w:val="0051045B"/>
  </w:style>
  <w:style w:type="paragraph" w:customStyle="1" w:styleId="8259A1F8D8FE4C6B951EC29754EBAF5B">
    <w:name w:val="8259A1F8D8FE4C6B951EC29754EBAF5B"/>
    <w:rsid w:val="0051045B"/>
  </w:style>
  <w:style w:type="paragraph" w:customStyle="1" w:styleId="A50221E92C8B4C2EAADCA3C4B44EFDA8">
    <w:name w:val="A50221E92C8B4C2EAADCA3C4B44EFDA8"/>
    <w:rsid w:val="0051045B"/>
  </w:style>
  <w:style w:type="paragraph" w:customStyle="1" w:styleId="89839B18309544C4B052C46D7330EFE5">
    <w:name w:val="89839B18309544C4B052C46D7330EFE5"/>
    <w:rsid w:val="0051045B"/>
  </w:style>
  <w:style w:type="paragraph" w:customStyle="1" w:styleId="65C0D09818024B41BDE39BA713DCB651">
    <w:name w:val="65C0D09818024B41BDE39BA713DCB651"/>
    <w:rsid w:val="0051045B"/>
  </w:style>
  <w:style w:type="paragraph" w:customStyle="1" w:styleId="BB2417975BB849EA93D511D2D91725C0">
    <w:name w:val="BB2417975BB849EA93D511D2D91725C0"/>
    <w:rsid w:val="0051045B"/>
  </w:style>
  <w:style w:type="paragraph" w:customStyle="1" w:styleId="493CD684F0F94DB58F2054DE099DC327">
    <w:name w:val="493CD684F0F94DB58F2054DE099DC327"/>
    <w:rsid w:val="0051045B"/>
  </w:style>
  <w:style w:type="paragraph" w:customStyle="1" w:styleId="AF9EAD8EA35745BCA9D8A993B45EB2FE">
    <w:name w:val="AF9EAD8EA35745BCA9D8A993B45EB2FE"/>
    <w:rsid w:val="0051045B"/>
  </w:style>
  <w:style w:type="paragraph" w:customStyle="1" w:styleId="25BA6F04B915469E9CCDF34496EA883F">
    <w:name w:val="25BA6F04B915469E9CCDF34496EA883F"/>
    <w:rsid w:val="0051045B"/>
  </w:style>
  <w:style w:type="paragraph" w:customStyle="1" w:styleId="F3AA9DFA0A5745039204BB70E83055ED">
    <w:name w:val="F3AA9DFA0A5745039204BB70E83055ED"/>
    <w:rsid w:val="0051045B"/>
  </w:style>
  <w:style w:type="paragraph" w:customStyle="1" w:styleId="6842AD562E5843BF8F58D3584A9791BF">
    <w:name w:val="6842AD562E5843BF8F58D3584A9791BF"/>
    <w:rsid w:val="0051045B"/>
  </w:style>
  <w:style w:type="paragraph" w:customStyle="1" w:styleId="08165209850542BCAE1254192D7D9D93">
    <w:name w:val="08165209850542BCAE1254192D7D9D93"/>
    <w:rsid w:val="0051045B"/>
  </w:style>
  <w:style w:type="paragraph" w:customStyle="1" w:styleId="57DB0CD54A994B28B6FAD269E7B95C84">
    <w:name w:val="57DB0CD54A994B28B6FAD269E7B95C84"/>
    <w:rsid w:val="0051045B"/>
  </w:style>
  <w:style w:type="paragraph" w:customStyle="1" w:styleId="16DC90E6EFC54CA2991D2FD719A2B7E9">
    <w:name w:val="16DC90E6EFC54CA2991D2FD719A2B7E9"/>
    <w:rsid w:val="0051045B"/>
  </w:style>
  <w:style w:type="paragraph" w:customStyle="1" w:styleId="2134688F106B48B78211C512FAAD55C9">
    <w:name w:val="2134688F106B48B78211C512FAAD55C9"/>
    <w:rsid w:val="0051045B"/>
  </w:style>
  <w:style w:type="paragraph" w:customStyle="1" w:styleId="6F7F7F8EC7A94BA699D9C85C6ABF1482">
    <w:name w:val="6F7F7F8EC7A94BA699D9C85C6ABF1482"/>
    <w:rsid w:val="00F34748"/>
  </w:style>
  <w:style w:type="paragraph" w:customStyle="1" w:styleId="5BBDA135451D4ED0BDB76B64B2F74EA1">
    <w:name w:val="5BBDA135451D4ED0BDB76B64B2F74EA1"/>
    <w:rsid w:val="00F34748"/>
  </w:style>
  <w:style w:type="paragraph" w:customStyle="1" w:styleId="B4E05669575746F4B6A6ADCAB67B855D">
    <w:name w:val="B4E05669575746F4B6A6ADCAB67B855D"/>
    <w:rsid w:val="00F34748"/>
  </w:style>
  <w:style w:type="paragraph" w:customStyle="1" w:styleId="E1BCB01968BC4807BB3D8BC69127D3C7">
    <w:name w:val="E1BCB01968BC4807BB3D8BC69127D3C7"/>
    <w:rsid w:val="00F34748"/>
  </w:style>
  <w:style w:type="paragraph" w:customStyle="1" w:styleId="4C902BD9FE304793996AC60AC41F863A">
    <w:name w:val="4C902BD9FE304793996AC60AC41F863A"/>
    <w:rsid w:val="00F34748"/>
  </w:style>
  <w:style w:type="paragraph" w:customStyle="1" w:styleId="BA050833E098441A90433D3B406FD397">
    <w:name w:val="BA050833E098441A90433D3B406FD397"/>
    <w:rsid w:val="00F34748"/>
  </w:style>
  <w:style w:type="paragraph" w:customStyle="1" w:styleId="7024A4965488478E824F22F1A89622F8">
    <w:name w:val="7024A4965488478E824F22F1A89622F8"/>
    <w:rsid w:val="00F34748"/>
  </w:style>
  <w:style w:type="paragraph" w:customStyle="1" w:styleId="F81B97D7C4A74BDEB2C4564B54DFCA4B">
    <w:name w:val="F81B97D7C4A74BDEB2C4564B54DFCA4B"/>
    <w:rsid w:val="00F34748"/>
  </w:style>
  <w:style w:type="paragraph" w:customStyle="1" w:styleId="3E17281B7A874EA486D3796971BD3AC2">
    <w:name w:val="3E17281B7A874EA486D3796971BD3AC2"/>
    <w:rsid w:val="00F34748"/>
  </w:style>
  <w:style w:type="paragraph" w:customStyle="1" w:styleId="63AA6DCD6D054FB18F9261399958D257">
    <w:name w:val="63AA6DCD6D054FB18F9261399958D257"/>
    <w:rsid w:val="00F34748"/>
  </w:style>
  <w:style w:type="paragraph" w:customStyle="1" w:styleId="651C05D7365D4BA2B5D23A0F596F8741">
    <w:name w:val="651C05D7365D4BA2B5D23A0F596F8741"/>
    <w:rsid w:val="00F34748"/>
  </w:style>
  <w:style w:type="paragraph" w:customStyle="1" w:styleId="3ED34E1140A048EF8F7329877F8CBA3E">
    <w:name w:val="3ED34E1140A048EF8F7329877F8CBA3E"/>
    <w:rsid w:val="00F34748"/>
  </w:style>
  <w:style w:type="paragraph" w:customStyle="1" w:styleId="F57FCBAA0E8543DE834DC7EBCBB774A7">
    <w:name w:val="F57FCBAA0E8543DE834DC7EBCBB774A7"/>
    <w:rsid w:val="00F34748"/>
  </w:style>
  <w:style w:type="paragraph" w:customStyle="1" w:styleId="9E50B3A42ABC439DB6954B53857F8F1D">
    <w:name w:val="9E50B3A42ABC439DB6954B53857F8F1D"/>
    <w:rsid w:val="00F34748"/>
  </w:style>
  <w:style w:type="paragraph" w:customStyle="1" w:styleId="3B1D3BB321B54434B85927840C5261AF">
    <w:name w:val="3B1D3BB321B54434B85927840C5261AF"/>
    <w:rsid w:val="00F34748"/>
  </w:style>
  <w:style w:type="paragraph" w:customStyle="1" w:styleId="2B30A553153C446BB6ECC784A3EFF5D4">
    <w:name w:val="2B30A553153C446BB6ECC784A3EFF5D4"/>
    <w:rsid w:val="00F34748"/>
  </w:style>
  <w:style w:type="paragraph" w:customStyle="1" w:styleId="9D3CC5B523244860916BED9A64CCF8AD">
    <w:name w:val="9D3CC5B523244860916BED9A64CCF8AD"/>
    <w:rsid w:val="00F34748"/>
  </w:style>
  <w:style w:type="paragraph" w:customStyle="1" w:styleId="28931900A5EE467CB7AD5975C492B94D">
    <w:name w:val="28931900A5EE467CB7AD5975C492B94D"/>
    <w:rsid w:val="00F34748"/>
  </w:style>
  <w:style w:type="paragraph" w:customStyle="1" w:styleId="9EC4D2EDAC7C4705B1379A9663836F75">
    <w:name w:val="9EC4D2EDAC7C4705B1379A9663836F75"/>
    <w:rsid w:val="00F34748"/>
  </w:style>
  <w:style w:type="paragraph" w:customStyle="1" w:styleId="B3EA2567E9EF4A06B79C8E4935CF5C9D">
    <w:name w:val="B3EA2567E9EF4A06B79C8E4935CF5C9D"/>
    <w:rsid w:val="00C33DD3"/>
  </w:style>
  <w:style w:type="paragraph" w:customStyle="1" w:styleId="FAEAC63E34BC42609C40FB54CA3504BF">
    <w:name w:val="FAEAC63E34BC42609C40FB54CA3504BF"/>
    <w:rsid w:val="00C33DD3"/>
  </w:style>
  <w:style w:type="paragraph" w:customStyle="1" w:styleId="6D2C6492937E428C88D73EF9A2A559B4">
    <w:name w:val="6D2C6492937E428C88D73EF9A2A559B4"/>
    <w:rsid w:val="00C33DD3"/>
  </w:style>
  <w:style w:type="paragraph" w:customStyle="1" w:styleId="6ABD697BF97E445D9A18631DEF1C5BAE">
    <w:name w:val="6ABD697BF97E445D9A18631DEF1C5BAE"/>
    <w:rsid w:val="00C33DD3"/>
  </w:style>
  <w:style w:type="paragraph" w:customStyle="1" w:styleId="8E1A56416108445B9002BBB1706A6CF2">
    <w:name w:val="8E1A56416108445B9002BBB1706A6CF2"/>
    <w:rsid w:val="00C33DD3"/>
  </w:style>
  <w:style w:type="paragraph" w:customStyle="1" w:styleId="9DE530020141470C8EAAECEF40020C96">
    <w:name w:val="9DE530020141470C8EAAECEF40020C96"/>
    <w:rsid w:val="00C33DD3"/>
  </w:style>
  <w:style w:type="paragraph" w:customStyle="1" w:styleId="0A1277674F8E4B119CB7054DE5E57B00">
    <w:name w:val="0A1277674F8E4B119CB7054DE5E57B00"/>
    <w:rsid w:val="00C33DD3"/>
  </w:style>
  <w:style w:type="paragraph" w:customStyle="1" w:styleId="270CFFA0473747598D6A2F0A650E0712">
    <w:name w:val="270CFFA0473747598D6A2F0A650E0712"/>
    <w:rsid w:val="00C33DD3"/>
  </w:style>
  <w:style w:type="paragraph" w:customStyle="1" w:styleId="2C2C20FD43E64A5895F8FE231B88516C">
    <w:name w:val="2C2C20FD43E64A5895F8FE231B88516C"/>
    <w:rsid w:val="00C33DD3"/>
  </w:style>
  <w:style w:type="paragraph" w:customStyle="1" w:styleId="0FC08D705788453FAD45257C2C55A00C">
    <w:name w:val="0FC08D705788453FAD45257C2C55A00C"/>
    <w:rsid w:val="00C33DD3"/>
  </w:style>
  <w:style w:type="paragraph" w:customStyle="1" w:styleId="C1DEEF31AE9442D8941E43C6AEDC0C70">
    <w:name w:val="C1DEEF31AE9442D8941E43C6AEDC0C70"/>
    <w:rsid w:val="00C33DD3"/>
  </w:style>
  <w:style w:type="paragraph" w:customStyle="1" w:styleId="D6A1E0E6A9514723BD1AD18B052C5A21">
    <w:name w:val="D6A1E0E6A9514723BD1AD18B052C5A21"/>
    <w:rsid w:val="00C33DD3"/>
  </w:style>
  <w:style w:type="paragraph" w:customStyle="1" w:styleId="AF5FCBF166854E1AA372C3CE3C35D906">
    <w:name w:val="AF5FCBF166854E1AA372C3CE3C35D906"/>
    <w:rsid w:val="00215CF0"/>
  </w:style>
  <w:style w:type="paragraph" w:customStyle="1" w:styleId="855BC660DB284B5AB55BD67BE67DD53A">
    <w:name w:val="855BC660DB284B5AB55BD67BE67DD53A"/>
    <w:rsid w:val="00215CF0"/>
  </w:style>
  <w:style w:type="paragraph" w:customStyle="1" w:styleId="7C8AB7EBE65548F3B2C7471977C4281E">
    <w:name w:val="7C8AB7EBE65548F3B2C7471977C4281E"/>
    <w:rsid w:val="00215CF0"/>
  </w:style>
  <w:style w:type="paragraph" w:customStyle="1" w:styleId="DEC637AA53DE42CFABEB30E5E16BA131">
    <w:name w:val="DEC637AA53DE42CFABEB30E5E16BA131"/>
    <w:rsid w:val="00215CF0"/>
  </w:style>
  <w:style w:type="paragraph" w:customStyle="1" w:styleId="4E17CCC4C4E34FBB8075FC1B1BE0F232">
    <w:name w:val="4E17CCC4C4E34FBB8075FC1B1BE0F232"/>
    <w:rsid w:val="00215CF0"/>
  </w:style>
  <w:style w:type="paragraph" w:customStyle="1" w:styleId="765CAF4FF4F94B09ACE448EADBDF56D6">
    <w:name w:val="765CAF4FF4F94B09ACE448EADBDF56D6"/>
    <w:rsid w:val="00215CF0"/>
  </w:style>
  <w:style w:type="paragraph" w:customStyle="1" w:styleId="58B3DF61884B4C77A542C02A8A8218D0">
    <w:name w:val="58B3DF61884B4C77A542C02A8A8218D0"/>
    <w:rsid w:val="00215CF0"/>
  </w:style>
  <w:style w:type="paragraph" w:customStyle="1" w:styleId="684D790336DE400F8E1671E464A2C0CC">
    <w:name w:val="684D790336DE400F8E1671E464A2C0CC"/>
    <w:rsid w:val="00215CF0"/>
  </w:style>
  <w:style w:type="paragraph" w:customStyle="1" w:styleId="132C16BE8AFF4B33A16BEE9C20CA1E1A">
    <w:name w:val="132C16BE8AFF4B33A16BEE9C20CA1E1A"/>
    <w:rsid w:val="00215CF0"/>
  </w:style>
  <w:style w:type="paragraph" w:customStyle="1" w:styleId="936A0646B9674979B82364D71560016F">
    <w:name w:val="936A0646B9674979B82364D71560016F"/>
    <w:rsid w:val="00215CF0"/>
  </w:style>
  <w:style w:type="paragraph" w:customStyle="1" w:styleId="33D0BBF18A734F54B12BEDC483CD3015">
    <w:name w:val="33D0BBF18A734F54B12BEDC483CD3015"/>
    <w:rsid w:val="00215CF0"/>
  </w:style>
  <w:style w:type="paragraph" w:customStyle="1" w:styleId="F9DCC3319B55481A86951916772EC7B4">
    <w:name w:val="F9DCC3319B55481A86951916772EC7B4"/>
    <w:rsid w:val="00215CF0"/>
  </w:style>
  <w:style w:type="paragraph" w:customStyle="1" w:styleId="4F2E909B3C644366991A2AC375CFD74B">
    <w:name w:val="4F2E909B3C644366991A2AC375CFD74B"/>
    <w:rsid w:val="00973AC8"/>
    <w:rPr>
      <w:lang w:eastAsia="zh-CN"/>
    </w:rPr>
  </w:style>
  <w:style w:type="paragraph" w:customStyle="1" w:styleId="0B58F724C8D94120B6EC10500787511C">
    <w:name w:val="0B58F724C8D94120B6EC10500787511C"/>
    <w:rsid w:val="00973AC8"/>
    <w:rPr>
      <w:lang w:eastAsia="zh-CN"/>
    </w:rPr>
  </w:style>
  <w:style w:type="paragraph" w:customStyle="1" w:styleId="B4AF278F11E548AB9C7BFC2486E332B5">
    <w:name w:val="B4AF278F11E548AB9C7BFC2486E332B5"/>
    <w:rsid w:val="00973AC8"/>
    <w:rPr>
      <w:lang w:eastAsia="zh-CN"/>
    </w:rPr>
  </w:style>
  <w:style w:type="paragraph" w:customStyle="1" w:styleId="CA4104764D8D4E7AA6A43D044B984E21">
    <w:name w:val="CA4104764D8D4E7AA6A43D044B984E21"/>
    <w:rsid w:val="00973AC8"/>
    <w:rPr>
      <w:lang w:eastAsia="zh-CN"/>
    </w:rPr>
  </w:style>
  <w:style w:type="paragraph" w:customStyle="1" w:styleId="FB0091A4C68D413FB9A8B7A1A101122F">
    <w:name w:val="FB0091A4C68D413FB9A8B7A1A101122F"/>
    <w:rsid w:val="00973AC8"/>
    <w:rPr>
      <w:lang w:eastAsia="zh-CN"/>
    </w:rPr>
  </w:style>
  <w:style w:type="paragraph" w:customStyle="1" w:styleId="64602E6C498748BFAFE4C5BBADA6E7A5">
    <w:name w:val="64602E6C498748BFAFE4C5BBADA6E7A5"/>
    <w:rsid w:val="00973AC8"/>
    <w:rPr>
      <w:lang w:eastAsia="zh-CN"/>
    </w:rPr>
  </w:style>
  <w:style w:type="paragraph" w:customStyle="1" w:styleId="B8D75F58DF8C4A6793ECCC398CA9D405">
    <w:name w:val="B8D75F58DF8C4A6793ECCC398CA9D405"/>
    <w:rsid w:val="00973AC8"/>
    <w:rPr>
      <w:lang w:eastAsia="zh-CN"/>
    </w:rPr>
  </w:style>
  <w:style w:type="paragraph" w:customStyle="1" w:styleId="4A939E6DF0224E9D9794224F8B7197FC">
    <w:name w:val="4A939E6DF0224E9D9794224F8B7197FC"/>
    <w:rsid w:val="00973AC8"/>
    <w:rPr>
      <w:lang w:eastAsia="zh-CN"/>
    </w:rPr>
  </w:style>
  <w:style w:type="paragraph" w:customStyle="1" w:styleId="CB670C4F24B24D2CB10FC52918B7E329">
    <w:name w:val="CB670C4F24B24D2CB10FC52918B7E329"/>
    <w:rsid w:val="00973AC8"/>
    <w:rPr>
      <w:lang w:eastAsia="zh-CN"/>
    </w:rPr>
  </w:style>
  <w:style w:type="paragraph" w:customStyle="1" w:styleId="C205ABE45F2740BBBA8230B654A5415B">
    <w:name w:val="C205ABE45F2740BBBA8230B654A5415B"/>
    <w:rsid w:val="00973AC8"/>
    <w:rPr>
      <w:lang w:eastAsia="zh-CN"/>
    </w:rPr>
  </w:style>
  <w:style w:type="paragraph" w:customStyle="1" w:styleId="0F0359DEE1E5420A996ED03874F3EFBE">
    <w:name w:val="0F0359DEE1E5420A996ED03874F3EFBE"/>
    <w:rsid w:val="00973AC8"/>
    <w:rPr>
      <w:lang w:eastAsia="zh-CN"/>
    </w:rPr>
  </w:style>
  <w:style w:type="paragraph" w:customStyle="1" w:styleId="02DC6CB7D09147419485202139735D06">
    <w:name w:val="02DC6CB7D09147419485202139735D06"/>
    <w:rsid w:val="00973AC8"/>
    <w:rPr>
      <w:lang w:eastAsia="zh-CN"/>
    </w:rPr>
  </w:style>
  <w:style w:type="paragraph" w:customStyle="1" w:styleId="465B17FB892748D5A9C083F87DACF4C6">
    <w:name w:val="465B17FB892748D5A9C083F87DACF4C6"/>
    <w:rsid w:val="00C47467"/>
    <w:rPr>
      <w:lang w:eastAsia="zh-CN"/>
    </w:rPr>
  </w:style>
  <w:style w:type="paragraph" w:customStyle="1" w:styleId="BA50313AB2214493BB90448F4884F013">
    <w:name w:val="BA50313AB2214493BB90448F4884F013"/>
    <w:rsid w:val="00C47467"/>
    <w:rPr>
      <w:lang w:eastAsia="zh-CN"/>
    </w:rPr>
  </w:style>
  <w:style w:type="paragraph" w:customStyle="1" w:styleId="8B7DEAA73F3143A98AF8D0A2407407E6">
    <w:name w:val="8B7DEAA73F3143A98AF8D0A2407407E6"/>
    <w:rsid w:val="00C47467"/>
    <w:rPr>
      <w:lang w:eastAsia="zh-CN"/>
    </w:rPr>
  </w:style>
  <w:style w:type="paragraph" w:customStyle="1" w:styleId="4429870372474109B0FD9CD0CEE447CC">
    <w:name w:val="4429870372474109B0FD9CD0CEE447CC"/>
    <w:rsid w:val="00C47467"/>
    <w:rPr>
      <w:lang w:eastAsia="zh-CN"/>
    </w:rPr>
  </w:style>
  <w:style w:type="paragraph" w:customStyle="1" w:styleId="95F43E251A9D40E79D5F0747073E873D">
    <w:name w:val="95F43E251A9D40E79D5F0747073E873D"/>
    <w:rsid w:val="00C47467"/>
    <w:rPr>
      <w:lang w:eastAsia="zh-CN"/>
    </w:rPr>
  </w:style>
  <w:style w:type="paragraph" w:customStyle="1" w:styleId="C6845CB737464CE49E2F18ED502A88A3">
    <w:name w:val="C6845CB737464CE49E2F18ED502A88A3"/>
    <w:rsid w:val="00C47467"/>
    <w:rPr>
      <w:lang w:eastAsia="zh-CN"/>
    </w:rPr>
  </w:style>
  <w:style w:type="paragraph" w:customStyle="1" w:styleId="5BC5ECDA8B15494083BCC3B9A5ACAA29">
    <w:name w:val="5BC5ECDA8B15494083BCC3B9A5ACAA29"/>
    <w:rsid w:val="00C47467"/>
    <w:rPr>
      <w:lang w:eastAsia="zh-CN"/>
    </w:rPr>
  </w:style>
  <w:style w:type="paragraph" w:customStyle="1" w:styleId="66E4EAFD83124AE587078E304DB0E793">
    <w:name w:val="66E4EAFD83124AE587078E304DB0E793"/>
    <w:rsid w:val="00C47467"/>
    <w:rPr>
      <w:lang w:eastAsia="zh-CN"/>
    </w:rPr>
  </w:style>
  <w:style w:type="paragraph" w:customStyle="1" w:styleId="A19AAF696F5E4E8A9BDDA0CDE73E595C">
    <w:name w:val="A19AAF696F5E4E8A9BDDA0CDE73E595C"/>
    <w:rsid w:val="00C47467"/>
    <w:rPr>
      <w:lang w:eastAsia="zh-CN"/>
    </w:rPr>
  </w:style>
  <w:style w:type="paragraph" w:customStyle="1" w:styleId="E9D06502F6A34CE79FCAEB00D2C9758C">
    <w:name w:val="E9D06502F6A34CE79FCAEB00D2C9758C"/>
    <w:rsid w:val="00C47467"/>
    <w:rPr>
      <w:lang w:eastAsia="zh-CN"/>
    </w:rPr>
  </w:style>
  <w:style w:type="paragraph" w:customStyle="1" w:styleId="7FFB057392584DB5AD9A9ED72DF9E9A0">
    <w:name w:val="7FFB057392584DB5AD9A9ED72DF9E9A0"/>
    <w:rsid w:val="00C47467"/>
    <w:rPr>
      <w:lang w:eastAsia="zh-CN"/>
    </w:rPr>
  </w:style>
  <w:style w:type="paragraph" w:customStyle="1" w:styleId="5770B3A2141D4304B307555AC676757F">
    <w:name w:val="5770B3A2141D4304B307555AC676757F"/>
    <w:rsid w:val="00C47467"/>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FC2B45-014B-4F0E-8DD6-947077F3E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Elegant meeting minutes </Template>
  <TotalTime>703</TotalTime>
  <Pages>13</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cp:lastModifiedBy>Su Pyae Thu Ya</cp:lastModifiedBy>
  <cp:revision>40</cp:revision>
  <cp:lastPrinted>2006-08-01T17:47:00Z</cp:lastPrinted>
  <dcterms:created xsi:type="dcterms:W3CDTF">2018-07-13T02:45:00Z</dcterms:created>
  <dcterms:modified xsi:type="dcterms:W3CDTF">2018-10-28T07:01:00Z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